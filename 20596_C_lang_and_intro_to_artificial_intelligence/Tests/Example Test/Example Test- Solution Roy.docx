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79025" w14:textId="77777777" w:rsidR="00E228A2" w:rsidRDefault="00E228A2" w:rsidP="00E228A2">
      <w:pPr>
        <w:pStyle w:val="Header"/>
        <w:tabs>
          <w:tab w:val="clear" w:pos="4153"/>
          <w:tab w:val="clear" w:pos="8306"/>
          <w:tab w:val="right" w:pos="8164"/>
        </w:tabs>
        <w:spacing w:after="120" w:line="240" w:lineRule="auto"/>
        <w:jc w:val="center"/>
        <w:rPr>
          <w:rFonts w:cs="Aharoni"/>
          <w:i w:val="0"/>
          <w:rtl/>
          <w:lang w:eastAsia="en-US"/>
        </w:rPr>
      </w:pPr>
      <w:r>
        <w:rPr>
          <w:rFonts w:cs="Times New Roman" w:hint="cs"/>
          <w:i w:val="0"/>
          <w:position w:val="6"/>
          <w:szCs w:val="44"/>
          <w:rtl/>
          <w:lang w:eastAsia="en-US"/>
        </w:rPr>
        <w:t>פתרון מבחן</w:t>
      </w:r>
    </w:p>
    <w:p w14:paraId="7451CE27" w14:textId="77777777" w:rsidR="00C3440C" w:rsidRDefault="00C3440C">
      <w:pPr>
        <w:tabs>
          <w:tab w:val="right" w:pos="8164"/>
        </w:tabs>
        <w:spacing w:after="120" w:line="240" w:lineRule="auto"/>
        <w:rPr>
          <w:rFonts w:cs="NarkisTam"/>
          <w:iCs/>
          <w:szCs w:val="20"/>
          <w:rtl/>
          <w:lang w:eastAsia="en-US"/>
        </w:rPr>
      </w:pPr>
      <w:r>
        <w:rPr>
          <w:rFonts w:cs="Aharoni"/>
          <w:i w:val="0"/>
          <w:rtl/>
          <w:lang w:eastAsia="en-US"/>
        </w:rPr>
        <w:tab/>
      </w:r>
    </w:p>
    <w:p w14:paraId="015EB1E5" w14:textId="77777777" w:rsidR="00C3440C" w:rsidRDefault="00C3440C">
      <w:pPr>
        <w:pStyle w:val="Heading1"/>
        <w:ind w:left="-1021"/>
        <w:rPr>
          <w:rtl/>
        </w:rPr>
      </w:pPr>
    </w:p>
    <w:p w14:paraId="28DB5E42" w14:textId="77777777" w:rsidR="00E228A2" w:rsidRDefault="00E228A2">
      <w:pPr>
        <w:rPr>
          <w:rtl/>
        </w:rPr>
      </w:pPr>
      <w:r>
        <w:rPr>
          <w:rFonts w:hint="cs"/>
          <w:rtl/>
        </w:rPr>
        <w:t xml:space="preserve">השאלה היא שאלת "פאזל" קלאסית ,  הרעיון מאחורי הפתרון הוא יצירת תשתית מתאימה למהדר /תיאור מרחב הבעיה , </w:t>
      </w:r>
    </w:p>
    <w:p w14:paraId="02BBC912" w14:textId="77777777" w:rsidR="00E228A2" w:rsidRDefault="00E228A2" w:rsidP="009B3C7D">
      <w:pPr>
        <w:rPr>
          <w:rtl/>
        </w:rPr>
      </w:pPr>
      <w:r>
        <w:rPr>
          <w:rFonts w:hint="cs"/>
          <w:rtl/>
        </w:rPr>
        <w:t xml:space="preserve">תחילה נחליט  על ייצוג מתאים למידע , </w:t>
      </w:r>
      <w:r w:rsidR="009B3C7D">
        <w:rPr>
          <w:rFonts w:hint="cs"/>
          <w:rtl/>
        </w:rPr>
        <w:t>ב</w:t>
      </w:r>
      <w:r>
        <w:rPr>
          <w:rFonts w:hint="cs"/>
          <w:rtl/>
        </w:rPr>
        <w:t>מקרה שלנו רשימת שח</w:t>
      </w:r>
      <w:r w:rsidR="009B3C7D">
        <w:rPr>
          <w:rFonts w:hint="cs"/>
          <w:rtl/>
        </w:rPr>
        <w:t xml:space="preserve">קנים כאשר כל שחקן מיוצג באמצעות יחס בן שלוש </w:t>
      </w:r>
      <w:r>
        <w:rPr>
          <w:rFonts w:hint="cs"/>
          <w:rtl/>
        </w:rPr>
        <w:t xml:space="preserve"> שדות  :</w:t>
      </w:r>
    </w:p>
    <w:p w14:paraId="791D7444" w14:textId="77777777" w:rsidR="00E228A2" w:rsidRDefault="005C72EB" w:rsidP="00E228A2">
      <w:pPr>
        <w:rPr>
          <w:rtl/>
        </w:rPr>
      </w:pP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4D1A6D5" wp14:editId="69F9F924">
                <wp:simplePos x="0" y="0"/>
                <wp:positionH relativeFrom="column">
                  <wp:posOffset>396875</wp:posOffset>
                </wp:positionH>
                <wp:positionV relativeFrom="paragraph">
                  <wp:posOffset>28575</wp:posOffset>
                </wp:positionV>
                <wp:extent cx="2643505" cy="454025"/>
                <wp:effectExtent l="0" t="0" r="0" b="0"/>
                <wp:wrapNone/>
                <wp:docPr id="2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6F2AC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Data = player(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Name,From,Year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)</w:t>
                            </w:r>
                          </w:p>
                          <w:p w14:paraId="69E89B1B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1B9346EF" w14:textId="77777777" w:rsidR="009B3C7D" w:rsidRPr="009B3C7D" w:rsidRDefault="009B3C7D" w:rsidP="009B3C7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D1A6D5" id="_x0000_t202" coordsize="21600,21600" o:spt="202" path="m0,0l0,21600,21600,21600,21600,0xe">
                <v:stroke joinstyle="miter"/>
                <v:path gradientshapeok="t" o:connecttype="rect"/>
              </v:shapetype>
              <v:shape id="Text Box 87" o:spid="_x0000_s1026" type="#_x0000_t202" style="position:absolute;left:0;text-align:left;margin-left:31.25pt;margin-top:2.25pt;width:208.15pt;height:35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" strokeweight="6pt">
                <v:stroke linestyle="thickBetweenThin"/>
                <v:textbox>
                  <w:txbxContent>
                    <w:p w14:paraId="7096F2AC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Data = player(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Name,From,Year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)</w:t>
                      </w:r>
                    </w:p>
                    <w:p w14:paraId="69E89B1B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1B9346EF" w14:textId="77777777" w:rsidR="009B3C7D" w:rsidRPr="009B3C7D" w:rsidRDefault="009B3C7D" w:rsidP="009B3C7D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024A27" w14:textId="77777777" w:rsidR="00E228A2" w:rsidRDefault="00E228A2" w:rsidP="00E228A2">
      <w:pPr>
        <w:rPr>
          <w:rtl/>
        </w:rPr>
      </w:pPr>
    </w:p>
    <w:p w14:paraId="44E3B3A0" w14:textId="77777777" w:rsidR="00E228A2" w:rsidRDefault="00E228A2" w:rsidP="00E228A2">
      <w:pPr>
        <w:rPr>
          <w:rtl/>
        </w:rPr>
      </w:pPr>
    </w:p>
    <w:p w14:paraId="6E6EEBE5" w14:textId="77777777" w:rsidR="00E228A2" w:rsidRDefault="00E228A2" w:rsidP="00E228A2">
      <w:pPr>
        <w:rPr>
          <w:rtl/>
        </w:rPr>
      </w:pPr>
    </w:p>
    <w:p w14:paraId="305CAA2D" w14:textId="77777777" w:rsidR="00E228A2" w:rsidRDefault="00E228A2" w:rsidP="009B3C7D">
      <w:pPr>
        <w:rPr>
          <w:rtl/>
        </w:rPr>
      </w:pPr>
      <w:r>
        <w:rPr>
          <w:rFonts w:hint="cs"/>
          <w:rtl/>
        </w:rPr>
        <w:t>השלב הבא הוא תיאור העובדות הידועות לנו</w:t>
      </w:r>
      <w:r w:rsidR="009B3C7D">
        <w:rPr>
          <w:rFonts w:hint="cs"/>
          <w:rtl/>
        </w:rPr>
        <w:t xml:space="preserve"> כתשתית להתאמה : </w:t>
      </w:r>
    </w:p>
    <w:p w14:paraId="6DF94F18" w14:textId="77777777" w:rsidR="009B3C7D" w:rsidRDefault="005C72EB" w:rsidP="009B3C7D">
      <w:pPr>
        <w:rPr>
          <w:rtl/>
        </w:rPr>
      </w:pP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5D7CA06" wp14:editId="326E09E5">
                <wp:simplePos x="0" y="0"/>
                <wp:positionH relativeFrom="column">
                  <wp:posOffset>-177800</wp:posOffset>
                </wp:positionH>
                <wp:positionV relativeFrom="paragraph">
                  <wp:posOffset>34925</wp:posOffset>
                </wp:positionV>
                <wp:extent cx="3218180" cy="3562985"/>
                <wp:effectExtent l="0" t="0" r="0" b="0"/>
                <wp:wrapNone/>
                <wp:docPr id="2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356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E5E88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basketball_team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(L):-</w:t>
                            </w:r>
                          </w:p>
                          <w:p w14:paraId="32BD6465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L=[_,_,_,_],</w:t>
                            </w:r>
                          </w:p>
                          <w:p w14:paraId="26C13A21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member(player(ariel,D7,_),L),</w:t>
                            </w:r>
                          </w:p>
                          <w:p w14:paraId="5DDFC9BF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member(player(jacob,D1,_),L),</w:t>
                            </w:r>
                          </w:p>
                          <w:p w14:paraId="6D4B8258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member(player(michael,D4,_),L),</w:t>
                            </w:r>
                          </w:p>
                          <w:p w14:paraId="04D461A2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member(player(adam,D5,_),L),</w:t>
                            </w:r>
                          </w:p>
                          <w:p w14:paraId="62B23A79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member(player(_,3,_),L),</w:t>
                            </w:r>
                          </w:p>
                          <w:p w14:paraId="6A7A1DC1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member(player(_,4,_),L),</w:t>
                            </w:r>
                          </w:p>
                          <w:p w14:paraId="69D4613C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member(player(_,9,_),L),</w:t>
                            </w:r>
                          </w:p>
                          <w:p w14:paraId="13A318C3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 xml:space="preserve">member(player(_,10,_),L), </w:t>
                            </w:r>
                          </w:p>
                          <w:p w14:paraId="72F99BC5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member(player(_,D6,yugoslavian),L),</w:t>
                            </w:r>
                          </w:p>
                          <w:p w14:paraId="6CD9D7D7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member(player(_,D2,american),L),</w:t>
                            </w:r>
                          </w:p>
                          <w:p w14:paraId="7C3A35EF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member(player(_,_,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israeli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),L),</w:t>
                            </w:r>
                          </w:p>
                          <w:p w14:paraId="60340224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member(player(_,D3,greek),L),</w:t>
                            </w:r>
                          </w:p>
                          <w:p w14:paraId="464303B5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/*---------1----------*/</w:t>
                            </w:r>
                          </w:p>
                          <w:p w14:paraId="13F20E6C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D2&gt;D1,</w:t>
                            </w:r>
                          </w:p>
                          <w:p w14:paraId="48200CA4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/*---------2----------*/</w:t>
                            </w:r>
                          </w:p>
                          <w:p w14:paraId="1091CD64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D2&lt;D3,</w:t>
                            </w:r>
                          </w:p>
                          <w:p w14:paraId="448138B0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/*---------3----------*/</w:t>
                            </w:r>
                          </w:p>
                          <w:p w14:paraId="2C689D18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D4 &gt; D5+D6,</w:t>
                            </w:r>
                          </w:p>
                          <w:p w14:paraId="445F5D70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/*---------4----------*/</w:t>
                            </w:r>
                          </w:p>
                          <w:p w14:paraId="1990629D" w14:textId="77777777" w:rsidR="009B3C7D" w:rsidRP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D7&gt;D3,!.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7CA06" id="Text Box 88" o:spid="_x0000_s1027" type="#_x0000_t202" style="position:absolute;left:0;text-align:left;margin-left:-14pt;margin-top:2.75pt;width:253.4pt;height:280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" strokeweight="6pt">
                <v:stroke linestyle="thickBetweenThin"/>
                <v:textbox>
                  <w:txbxContent>
                    <w:p w14:paraId="4B3E5E88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basketball_team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(L):-</w:t>
                      </w:r>
                    </w:p>
                    <w:p w14:paraId="32BD6465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L=[_,_,_,_],</w:t>
                      </w:r>
                    </w:p>
                    <w:p w14:paraId="26C13A21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member(player(ariel,D7,_),L),</w:t>
                      </w:r>
                    </w:p>
                    <w:p w14:paraId="5DDFC9BF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member(player(jacob,D1,_),L),</w:t>
                      </w:r>
                    </w:p>
                    <w:p w14:paraId="6D4B8258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member(player(michael,D4,_),L),</w:t>
                      </w:r>
                    </w:p>
                    <w:p w14:paraId="04D461A2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member(player(adam,D5,_),L),</w:t>
                      </w:r>
                    </w:p>
                    <w:p w14:paraId="62B23A79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member(player(_,3,_),L),</w:t>
                      </w:r>
                    </w:p>
                    <w:p w14:paraId="6A7A1DC1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member(player(_,4,_),L),</w:t>
                      </w:r>
                    </w:p>
                    <w:p w14:paraId="69D4613C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member(player(_,9,_),L),</w:t>
                      </w:r>
                    </w:p>
                    <w:p w14:paraId="13A318C3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 xml:space="preserve">member(player(_,10,_),L), </w:t>
                      </w:r>
                    </w:p>
                    <w:p w14:paraId="72F99BC5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member(player(_,D6,yugoslavian),L),</w:t>
                      </w:r>
                    </w:p>
                    <w:p w14:paraId="6CD9D7D7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member(player(_,D2,american),L),</w:t>
                      </w:r>
                    </w:p>
                    <w:p w14:paraId="7C3A35EF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member(player(_,_,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israeli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),L),</w:t>
                      </w:r>
                    </w:p>
                    <w:p w14:paraId="60340224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member(player(_,D3,greek),L),</w:t>
                      </w:r>
                    </w:p>
                    <w:p w14:paraId="464303B5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/*---------1----------*/</w:t>
                      </w:r>
                    </w:p>
                    <w:p w14:paraId="13F20E6C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D2&gt;D1,</w:t>
                      </w:r>
                    </w:p>
                    <w:p w14:paraId="48200CA4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/*---------2----------*/</w:t>
                      </w:r>
                    </w:p>
                    <w:p w14:paraId="1091CD64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D2&lt;D3,</w:t>
                      </w:r>
                    </w:p>
                    <w:p w14:paraId="448138B0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/*---------3----------*/</w:t>
                      </w:r>
                    </w:p>
                    <w:p w14:paraId="2C689D18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D4 &gt; D5+D6,</w:t>
                      </w:r>
                    </w:p>
                    <w:p w14:paraId="445F5D70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/*---------4----------*/</w:t>
                      </w:r>
                    </w:p>
                    <w:p w14:paraId="1990629D" w14:textId="77777777" w:rsidR="009B3C7D" w:rsidRP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D7&gt;D3,!.</w:t>
                      </w:r>
                    </w:p>
                  </w:txbxContent>
                </v:textbox>
              </v:shape>
            </w:pict>
          </mc:Fallback>
        </mc:AlternateContent>
      </w:r>
    </w:p>
    <w:p w14:paraId="105C4841" w14:textId="77777777" w:rsidR="009B3C7D" w:rsidRDefault="009B3C7D" w:rsidP="00E228A2">
      <w:pPr>
        <w:rPr>
          <w:rtl/>
        </w:rPr>
      </w:pPr>
    </w:p>
    <w:p w14:paraId="3F4C94E5" w14:textId="77777777" w:rsidR="009B3C7D" w:rsidRDefault="009B3C7D" w:rsidP="00E228A2">
      <w:pPr>
        <w:rPr>
          <w:rtl/>
        </w:rPr>
      </w:pPr>
    </w:p>
    <w:p w14:paraId="77F8E044" w14:textId="77777777" w:rsidR="009B3C7D" w:rsidRDefault="009B3C7D" w:rsidP="00E228A2">
      <w:pPr>
        <w:rPr>
          <w:rtl/>
        </w:rPr>
      </w:pPr>
    </w:p>
    <w:p w14:paraId="21C0910F" w14:textId="77777777" w:rsidR="009B3C7D" w:rsidRDefault="009B3C7D" w:rsidP="00E228A2">
      <w:pPr>
        <w:rPr>
          <w:rtl/>
        </w:rPr>
      </w:pPr>
    </w:p>
    <w:p w14:paraId="7389A5C4" w14:textId="77777777" w:rsidR="009B3C7D" w:rsidRDefault="009B3C7D" w:rsidP="00E228A2">
      <w:pPr>
        <w:rPr>
          <w:rtl/>
        </w:rPr>
      </w:pPr>
    </w:p>
    <w:p w14:paraId="02A94EB0" w14:textId="77777777" w:rsidR="009B3C7D" w:rsidRDefault="009B3C7D" w:rsidP="00E228A2">
      <w:pPr>
        <w:rPr>
          <w:rtl/>
        </w:rPr>
      </w:pPr>
    </w:p>
    <w:p w14:paraId="343C5A6E" w14:textId="77777777" w:rsidR="009B3C7D" w:rsidRDefault="009B3C7D" w:rsidP="00E228A2">
      <w:pPr>
        <w:rPr>
          <w:rtl/>
        </w:rPr>
      </w:pPr>
    </w:p>
    <w:p w14:paraId="0A65F30D" w14:textId="77777777" w:rsidR="009B3C7D" w:rsidRDefault="009B3C7D" w:rsidP="00E228A2">
      <w:pPr>
        <w:rPr>
          <w:rtl/>
        </w:rPr>
      </w:pPr>
    </w:p>
    <w:p w14:paraId="0429EFFA" w14:textId="77777777" w:rsidR="009B3C7D" w:rsidRDefault="009B3C7D" w:rsidP="00E228A2">
      <w:pPr>
        <w:rPr>
          <w:rtl/>
        </w:rPr>
      </w:pPr>
    </w:p>
    <w:p w14:paraId="57E7EA6A" w14:textId="77777777" w:rsidR="009B3C7D" w:rsidRDefault="009B3C7D" w:rsidP="00E228A2">
      <w:pPr>
        <w:rPr>
          <w:rtl/>
        </w:rPr>
      </w:pPr>
    </w:p>
    <w:p w14:paraId="7718BEDE" w14:textId="77777777" w:rsidR="009B3C7D" w:rsidRDefault="009B3C7D" w:rsidP="00E228A2">
      <w:pPr>
        <w:rPr>
          <w:rtl/>
        </w:rPr>
      </w:pPr>
    </w:p>
    <w:p w14:paraId="0B5F4D1A" w14:textId="77777777" w:rsidR="009B3C7D" w:rsidRDefault="009B3C7D" w:rsidP="00E228A2">
      <w:pPr>
        <w:rPr>
          <w:rtl/>
        </w:rPr>
      </w:pPr>
    </w:p>
    <w:p w14:paraId="3C69D1D5" w14:textId="77777777" w:rsidR="009B3C7D" w:rsidRDefault="009B3C7D" w:rsidP="00E228A2">
      <w:pPr>
        <w:rPr>
          <w:rtl/>
        </w:rPr>
      </w:pPr>
      <w:bookmarkStart w:id="0" w:name="_GoBack"/>
      <w:bookmarkEnd w:id="0"/>
    </w:p>
    <w:p w14:paraId="42A3ADF2" w14:textId="77777777" w:rsidR="00E228A2" w:rsidRDefault="00E228A2" w:rsidP="00E228A2">
      <w:pPr>
        <w:rPr>
          <w:rtl/>
        </w:rPr>
      </w:pPr>
      <w:r>
        <w:rPr>
          <w:rFonts w:hint="cs"/>
          <w:rtl/>
        </w:rPr>
        <w:t>ושליפת הפרטים החסרים .</w:t>
      </w:r>
    </w:p>
    <w:p w14:paraId="1C550764" w14:textId="77777777" w:rsidR="009B3C7D" w:rsidRDefault="005C72EB" w:rsidP="00EA6B03">
      <w:pPr>
        <w:pStyle w:val="Heading1"/>
        <w:numPr>
          <w:ilvl w:val="0"/>
          <w:numId w:val="0"/>
        </w:numPr>
        <w:ind w:left="-1021" w:right="0"/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7E5522" wp14:editId="0394C303">
                <wp:simplePos x="0" y="0"/>
                <wp:positionH relativeFrom="column">
                  <wp:posOffset>-62865</wp:posOffset>
                </wp:positionH>
                <wp:positionV relativeFrom="paragraph">
                  <wp:posOffset>171450</wp:posOffset>
                </wp:positionV>
                <wp:extent cx="4482465" cy="1609090"/>
                <wp:effectExtent l="0" t="0" r="0" b="0"/>
                <wp:wrapNone/>
                <wp:docPr id="2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2465" cy="160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96BE2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get(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American_name,Michael_year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):-</w:t>
                            </w:r>
                          </w:p>
                          <w:p w14:paraId="15CC851C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basketball_team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(L),</w:t>
                            </w:r>
                          </w:p>
                          <w:p w14:paraId="621B4C00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delete(player(American_name,_,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american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),L,L1),</w:t>
                            </w:r>
                          </w:p>
                          <w:p w14:paraId="4C3F8B1E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delete(player(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michael,Michael_year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,_),L1,_).</w:t>
                            </w:r>
                          </w:p>
                          <w:p w14:paraId="3CC8E60D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022E46A3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/*</w:t>
                            </w:r>
                          </w:p>
                          <w:p w14:paraId="44587A63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| ?- get(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American_name,Michael_year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).</w:t>
                            </w:r>
                          </w:p>
                          <w:p w14:paraId="115BF107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American_name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adam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,</w:t>
                            </w:r>
                          </w:p>
                          <w:p w14:paraId="0F3A417C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Michael_year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= 9 </w:t>
                            </w:r>
                          </w:p>
                          <w:p w14:paraId="48EEDE67" w14:textId="77777777" w:rsidR="009B3C7D" w:rsidRP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E5522" id="Text Box 89" o:spid="_x0000_s1028" type="#_x0000_t202" style="position:absolute;left:0;text-align:left;margin-left:-4.95pt;margin-top:13.5pt;width:352.95pt;height:126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" strokeweight="6pt">
                <v:stroke linestyle="thickBetweenThin"/>
                <v:textbox>
                  <w:txbxContent>
                    <w:p w14:paraId="21996BE2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get(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American_name,Michael_year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):-</w:t>
                      </w:r>
                    </w:p>
                    <w:p w14:paraId="15CC851C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basketball_team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(L),</w:t>
                      </w:r>
                    </w:p>
                    <w:p w14:paraId="621B4C00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delete(player(American_name,_,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american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),L,L1),</w:t>
                      </w:r>
                    </w:p>
                    <w:p w14:paraId="4C3F8B1E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delete(player(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michael,Michael_year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,_),L1,_).</w:t>
                      </w:r>
                    </w:p>
                    <w:p w14:paraId="3CC8E60D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022E46A3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/*</w:t>
                      </w:r>
                    </w:p>
                    <w:p w14:paraId="44587A63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| ?- get(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American_name,Michael_year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).</w:t>
                      </w:r>
                    </w:p>
                    <w:p w14:paraId="115BF107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American_name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adam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,</w:t>
                      </w:r>
                    </w:p>
                    <w:p w14:paraId="0F3A417C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Michael_year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= 9 </w:t>
                      </w:r>
                    </w:p>
                    <w:p w14:paraId="48EEDE67" w14:textId="77777777" w:rsidR="009B3C7D" w:rsidRP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  <w:r w:rsidR="00E228A2">
        <w:rPr>
          <w:rtl/>
        </w:rPr>
        <w:br w:type="page"/>
      </w:r>
      <w:r w:rsidR="009B3C7D">
        <w:rPr>
          <w:rFonts w:hint="cs"/>
          <w:rtl/>
        </w:rPr>
        <w:lastRenderedPageBreak/>
        <w:t xml:space="preserve">שאלה 2 </w:t>
      </w:r>
    </w:p>
    <w:p w14:paraId="05093F14" w14:textId="77777777" w:rsidR="009B3C7D" w:rsidRDefault="00EC0939" w:rsidP="009B3C7D">
      <w:pPr>
        <w:jc w:val="left"/>
        <w:rPr>
          <w:rtl/>
        </w:rPr>
      </w:pPr>
      <w:r>
        <w:rPr>
          <w:rFonts w:hint="cs"/>
          <w:rtl/>
        </w:rPr>
        <w:t>בשאלה מסוג זה,</w:t>
      </w:r>
      <w:r w:rsidR="009B3C7D">
        <w:rPr>
          <w:rFonts w:hint="cs"/>
          <w:rtl/>
        </w:rPr>
        <w:t xml:space="preserve"> אתם נדרשים להפגין שליטה בשפת פרולוג באופן עבודתה ובמרכיביה .</w:t>
      </w:r>
    </w:p>
    <w:p w14:paraId="4EC59B23" w14:textId="77777777" w:rsidR="000F1261" w:rsidRDefault="009B3C7D" w:rsidP="00EC0939">
      <w:pPr>
        <w:autoSpaceDE w:val="0"/>
        <w:autoSpaceDN w:val="0"/>
        <w:adjustRightInd w:val="0"/>
        <w:spacing w:line="240" w:lineRule="auto"/>
        <w:jc w:val="left"/>
        <w:rPr>
          <w:rtl/>
        </w:rPr>
      </w:pPr>
      <w:r>
        <w:rPr>
          <w:rFonts w:hint="cs"/>
          <w:rtl/>
        </w:rPr>
        <w:t xml:space="preserve">המפתח בשאלות </w:t>
      </w:r>
      <w:r w:rsidR="00EC0939">
        <w:rPr>
          <w:rFonts w:hint="cs"/>
          <w:rtl/>
        </w:rPr>
        <w:t>א</w:t>
      </w:r>
      <w:r>
        <w:rPr>
          <w:rFonts w:hint="cs"/>
          <w:rtl/>
        </w:rPr>
        <w:t xml:space="preserve">לו הוא שליטה בכל מרכיבי  השפה (זכרו כי לרשותכם עומד גם ספר הלימוד ), למשל בשאלה זאת המפתח להבנה הוא הבנת </w:t>
      </w:r>
      <w:r w:rsidR="000F1261">
        <w:rPr>
          <w:rFonts w:hint="cs"/>
          <w:rtl/>
        </w:rPr>
        <w:t>השורות :</w:t>
      </w:r>
    </w:p>
    <w:p w14:paraId="0DDD6263" w14:textId="77777777" w:rsidR="00EA6B03" w:rsidRDefault="005C72EB" w:rsidP="00EA6B03">
      <w:pPr>
        <w:autoSpaceDE w:val="0"/>
        <w:autoSpaceDN w:val="0"/>
        <w:bidi w:val="0"/>
        <w:adjustRightInd w:val="0"/>
        <w:spacing w:line="240" w:lineRule="auto"/>
        <w:jc w:val="left"/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09EC67" wp14:editId="00BF32F8">
                <wp:simplePos x="0" y="0"/>
                <wp:positionH relativeFrom="column">
                  <wp:posOffset>-62865</wp:posOffset>
                </wp:positionH>
                <wp:positionV relativeFrom="paragraph">
                  <wp:posOffset>476250</wp:posOffset>
                </wp:positionV>
                <wp:extent cx="3448050" cy="4314825"/>
                <wp:effectExtent l="0" t="0" r="0" b="0"/>
                <wp:wrapNone/>
                <wp:docPr id="2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36578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f([X|Xs],[X|Ys]-Tail):-</w:t>
                            </w:r>
                          </w:p>
                          <w:p w14:paraId="2248A3F5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g(X),!,</w:t>
                            </w:r>
                          </w:p>
                          <w:p w14:paraId="57C6AF0A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f(Xs, Ys-Tail).</w:t>
                            </w:r>
                          </w:p>
                          <w:p w14:paraId="7C3605F2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3F8F03A9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f([X|Xs],Ys-Tail):-</w:t>
                            </w:r>
                          </w:p>
                          <w:p w14:paraId="6C8C2FDA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, Ys-[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X|Tail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]).  </w:t>
                            </w:r>
                          </w:p>
                          <w:p w14:paraId="5914A6A5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0849E9E0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f([],T-T).</w:t>
                            </w:r>
                          </w:p>
                          <w:p w14:paraId="169DF95D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45742719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g(Term):- </w:t>
                            </w:r>
                          </w:p>
                          <w:p w14:paraId="140CBA68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assert(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(Term)),</w:t>
                            </w:r>
                          </w:p>
                          <w:p w14:paraId="4757F6D5" w14:textId="77777777" w:rsid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retract(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(Term1)),</w:t>
                            </w:r>
                          </w:p>
                          <w:p w14:paraId="14A5150F" w14:textId="77777777" w:rsidR="000F1261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Term1==Term.  </w:t>
                            </w:r>
                          </w:p>
                          <w:p w14:paraId="1C25A576" w14:textId="77777777" w:rsidR="009B3C7D" w:rsidRDefault="000F1261" w:rsidP="000F126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i w:val="0"/>
                                <w:szCs w:val="20"/>
                                <w:rtl/>
                                <w:lang w:eastAsia="en-US"/>
                              </w:rPr>
                              <w:t>ותוצאות ההרצה :</w:t>
                            </w:r>
                            <w:r w:rsidR="009B3C7D"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14:paraId="6B495E81" w14:textId="77777777" w:rsidR="009B3C7D" w:rsidRPr="009B3C7D" w:rsidRDefault="009B3C7D" w:rsidP="009B3C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es-PA" w:eastAsia="en-US"/>
                              </w:rPr>
                            </w:pPr>
                            <w:r w:rsidRPr="009B3C7D">
                              <w:rPr>
                                <w:rFonts w:ascii="Arial" w:hAnsi="Arial" w:cs="Arial"/>
                                <w:i w:val="0"/>
                                <w:szCs w:val="20"/>
                                <w:lang w:val="es-PA" w:eastAsia="en-US"/>
                              </w:rPr>
                              <w:t>/*</w:t>
                            </w:r>
                          </w:p>
                          <w:p w14:paraId="78BB755E" w14:textId="77777777" w:rsidR="005B0E93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rtl/>
                                <w:lang w:val="es-PA" w:eastAsia="en-US"/>
                              </w:rPr>
                            </w:pPr>
                          </w:p>
                          <w:p w14:paraId="4A9296C0" w14:textId="77777777" w:rsidR="005B0E93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rtl/>
                                <w:lang w:val="es-PA" w:eastAsia="en-US"/>
                              </w:rPr>
                            </w:pPr>
                            <w:r w:rsidRPr="005B0E9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| ?- f([X,3, ab, R, 4,  DD], L-[]).</w:t>
                            </w:r>
                          </w:p>
                          <w:p w14:paraId="74AE2A79" w14:textId="77777777" w:rsidR="005B0E93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rtl/>
                                <w:lang w:val="es-PA" w:eastAsia="en-US"/>
                              </w:rPr>
                            </w:pPr>
                            <w:r w:rsidRPr="005B0E9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X = _ ,</w:t>
                            </w:r>
                          </w:p>
                          <w:p w14:paraId="58A06548" w14:textId="77777777" w:rsidR="005B0E93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rtl/>
                                <w:lang w:val="es-PA" w:eastAsia="en-US"/>
                              </w:rPr>
                            </w:pPr>
                            <w:r w:rsidRPr="005B0E9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R = _ ,</w:t>
                            </w:r>
                          </w:p>
                          <w:p w14:paraId="1C5A68C7" w14:textId="77777777" w:rsidR="005B0E93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rtl/>
                                <w:lang w:val="es-PA" w:eastAsia="en-US"/>
                              </w:rPr>
                            </w:pPr>
                            <w:r w:rsidRPr="005B0E9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es-PA" w:eastAsia="en-US"/>
                              </w:rPr>
                              <w:t>DD = _ ,</w:t>
                            </w:r>
                          </w:p>
                          <w:p w14:paraId="53726A2A" w14:textId="77777777" w:rsidR="005B0E93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rtl/>
                                <w:lang w:val="es-PA" w:eastAsia="en-US"/>
                              </w:rPr>
                            </w:pPr>
                            <w:r w:rsidRPr="005B0E9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es-PA" w:eastAsia="en-US"/>
                              </w:rPr>
                              <w:t>L = [3,ab,4,DD,R,X]</w:t>
                            </w:r>
                          </w:p>
                          <w:p w14:paraId="675FBF39" w14:textId="77777777" w:rsidR="005B0E93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rtl/>
                                <w:lang w:val="es-PA" w:eastAsia="en-US"/>
                              </w:rPr>
                            </w:pPr>
                          </w:p>
                          <w:p w14:paraId="5F37D21C" w14:textId="77777777" w:rsidR="005B0E93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rtl/>
                                <w:lang w:val="es-PA" w:eastAsia="en-US"/>
                              </w:rPr>
                            </w:pPr>
                            <w:r w:rsidRPr="005B0E9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es-PA" w:eastAsia="en-US"/>
                              </w:rPr>
                              <w:t>| ?- f([X, g(1,2), ab, g(X,f(1)), 23,  f(X,Y)], L-[]).</w:t>
                            </w:r>
                          </w:p>
                          <w:p w14:paraId="7B84654B" w14:textId="77777777" w:rsidR="005B0E93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rtl/>
                                <w:lang w:val="es-PA" w:eastAsia="en-US"/>
                              </w:rPr>
                            </w:pPr>
                            <w:r w:rsidRPr="005B0E9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es-PA" w:eastAsia="en-US"/>
                              </w:rPr>
                              <w:t>X = _ ,</w:t>
                            </w:r>
                          </w:p>
                          <w:p w14:paraId="212EE862" w14:textId="77777777" w:rsidR="005B0E93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rtl/>
                                <w:lang w:val="es-PA" w:eastAsia="en-US"/>
                              </w:rPr>
                            </w:pPr>
                            <w:r w:rsidRPr="005B0E9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es-PA" w:eastAsia="en-US"/>
                              </w:rPr>
                              <w:t>Y = _ ,</w:t>
                            </w:r>
                          </w:p>
                          <w:p w14:paraId="1F95AE14" w14:textId="77777777" w:rsidR="009B3C7D" w:rsidRPr="005B0E93" w:rsidRDefault="005B0E93" w:rsidP="005B0E9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es-PA" w:eastAsia="en-US"/>
                              </w:rPr>
                            </w:pPr>
                            <w:r w:rsidRPr="005B0E9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es-PA" w:eastAsia="en-US"/>
                              </w:rPr>
                              <w:t>L = [g(1,2),ab,23,f(X,Y),g(X,f(1)),X]</w:t>
                            </w:r>
                            <w:r w:rsidR="009B3C7D" w:rsidRPr="005B0E9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es-PA" w:eastAsia="en-US"/>
                              </w:rPr>
                              <w:t>*/</w:t>
                            </w:r>
                          </w:p>
                          <w:p w14:paraId="4C43EAC4" w14:textId="77777777" w:rsidR="009B3C7D" w:rsidRPr="009B3C7D" w:rsidRDefault="005B0E93" w:rsidP="005B0E93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5B0E93">
                              <w:rPr>
                                <w:lang w:val="es-PA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9EC67" id="Text Box 90" o:spid="_x0000_s1029" type="#_x0000_t202" style="position:absolute;margin-left:-4.95pt;margin-top:37.5pt;width:271.5pt;height:33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" strokeweight="6pt">
                <v:stroke linestyle="thickBetweenThin"/>
                <v:textbox>
                  <w:txbxContent>
                    <w:p w14:paraId="69B36578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f([X|Xs],[X|Ys]-Tail):-</w:t>
                      </w:r>
                    </w:p>
                    <w:p w14:paraId="2248A3F5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g(X),!,</w:t>
                      </w:r>
                    </w:p>
                    <w:p w14:paraId="57C6AF0A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f(Xs, Ys-Tail).</w:t>
                      </w:r>
                    </w:p>
                    <w:p w14:paraId="7C3605F2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3F8F03A9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f([X|Xs],Ys-Tail):-</w:t>
                      </w:r>
                    </w:p>
                    <w:p w14:paraId="6C8C2FDA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f(Xs, Ys-[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X|Tail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]).  </w:t>
                      </w:r>
                    </w:p>
                    <w:p w14:paraId="5914A6A5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0849E9E0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f([],T-T).</w:t>
                      </w:r>
                    </w:p>
                    <w:p w14:paraId="169DF95D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45742719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g(Term):- </w:t>
                      </w:r>
                    </w:p>
                    <w:p w14:paraId="140CBA68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assert(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tmp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(Term)),</w:t>
                      </w:r>
                    </w:p>
                    <w:p w14:paraId="4757F6D5" w14:textId="77777777" w:rsid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retract(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tmp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(Term1)),</w:t>
                      </w:r>
                    </w:p>
                    <w:p w14:paraId="14A5150F" w14:textId="77777777" w:rsidR="000F1261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Term1==Term.  </w:t>
                      </w:r>
                    </w:p>
                    <w:p w14:paraId="1C25A576" w14:textId="77777777" w:rsidR="009B3C7D" w:rsidRDefault="000F1261" w:rsidP="000F126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 w:hint="cs"/>
                          <w:i w:val="0"/>
                          <w:szCs w:val="20"/>
                          <w:rtl/>
                          <w:lang w:eastAsia="en-US"/>
                        </w:rPr>
                        <w:t>ותוצאות ההרצה :</w:t>
                      </w:r>
                      <w:r w:rsidR="009B3C7D"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14:paraId="6B495E81" w14:textId="77777777" w:rsidR="009B3C7D" w:rsidRPr="009B3C7D" w:rsidRDefault="009B3C7D" w:rsidP="009B3C7D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es-PA" w:eastAsia="en-US"/>
                        </w:rPr>
                      </w:pPr>
                      <w:r w:rsidRPr="009B3C7D">
                        <w:rPr>
                          <w:rFonts w:ascii="Arial" w:hAnsi="Arial" w:cs="Arial"/>
                          <w:i w:val="0"/>
                          <w:szCs w:val="20"/>
                          <w:lang w:val="es-PA" w:eastAsia="en-US"/>
                        </w:rPr>
                        <w:t>/*</w:t>
                      </w:r>
                    </w:p>
                    <w:p w14:paraId="78BB755E" w14:textId="77777777" w:rsidR="005B0E93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rtl/>
                          <w:lang w:val="es-PA" w:eastAsia="en-US"/>
                        </w:rPr>
                      </w:pPr>
                    </w:p>
                    <w:p w14:paraId="4A9296C0" w14:textId="77777777" w:rsidR="005B0E93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rtl/>
                          <w:lang w:val="es-PA" w:eastAsia="en-US"/>
                        </w:rPr>
                      </w:pPr>
                      <w:r w:rsidRPr="005B0E9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| ?- f([X,3, ab, R, 4,  DD], L-[]).</w:t>
                      </w:r>
                    </w:p>
                    <w:p w14:paraId="74AE2A79" w14:textId="77777777" w:rsidR="005B0E93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rtl/>
                          <w:lang w:val="es-PA" w:eastAsia="en-US"/>
                        </w:rPr>
                      </w:pPr>
                      <w:r w:rsidRPr="005B0E9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X = _ ,</w:t>
                      </w:r>
                    </w:p>
                    <w:p w14:paraId="58A06548" w14:textId="77777777" w:rsidR="005B0E93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rtl/>
                          <w:lang w:val="es-PA" w:eastAsia="en-US"/>
                        </w:rPr>
                      </w:pPr>
                      <w:r w:rsidRPr="005B0E9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R = _ ,</w:t>
                      </w:r>
                    </w:p>
                    <w:p w14:paraId="1C5A68C7" w14:textId="77777777" w:rsidR="005B0E93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rtl/>
                          <w:lang w:val="es-PA" w:eastAsia="en-US"/>
                        </w:rPr>
                      </w:pPr>
                      <w:r w:rsidRPr="005B0E93">
                        <w:rPr>
                          <w:rFonts w:ascii="Arial" w:hAnsi="Arial" w:cs="Arial"/>
                          <w:i w:val="0"/>
                          <w:szCs w:val="20"/>
                          <w:lang w:val="es-PA" w:eastAsia="en-US"/>
                        </w:rPr>
                        <w:t>DD = _ ,</w:t>
                      </w:r>
                    </w:p>
                    <w:p w14:paraId="53726A2A" w14:textId="77777777" w:rsidR="005B0E93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rtl/>
                          <w:lang w:val="es-PA" w:eastAsia="en-US"/>
                        </w:rPr>
                      </w:pPr>
                      <w:r w:rsidRPr="005B0E93">
                        <w:rPr>
                          <w:rFonts w:ascii="Arial" w:hAnsi="Arial" w:cs="Arial"/>
                          <w:i w:val="0"/>
                          <w:szCs w:val="20"/>
                          <w:lang w:val="es-PA" w:eastAsia="en-US"/>
                        </w:rPr>
                        <w:t>L = [3,ab,4,DD,R,X]</w:t>
                      </w:r>
                    </w:p>
                    <w:p w14:paraId="675FBF39" w14:textId="77777777" w:rsidR="005B0E93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rtl/>
                          <w:lang w:val="es-PA" w:eastAsia="en-US"/>
                        </w:rPr>
                      </w:pPr>
                    </w:p>
                    <w:p w14:paraId="5F37D21C" w14:textId="77777777" w:rsidR="005B0E93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rtl/>
                          <w:lang w:val="es-PA" w:eastAsia="en-US"/>
                        </w:rPr>
                      </w:pPr>
                      <w:r w:rsidRPr="005B0E93">
                        <w:rPr>
                          <w:rFonts w:ascii="Arial" w:hAnsi="Arial" w:cs="Arial"/>
                          <w:i w:val="0"/>
                          <w:szCs w:val="20"/>
                          <w:lang w:val="es-PA" w:eastAsia="en-US"/>
                        </w:rPr>
                        <w:t>| ?- f([X, g(1,2), ab, g(X,f(1)), 23,  f(X,Y)], L-[]).</w:t>
                      </w:r>
                    </w:p>
                    <w:p w14:paraId="7B84654B" w14:textId="77777777" w:rsidR="005B0E93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rtl/>
                          <w:lang w:val="es-PA" w:eastAsia="en-US"/>
                        </w:rPr>
                      </w:pPr>
                      <w:r w:rsidRPr="005B0E93">
                        <w:rPr>
                          <w:rFonts w:ascii="Arial" w:hAnsi="Arial" w:cs="Arial"/>
                          <w:i w:val="0"/>
                          <w:szCs w:val="20"/>
                          <w:lang w:val="es-PA" w:eastAsia="en-US"/>
                        </w:rPr>
                        <w:t>X = _ ,</w:t>
                      </w:r>
                    </w:p>
                    <w:p w14:paraId="212EE862" w14:textId="77777777" w:rsidR="005B0E93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rtl/>
                          <w:lang w:val="es-PA" w:eastAsia="en-US"/>
                        </w:rPr>
                      </w:pPr>
                      <w:r w:rsidRPr="005B0E93">
                        <w:rPr>
                          <w:rFonts w:ascii="Arial" w:hAnsi="Arial" w:cs="Arial"/>
                          <w:i w:val="0"/>
                          <w:szCs w:val="20"/>
                          <w:lang w:val="es-PA" w:eastAsia="en-US"/>
                        </w:rPr>
                        <w:t>Y = _ ,</w:t>
                      </w:r>
                    </w:p>
                    <w:p w14:paraId="1F95AE14" w14:textId="77777777" w:rsidR="009B3C7D" w:rsidRPr="005B0E93" w:rsidRDefault="005B0E93" w:rsidP="005B0E9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es-PA" w:eastAsia="en-US"/>
                        </w:rPr>
                      </w:pPr>
                      <w:r w:rsidRPr="005B0E93">
                        <w:rPr>
                          <w:rFonts w:ascii="Arial" w:hAnsi="Arial" w:cs="Arial"/>
                          <w:i w:val="0"/>
                          <w:szCs w:val="20"/>
                          <w:lang w:val="es-PA" w:eastAsia="en-US"/>
                        </w:rPr>
                        <w:t>L = [g(1,2),ab,23,f(X,Y),g(X,f(1)),X]</w:t>
                      </w:r>
                      <w:r w:rsidR="009B3C7D" w:rsidRPr="005B0E93">
                        <w:rPr>
                          <w:rFonts w:ascii="Arial" w:hAnsi="Arial" w:cs="Arial"/>
                          <w:i w:val="0"/>
                          <w:szCs w:val="20"/>
                          <w:lang w:val="es-PA" w:eastAsia="en-US"/>
                        </w:rPr>
                        <w:t>*/</w:t>
                      </w:r>
                    </w:p>
                    <w:p w14:paraId="4C43EAC4" w14:textId="77777777" w:rsidR="009B3C7D" w:rsidRPr="009B3C7D" w:rsidRDefault="005B0E93" w:rsidP="005B0E93">
                      <w:pPr>
                        <w:bidi w:val="0"/>
                        <w:rPr>
                          <w:rtl/>
                        </w:rPr>
                      </w:pPr>
                      <w:r w:rsidRPr="005B0E93">
                        <w:rPr>
                          <w:lang w:val="es-PA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  <w:r w:rsidR="000F1261">
        <w:rPr>
          <w:rFonts w:hint="cs"/>
          <w:rtl/>
        </w:rPr>
        <w:t xml:space="preserve"> </w:t>
      </w:r>
      <w:r w:rsidR="000F1261">
        <w:rPr>
          <w:rFonts w:ascii="Arial" w:hAnsi="Arial" w:cs="Arial"/>
          <w:i w:val="0"/>
          <w:szCs w:val="20"/>
          <w:lang w:eastAsia="en-US"/>
        </w:rPr>
        <w:t>assert(</w:t>
      </w:r>
      <w:proofErr w:type="spellStart"/>
      <w:r w:rsidR="000F1261">
        <w:rPr>
          <w:rFonts w:ascii="Arial" w:hAnsi="Arial" w:cs="Arial"/>
          <w:i w:val="0"/>
          <w:szCs w:val="20"/>
          <w:lang w:eastAsia="en-US"/>
        </w:rPr>
        <w:t>tmp</w:t>
      </w:r>
      <w:proofErr w:type="spellEnd"/>
      <w:r w:rsidR="000F1261">
        <w:rPr>
          <w:rFonts w:ascii="Arial" w:hAnsi="Arial" w:cs="Arial"/>
          <w:i w:val="0"/>
          <w:szCs w:val="20"/>
          <w:lang w:eastAsia="en-US"/>
        </w:rPr>
        <w:t>(Term)), retract(</w:t>
      </w:r>
      <w:proofErr w:type="spellStart"/>
      <w:r w:rsidR="000F1261">
        <w:rPr>
          <w:rFonts w:ascii="Arial" w:hAnsi="Arial" w:cs="Arial"/>
          <w:i w:val="0"/>
          <w:szCs w:val="20"/>
          <w:lang w:eastAsia="en-US"/>
        </w:rPr>
        <w:t>tmp</w:t>
      </w:r>
      <w:proofErr w:type="spellEnd"/>
      <w:r w:rsidR="000F1261">
        <w:rPr>
          <w:rFonts w:ascii="Arial" w:hAnsi="Arial" w:cs="Arial"/>
          <w:i w:val="0"/>
          <w:szCs w:val="20"/>
          <w:lang w:eastAsia="en-US"/>
        </w:rPr>
        <w:t>(Term1)),  Term1==Term</w:t>
      </w:r>
      <w:r w:rsidR="009B3C7D">
        <w:rPr>
          <w:rtl/>
        </w:rPr>
        <w:br w:type="page"/>
      </w:r>
    </w:p>
    <w:p w14:paraId="01142D2F" w14:textId="77777777" w:rsidR="00EA6B03" w:rsidRDefault="00EA6B03" w:rsidP="003151B7">
      <w:pPr>
        <w:pStyle w:val="Heading1"/>
        <w:numPr>
          <w:ilvl w:val="0"/>
          <w:numId w:val="0"/>
        </w:numPr>
        <w:ind w:left="-1021" w:right="0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3151B7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</w:p>
    <w:p w14:paraId="7E1626E8" w14:textId="77777777" w:rsidR="00EA6B03" w:rsidRDefault="00EA6B03" w:rsidP="00EA6B03">
      <w:pPr>
        <w:autoSpaceDE w:val="0"/>
        <w:autoSpaceDN w:val="0"/>
        <w:bidi w:val="0"/>
        <w:adjustRightInd w:val="0"/>
        <w:spacing w:line="240" w:lineRule="auto"/>
        <w:jc w:val="left"/>
      </w:pPr>
    </w:p>
    <w:p w14:paraId="32DF9363" w14:textId="77777777" w:rsidR="00C3440C" w:rsidRDefault="00007643" w:rsidP="00EA6B03">
      <w:pPr>
        <w:autoSpaceDE w:val="0"/>
        <w:autoSpaceDN w:val="0"/>
        <w:adjustRightInd w:val="0"/>
        <w:spacing w:line="240" w:lineRule="auto"/>
        <w:jc w:val="left"/>
        <w:rPr>
          <w:rtl/>
        </w:rPr>
      </w:pPr>
      <w:r>
        <w:rPr>
          <w:rFonts w:hint="cs"/>
          <w:rtl/>
        </w:rPr>
        <w:t xml:space="preserve">הבסיס למימוש של </w:t>
      </w:r>
      <w:proofErr w:type="spellStart"/>
      <w:r>
        <w:t>quickselect</w:t>
      </w:r>
      <w:proofErr w:type="spellEnd"/>
      <w:r>
        <w:rPr>
          <w:rFonts w:hint="cs"/>
          <w:rtl/>
        </w:rPr>
        <w:t xml:space="preserve"> הוא הפרדיקט </w:t>
      </w:r>
      <w:r w:rsidR="00EA6B03" w:rsidRPr="00EA6B03">
        <w:t xml:space="preserve">split </w:t>
      </w:r>
      <w:r>
        <w:t>(List, X, L1, L2)</w:t>
      </w:r>
      <w:r>
        <w:rPr>
          <w:rFonts w:hint="cs"/>
          <w:rtl/>
        </w:rPr>
        <w:t xml:space="preserve">. הוא מפצל רשימה </w:t>
      </w:r>
      <w:r>
        <w:t>List</w:t>
      </w:r>
      <w:r>
        <w:rPr>
          <w:rFonts w:hint="cs"/>
          <w:rtl/>
        </w:rPr>
        <w:t xml:space="preserve"> לשתי רשימות כך שכל האיברים ב </w:t>
      </w:r>
      <w:r>
        <w:t>L1</w:t>
      </w:r>
      <w:r>
        <w:rPr>
          <w:rFonts w:hint="cs"/>
          <w:rtl/>
        </w:rPr>
        <w:t xml:space="preserve"> קטנים מ </w:t>
      </w:r>
      <w:r>
        <w:rPr>
          <w:rFonts w:hint="cs"/>
        </w:rPr>
        <w:t>X</w:t>
      </w:r>
      <w:r>
        <w:rPr>
          <w:rFonts w:hint="cs"/>
          <w:rtl/>
        </w:rPr>
        <w:t xml:space="preserve"> או שווים לו, וכל האיברים ב </w:t>
      </w:r>
      <w:r>
        <w:t>L2</w:t>
      </w:r>
      <w:r>
        <w:rPr>
          <w:rFonts w:hint="cs"/>
          <w:rtl/>
        </w:rPr>
        <w:t xml:space="preserve"> גדולים מ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4625FAC8" w14:textId="77777777" w:rsidR="00007643" w:rsidRDefault="00007643" w:rsidP="00A9353B">
      <w:pPr>
        <w:jc w:val="left"/>
        <w:rPr>
          <w:rtl/>
        </w:rPr>
      </w:pPr>
      <w:r>
        <w:rPr>
          <w:rFonts w:hint="cs"/>
          <w:rtl/>
        </w:rPr>
        <w:t xml:space="preserve">הפרדיקט </w:t>
      </w:r>
      <w:r w:rsidR="00A9353B">
        <w:rPr>
          <w:rFonts w:hint="cs"/>
          <w:rtl/>
        </w:rPr>
        <w:t xml:space="preserve">הראשי </w:t>
      </w:r>
      <w:r w:rsidR="00EA6B03">
        <w:rPr>
          <w:rFonts w:hint="cs"/>
          <w:rtl/>
        </w:rPr>
        <w:t xml:space="preserve"> </w:t>
      </w:r>
      <w:r w:rsidR="00EA6B03" w:rsidRPr="00EA6B03">
        <w:t xml:space="preserve"> </w:t>
      </w:r>
      <w:proofErr w:type="spellStart"/>
      <w:r w:rsidR="00EA6B03">
        <w:t>quickselect</w:t>
      </w:r>
      <w:proofErr w:type="spellEnd"/>
      <w:r>
        <w:rPr>
          <w:rFonts w:hint="cs"/>
          <w:rtl/>
        </w:rPr>
        <w:t xml:space="preserve">, </w:t>
      </w:r>
      <w:r w:rsidR="00A9353B">
        <w:rPr>
          <w:rFonts w:hint="cs"/>
          <w:rtl/>
        </w:rPr>
        <w:t xml:space="preserve">מפרק את הרשימה סביב האיבר הראשון לשתי רשימות  </w:t>
      </w:r>
    </w:p>
    <w:p w14:paraId="3A129EE0" w14:textId="77777777" w:rsidR="00007643" w:rsidRDefault="005C72EB">
      <w:pPr>
        <w:rPr>
          <w:rtl/>
        </w:rPr>
      </w:pPr>
      <w:r>
        <w:rPr>
          <w:noProof/>
          <w:rtl/>
          <w:lang w:eastAsia="en-US"/>
        </w:rPr>
        <mc:AlternateContent>
          <mc:Choice Requires="wpg">
            <w:drawing>
              <wp:inline distT="0" distB="0" distL="0" distR="0" wp14:anchorId="4212F7D6" wp14:editId="6CBA98DE">
                <wp:extent cx="5257800" cy="1257300"/>
                <wp:effectExtent l="0" t="0" r="0" b="0"/>
                <wp:docPr id="11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257800" cy="1257300"/>
                          <a:chOff x="2499" y="1412"/>
                          <a:chExt cx="7200" cy="1760"/>
                        </a:xfrm>
                      </wpg:grpSpPr>
                      <wps:wsp>
                        <wps:cNvPr id="12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499" y="1412"/>
                            <a:ext cx="720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08" y="2372"/>
                            <a:ext cx="1252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9BB1A" w14:textId="77777777" w:rsidR="00007643" w:rsidRPr="00007643" w:rsidRDefault="00007643" w:rsidP="00007643">
                              <w:pPr>
                                <w:bidi w:val="0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007643">
                                <w:rPr>
                                  <w:i w:val="0"/>
                                  <w:iCs/>
                                  <w:sz w:val="18"/>
                                  <w:szCs w:val="18"/>
                                </w:rPr>
                                <w:t>L1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86" y="2372"/>
                            <a:ext cx="1252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07AC7" w14:textId="77777777" w:rsidR="00007643" w:rsidRPr="00007643" w:rsidRDefault="00007643" w:rsidP="00007643">
                              <w:pPr>
                                <w:bidi w:val="0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007643">
                                <w:rPr>
                                  <w:i w:val="0"/>
                                  <w:iCs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i w:val="0"/>
                                  <w:iCs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316" y="2372"/>
                            <a:ext cx="313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B26B7" w14:textId="77777777" w:rsidR="00007643" w:rsidRPr="00007643" w:rsidRDefault="00007643" w:rsidP="00007643">
                              <w:pPr>
                                <w:bidi w:val="0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45720" rIns="0" bIns="10800" anchor="t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064" y="1732"/>
                            <a:ext cx="2818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350DD" w14:textId="77777777" w:rsidR="00007643" w:rsidRPr="00007643" w:rsidRDefault="00007643" w:rsidP="00007643">
                              <w:pPr>
                                <w:bidi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643">
                                <w:rPr>
                                  <w:sz w:val="18"/>
                                  <w:szCs w:val="18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064" y="1732"/>
                            <a:ext cx="31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103BF" w14:textId="77777777" w:rsidR="00007643" w:rsidRPr="00007643" w:rsidRDefault="00007643" w:rsidP="00007643">
                              <w:pPr>
                                <w:bidi w:val="0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45720" rIns="0" bIns="10800" anchor="t" anchorCtr="0" upright="1">
                          <a:noAutofit/>
                        </wps:bodyPr>
                      </wps:wsp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377" y="173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21" y="2052"/>
                            <a:ext cx="1252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0" y="2052"/>
                            <a:ext cx="313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942" y="2052"/>
                            <a:ext cx="314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2F7D6" id="Group 3" o:spid="_x0000_s1030" style="width:414pt;height:99pt;mso-position-horizontal-relative:char;mso-position-vertical-relative:line" coordorigin="2499,1412" coordsize="7200,1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">
                <o:lock v:ext="edit" aspectratio="t"/>
                <v:rect id="AutoShape 2" o:spid="_x0000_s1031" style="position:absolute;left:2499;top:1412;width:7200;height:1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szzwQAA&#10;ANsAAAAPAAAAZHJzL2Rvd25yZXYueG1sRE9Li8IwEL4L+x/CLHiRNdWDSNcoi7BYFkGsj/PQjG2x&#10;mdQm29Z/bwTB23x8z1mselOJlhpXWlYwGUcgiDOrS84VHA+/X3MQziNrrCyTgjs5WC0/BguMte14&#10;T23qcxFC2MWooPC+jqV0WUEG3djWxIG72MagD7DJpW6wC+GmktMomkmDJYeGAmtaF5Rd03+joMt2&#10;7fmw3cjd6JxYviW3dXr6U2r42f98g/DU+7f45U50mD+F5y/hAL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JLM88EAAADbAAAADwAAAAAAAAAAAAAAAACXAgAAZHJzL2Rvd25y&#10;ZXYueG1sUEsFBgAAAAAEAAQA9QAAAIUDAAAAAA==&#10;" filled="f" stroked="f">
                  <o:lock v:ext="edit" aspectratio="t" text="t"/>
                </v:rect>
                <v:rect id="Rectangle 4" o:spid="_x0000_s1032" style="position:absolute;left:3908;top:2372;width:1252;height: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A6owAAA&#10;ANsAAAAPAAAAZHJzL2Rvd25yZXYueG1sRE/LqsIwEN0L/kMYwZ2m3oJoNYoIwkVw4QtxNzRjW2wm&#10;tYla/fqbC4K7OZznTOeNKcWDaldYVjDoRyCIU6sLzhQc9qveCITzyBpLy6TgRQ7ms3Zriom2T97S&#10;Y+czEULYJagg975KpHRpTgZd31bEgbvY2qAPsM6krvEZwk0pf6JoKA0WHBpyrGiZU3rd3Y2CeLy+&#10;mXh1P28qG+u3y9Ynebwp1e00iwkIT43/ij/uXx3mx/D/SzhAz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6BA6owAAAANsAAAAPAAAAAAAAAAAAAAAAAJcCAABkcnMvZG93bnJl&#10;di54bWxQSwUGAAAAAAQABAD1AAAAhAMAAAAA&#10;">
                  <v:textbox inset=",,,.3mm">
                    <w:txbxContent>
                      <w:p w14:paraId="5729BB1A" w14:textId="77777777" w:rsidR="00007643" w:rsidRPr="00007643" w:rsidRDefault="00007643" w:rsidP="00007643">
                        <w:pPr>
                          <w:bidi w:val="0"/>
                          <w:jc w:val="center"/>
                          <w:rPr>
                            <w:i w:val="0"/>
                            <w:iCs/>
                            <w:sz w:val="18"/>
                            <w:szCs w:val="18"/>
                          </w:rPr>
                        </w:pPr>
                        <w:r w:rsidRPr="00007643">
                          <w:rPr>
                            <w:i w:val="0"/>
                            <w:iCs/>
                            <w:sz w:val="18"/>
                            <w:szCs w:val="18"/>
                          </w:rPr>
                          <w:t>L1</w:t>
                        </w:r>
                      </w:p>
                    </w:txbxContent>
                  </v:textbox>
                </v:rect>
                <v:rect id="Rectangle 6" o:spid="_x0000_s1033" style="position:absolute;left:5786;top:2372;width:1252;height: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7ZbcwQAA&#10;ANsAAAAPAAAAZHJzL2Rvd25yZXYueG1sRE9Ni8IwEL0L/ocwgjdNtYtoNYoIggge1l0Rb0MztsVm&#10;UpuodX/9RhC8zeN9zmzRmFLcqXaFZQWDfgSCOLW64EzB78+6NwbhPLLG0jIpeJKDxbzdmmGi7YO/&#10;6b73mQgh7BJUkHtfJVK6NCeDrm8r4sCdbW3QB1hnUtf4COGmlMMoGkmDBYeGHCta5ZRe9jejIJ5s&#10;ryZe3067ysb6z2Xbozxclep2muUUhKfGf8Rv90aH+V/w+iUcIO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e2W3MEAAADbAAAADwAAAAAAAAAAAAAAAACXAgAAZHJzL2Rvd25y&#10;ZXYueG1sUEsFBgAAAAAEAAQA9QAAAIUDAAAAAA==&#10;">
                  <v:textbox inset=",,,.3mm">
                    <w:txbxContent>
                      <w:p w14:paraId="30207AC7" w14:textId="77777777" w:rsidR="00007643" w:rsidRPr="00007643" w:rsidRDefault="00007643" w:rsidP="00007643">
                        <w:pPr>
                          <w:bidi w:val="0"/>
                          <w:jc w:val="center"/>
                          <w:rPr>
                            <w:i w:val="0"/>
                            <w:iCs/>
                            <w:sz w:val="18"/>
                            <w:szCs w:val="18"/>
                          </w:rPr>
                        </w:pPr>
                        <w:r w:rsidRPr="00007643">
                          <w:rPr>
                            <w:i w:val="0"/>
                            <w:iCs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i w:val="0"/>
                            <w:iCs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7" o:spid="_x0000_s1034" style="position:absolute;left:5316;top:2372;width:313;height: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WVklwQAA&#10;ANsAAAAPAAAAZHJzL2Rvd25yZXYueG1sRE9LawIxEL4L/Q9hCt40q1aRrVGsUNpLD10feBw3083i&#10;ZrIkqa7/vikI3ubje85i1dlGXMiH2rGC0TADQVw6XXOlYLd9H8xBhIissXFMCm4UYLV86i0w1+7K&#10;33QpYiVSCIccFZgY21zKUBqyGIauJU7cj/MWY4K+ktrjNYXbRo6zbCYt1pwaDLa0MVSei1+rwO7p&#10;5TT+mrgPOsx9sT6+3Ta1Uar/3K1fQUTq4kN8d3/qNH8K/7+kA+Ty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FlZJcEAAADbAAAADwAAAAAAAAAAAAAAAACXAgAAZHJzL2Rvd25y&#10;ZXYueG1sUEsFBgAAAAAEAAQA9QAAAIUDAAAAAA==&#10;">
                  <v:textbox inset="0,,0,.3mm">
                    <w:txbxContent>
                      <w:p w14:paraId="197B26B7" w14:textId="77777777" w:rsidR="00007643" w:rsidRPr="00007643" w:rsidRDefault="00007643" w:rsidP="00007643">
                        <w:pPr>
                          <w:bidi w:val="0"/>
                          <w:jc w:val="center"/>
                          <w:rPr>
                            <w:i w:val="0"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8" o:spid="_x0000_s1035" style="position:absolute;left:4064;top:1732;width:2818;height: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CnBxwQAA&#10;ANsAAAAPAAAAZHJzL2Rvd25yZXYueG1sRE9Na8JAEL0X/A/LFLw1myqEmrqKKEo9xuTibZodk2h2&#10;NmRXTf313ULB2zze58yXg2nFjXrXWFbwHsUgiEurG64UFPn27QOE88gaW8uk4IccLBejlzmm2t45&#10;o9vBVyKEsEtRQe19l0rpypoMush2xIE72d6gD7CvpO7xHsJNKydxnEiDDYeGGjta11ReDlej4LuZ&#10;FPjI8l1sZtup3w/5+XrcKDV+HVafIDwN/in+d3/pMD+Bv1/C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gpwccEAAADbAAAADwAAAAAAAAAAAAAAAACXAgAAZHJzL2Rvd25y&#10;ZXYueG1sUEsFBgAAAAAEAAQA9QAAAIUDAAAAAA==&#10;">
                  <v:textbox>
                    <w:txbxContent>
                      <w:p w14:paraId="359350DD" w14:textId="77777777" w:rsidR="00007643" w:rsidRPr="00007643" w:rsidRDefault="00007643" w:rsidP="00007643">
                        <w:pPr>
                          <w:bidi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07643">
                          <w:rPr>
                            <w:sz w:val="18"/>
                            <w:szCs w:val="18"/>
                          </w:rPr>
                          <w:t>List</w:t>
                        </w:r>
                      </w:p>
                    </w:txbxContent>
                  </v:textbox>
                </v:rect>
                <v:rect id="Rectangle 10" o:spid="_x0000_s1036" style="position:absolute;left:4064;top:1732;width:313;height: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SKv/wgAA&#10;ANsAAAAPAAAAZHJzL2Rvd25yZXYueG1sRE9Na8JAEL0X/A/LCL2IbtJD2kRXEUFpj7US9DZkxySY&#10;nY3ZNUn/fbdQ6G0e73NWm9E0oqfO1ZYVxIsIBHFhdc2lgtPXfv4GwnlkjY1lUvBNDjbrydMKM20H&#10;/qT+6EsRQthlqKDyvs2kdEVFBt3CtsSBu9rOoA+wK6XucAjhppEvUZRIgzWHhgpb2lVU3I4PoyCf&#10;nXOaxSb9MIc2ufT34ZT6Qann6bhdgvA0+n/xn/tdh/mv8PtLOEC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Iq//CAAAA2wAAAA8AAAAAAAAAAAAAAAAAlwIAAGRycy9kb3du&#10;cmV2LnhtbFBLBQYAAAAABAAEAPUAAACGAwAAAAA=&#10;" filled="f" stroked="f">
                  <v:textbox inset="0,,0,.3mm">
                    <w:txbxContent>
                      <w:p w14:paraId="507103BF" w14:textId="77777777" w:rsidR="00007643" w:rsidRPr="00007643" w:rsidRDefault="00007643" w:rsidP="00007643">
                        <w:pPr>
                          <w:bidi w:val="0"/>
                          <w:jc w:val="center"/>
                          <w:rPr>
                            <w:i w:val="0"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rect>
                <v:line id="Line 11" o:spid="_x0000_s1037" style="position:absolute;visibility:visible;mso-wrap-style:square" from="4377,1732" to="4377,20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1N0sUAAADbAAAADwAAAGRycy9kb3ducmV2LnhtbESPQU8CMRCF7yb+h2ZIuEkXD6ILhaiJ&#10;CYocWDXhONkO7cbtdLMtsPx75mDibSbvzXvfLFZDaNWJ+tRENjCdFKCI62gbdga+v97uHkGljGyx&#10;jUwGLpRgtby9WWBp45l3dKqyUxLCqUQDPueu1DrVngKmSeyIRTvEPmCWtXfa9niW8NDq+6J40AEb&#10;lgaPHb16qn+rYzCwma3bH8f76vP9kF7i08dOb503ZjwanuegMg353/x3vbaCL7Dyiwygl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m1N0sUAAADbAAAADwAAAAAAAAAA&#10;AAAAAAChAgAAZHJzL2Rvd25yZXYueG1sUEsFBgAAAAAEAAQA+QAAAJMDAAAAAA==&#10;">
                  <v:stroke dashstyle="1 1"/>
                </v:line>
                <v:line id="Line 12" o:spid="_x0000_s1038" style="position:absolute;visibility:visible;mso-wrap-style:square" from="4221,2052" to="5473,23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13" o:spid="_x0000_s1039" style="position:absolute;flip:x;visibility:visible;mso-wrap-style:square" from="4690,2052" to="5003,23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line id="Line 14" o:spid="_x0000_s1040" style="position:absolute;visibility:visible;mso-wrap-style:square" from="5942,2052" to="6256,23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14:paraId="7765D781" w14:textId="77777777" w:rsidR="00A9353B" w:rsidRDefault="00A9353B" w:rsidP="00A9353B">
      <w:pPr>
        <w:rPr>
          <w:rtl/>
        </w:rPr>
      </w:pPr>
      <w:r>
        <w:rPr>
          <w:rFonts w:hint="cs"/>
          <w:rtl/>
        </w:rPr>
        <w:t>וממשיך בהתאם לאלגוריתם  :</w:t>
      </w:r>
    </w:p>
    <w:p w14:paraId="190971CB" w14:textId="77777777" w:rsidR="00A9353B" w:rsidRPr="00A9353B" w:rsidRDefault="00A9353B" w:rsidP="00A9353B">
      <w:pPr>
        <w:rPr>
          <w:rtl/>
        </w:rPr>
      </w:pPr>
      <w:r w:rsidRPr="00A9353B">
        <w:rPr>
          <w:rFonts w:hint="cs"/>
          <w:rtl/>
        </w:rPr>
        <w:t xml:space="preserve">אם </w:t>
      </w:r>
      <w:r w:rsidRPr="00A9353B">
        <w:t>|L1|&gt;k</w:t>
      </w:r>
      <w:r w:rsidRPr="00A9353B">
        <w:rPr>
          <w:rFonts w:hint="cs"/>
          <w:rtl/>
        </w:rPr>
        <w:t>: המשך רקורסיבית לחפש את האיבר ה-</w:t>
      </w:r>
      <w:r w:rsidRPr="00A9353B">
        <w:t>k</w:t>
      </w:r>
      <w:r w:rsidRPr="00A9353B">
        <w:rPr>
          <w:rFonts w:hint="cs"/>
          <w:rtl/>
        </w:rPr>
        <w:t xml:space="preserve">י בגודלו בתוך </w:t>
      </w:r>
      <w:r w:rsidRPr="00A9353B">
        <w:t>L1</w:t>
      </w:r>
      <w:r w:rsidRPr="00A9353B">
        <w:rPr>
          <w:rFonts w:hint="cs"/>
          <w:rtl/>
        </w:rPr>
        <w:t>.</w:t>
      </w:r>
    </w:p>
    <w:p w14:paraId="1A5F2B07" w14:textId="77777777" w:rsidR="00A9353B" w:rsidRPr="00A9353B" w:rsidRDefault="00A9353B" w:rsidP="00A9353B">
      <w:pPr>
        <w:rPr>
          <w:rtl/>
        </w:rPr>
      </w:pPr>
      <w:r w:rsidRPr="00A9353B">
        <w:rPr>
          <w:rFonts w:hint="cs"/>
          <w:rtl/>
        </w:rPr>
        <w:t xml:space="preserve">אם </w:t>
      </w:r>
      <w:r w:rsidRPr="00A9353B">
        <w:t>|L1|&lt;k</w:t>
      </w:r>
      <w:r w:rsidRPr="00A9353B">
        <w:rPr>
          <w:rFonts w:hint="cs"/>
          <w:rtl/>
        </w:rPr>
        <w:t xml:space="preserve">: קבע </w:t>
      </w:r>
      <w:r w:rsidRPr="00A9353B">
        <w:t>k</w:t>
      </w:r>
      <w:r w:rsidRPr="00A9353B">
        <w:rPr>
          <w:vertAlign w:val="subscript"/>
        </w:rPr>
        <w:t>1</w:t>
      </w:r>
      <w:r w:rsidRPr="00A9353B">
        <w:t>= k-|L1|</w:t>
      </w:r>
      <w:r w:rsidRPr="00A9353B">
        <w:rPr>
          <w:rFonts w:hint="cs"/>
          <w:rtl/>
        </w:rPr>
        <w:t>. המשך רקורסיבית לחפש את האיבר ה-</w:t>
      </w:r>
      <w:r w:rsidRPr="00A9353B">
        <w:t>k</w:t>
      </w:r>
      <w:r w:rsidRPr="00A9353B">
        <w:rPr>
          <w:vertAlign w:val="subscript"/>
        </w:rPr>
        <w:t>1</w:t>
      </w:r>
      <w:r w:rsidRPr="00A9353B">
        <w:rPr>
          <w:rFonts w:hint="cs"/>
          <w:rtl/>
        </w:rPr>
        <w:t xml:space="preserve">י בגודלו בתוך </w:t>
      </w:r>
      <w:r w:rsidRPr="00A9353B">
        <w:t>L2</w:t>
      </w:r>
      <w:r w:rsidRPr="00A9353B">
        <w:rPr>
          <w:rFonts w:hint="cs"/>
          <w:rtl/>
        </w:rPr>
        <w:t>.</w:t>
      </w:r>
    </w:p>
    <w:p w14:paraId="50025A73" w14:textId="77777777" w:rsidR="00E97932" w:rsidRDefault="00A9353B" w:rsidP="00A9353B">
      <w:pPr>
        <w:rPr>
          <w:rtl/>
        </w:rPr>
      </w:pPr>
      <w:r w:rsidRPr="00A9353B">
        <w:rPr>
          <w:rFonts w:hint="cs"/>
          <w:rtl/>
        </w:rPr>
        <w:t xml:space="preserve">אם </w:t>
      </w:r>
      <w:r w:rsidRPr="00A9353B">
        <w:t>|L1|=k</w:t>
      </w:r>
      <w:r w:rsidRPr="00A9353B">
        <w:rPr>
          <w:rFonts w:hint="cs"/>
          <w:rtl/>
        </w:rPr>
        <w:t xml:space="preserve"> החזר את </w:t>
      </w:r>
      <w:r w:rsidRPr="00A9353B">
        <w:rPr>
          <w:rFonts w:hint="cs"/>
        </w:rPr>
        <w:t>X</w:t>
      </w:r>
      <w:r w:rsidRPr="00A9353B">
        <w:rPr>
          <w:rFonts w:hint="cs"/>
          <w:rtl/>
        </w:rPr>
        <w:t>.</w:t>
      </w:r>
    </w:p>
    <w:p w14:paraId="0554BC62" w14:textId="77777777" w:rsidR="002F0440" w:rsidRDefault="002F0440" w:rsidP="00E97932">
      <w:pPr>
        <w:rPr>
          <w:rtl/>
        </w:rPr>
      </w:pPr>
    </w:p>
    <w:p w14:paraId="1ECB9D79" w14:textId="77777777" w:rsidR="002F0440" w:rsidRDefault="003A5CB9" w:rsidP="003A5CB9">
      <w:pPr>
        <w:tabs>
          <w:tab w:val="right" w:pos="3203"/>
        </w:tabs>
        <w:rPr>
          <w:rtl/>
        </w:rPr>
      </w:pPr>
      <w:r>
        <w:rPr>
          <w:rFonts w:hint="cs"/>
          <w:rtl/>
        </w:rPr>
        <w:t>קובץ קוד מקור</w:t>
      </w:r>
      <w:r w:rsidR="002F0440">
        <w:rPr>
          <w:rFonts w:hint="cs"/>
          <w:rtl/>
        </w:rPr>
        <w:t>:</w:t>
      </w:r>
      <w:r w:rsidR="002F0440">
        <w:rPr>
          <w:rFonts w:hint="cs"/>
          <w:rtl/>
        </w:rPr>
        <w:tab/>
      </w:r>
      <w:r w:rsidR="002F0440">
        <w:t>quickselect.pl</w:t>
      </w:r>
    </w:p>
    <w:p w14:paraId="0464E255" w14:textId="77777777" w:rsidR="002F0440" w:rsidRDefault="002F0440" w:rsidP="003A5CB9">
      <w:pPr>
        <w:tabs>
          <w:tab w:val="right" w:pos="3203"/>
        </w:tabs>
        <w:rPr>
          <w:rtl/>
        </w:rPr>
      </w:pPr>
    </w:p>
    <w:p w14:paraId="2D4B9346" w14:textId="77777777" w:rsidR="00142699" w:rsidRDefault="005C72EB" w:rsidP="00E228A2">
      <w:pPr>
        <w:tabs>
          <w:tab w:val="right" w:pos="3203"/>
        </w:tabs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D8776EE" wp14:editId="60EA7315">
                <wp:simplePos x="0" y="0"/>
                <wp:positionH relativeFrom="column">
                  <wp:posOffset>-62865</wp:posOffset>
                </wp:positionH>
                <wp:positionV relativeFrom="paragraph">
                  <wp:posOffset>171450</wp:posOffset>
                </wp:positionV>
                <wp:extent cx="2643505" cy="1953895"/>
                <wp:effectExtent l="0" t="0" r="0" b="0"/>
                <wp:wrapNone/>
                <wp:docPr id="1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195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9E666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quick_select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([X|Xs], K, Res):-</w:t>
                            </w:r>
                          </w:p>
                          <w:p w14:paraId="37E8BD08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split(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X,Xs,Small,Big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),</w:t>
                            </w:r>
                          </w:p>
                          <w:p w14:paraId="76A8BDFC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length(Small,L1),</w:t>
                            </w:r>
                          </w:p>
                          <w:p w14:paraId="428D63D5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length(Big,L2),</w:t>
                            </w:r>
                          </w:p>
                          <w:p w14:paraId="453BC2D0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(L1+1=:=K,!,</w:t>
                            </w:r>
                          </w:p>
                          <w:p w14:paraId="20AD76A3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 Res=X</w:t>
                            </w:r>
                          </w:p>
                          <w:p w14:paraId="39AD1339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 ;</w:t>
                            </w:r>
                          </w:p>
                          <w:p w14:paraId="3FC73A8A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 L1&gt;=K,!,</w:t>
                            </w:r>
                          </w:p>
                          <w:p w14:paraId="591D88E3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quick_select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(Small, K, Res)</w:t>
                            </w:r>
                          </w:p>
                          <w:p w14:paraId="5D19549D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 ;</w:t>
                            </w:r>
                          </w:p>
                          <w:p w14:paraId="2FCFF74F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 K1 is K-L1-1,</w:t>
                            </w:r>
                          </w:p>
                          <w:p w14:paraId="584F573B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quick_select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(Big, K1, Res)).</w:t>
                            </w:r>
                          </w:p>
                          <w:p w14:paraId="76D261D9" w14:textId="77777777" w:rsidR="00E228A2" w:rsidRPr="00E228A2" w:rsidRDefault="00E228A2" w:rsidP="00E228A2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776EE" id="Text Box 82" o:spid="_x0000_s1041" type="#_x0000_t202" style="position:absolute;left:0;text-align:left;margin-left:-4.95pt;margin-top:13.5pt;width:208.15pt;height:153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" strokeweight="6pt">
                <v:stroke linestyle="thickBetweenThin"/>
                <v:textbox>
                  <w:txbxContent>
                    <w:p w14:paraId="7459E666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quick_select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([X|Xs], K, Res):-</w:t>
                      </w:r>
                    </w:p>
                    <w:p w14:paraId="37E8BD08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split(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X,Xs,Small,Big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),</w:t>
                      </w:r>
                    </w:p>
                    <w:p w14:paraId="76A8BDFC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length(Small,L1),</w:t>
                      </w:r>
                    </w:p>
                    <w:p w14:paraId="428D63D5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length(Big,L2),</w:t>
                      </w:r>
                    </w:p>
                    <w:p w14:paraId="453BC2D0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(L1+1=:=K,!,</w:t>
                      </w:r>
                    </w:p>
                    <w:p w14:paraId="20AD76A3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 Res=X</w:t>
                      </w:r>
                    </w:p>
                    <w:p w14:paraId="39AD1339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 ;</w:t>
                      </w:r>
                    </w:p>
                    <w:p w14:paraId="3FC73A8A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 L1&gt;=K,!,</w:t>
                      </w:r>
                    </w:p>
                    <w:p w14:paraId="591D88E3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quick_select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(Small, K, Res)</w:t>
                      </w:r>
                    </w:p>
                    <w:p w14:paraId="5D19549D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 ;</w:t>
                      </w:r>
                    </w:p>
                    <w:p w14:paraId="2FCFF74F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 K1 is K-L1-1,</w:t>
                      </w:r>
                    </w:p>
                    <w:p w14:paraId="584F573B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quick_select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(Big, K1, Res)).</w:t>
                      </w:r>
                    </w:p>
                    <w:p w14:paraId="76D261D9" w14:textId="77777777" w:rsidR="00E228A2" w:rsidRPr="00E228A2" w:rsidRDefault="00E228A2" w:rsidP="00E228A2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2699">
        <w:rPr>
          <w:rFonts w:hint="cs"/>
          <w:rtl/>
        </w:rPr>
        <w:tab/>
      </w:r>
    </w:p>
    <w:p w14:paraId="475DA757" w14:textId="77777777" w:rsidR="003151B7" w:rsidRDefault="005C72EB" w:rsidP="003151B7">
      <w:pPr>
        <w:pStyle w:val="Heading1"/>
        <w:numPr>
          <w:ilvl w:val="0"/>
          <w:numId w:val="0"/>
        </w:numPr>
        <w:ind w:left="-1021" w:right="0"/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4DD8AE" wp14:editId="4E7E3BD7">
                <wp:simplePos x="0" y="0"/>
                <wp:positionH relativeFrom="column">
                  <wp:posOffset>3040380</wp:posOffset>
                </wp:positionH>
                <wp:positionV relativeFrom="paragraph">
                  <wp:posOffset>1207135</wp:posOffset>
                </wp:positionV>
                <wp:extent cx="2643505" cy="1264285"/>
                <wp:effectExtent l="0" t="0" r="0" b="0"/>
                <wp:wrapNone/>
                <wp:docPr id="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1264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33E7F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4F71631B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split(X, [], [] ,[]).</w:t>
                            </w:r>
                          </w:p>
                          <w:p w14:paraId="4BF3E9AF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split(X,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Y|Tail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],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Y|Small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], Big):-</w:t>
                            </w:r>
                          </w:p>
                          <w:p w14:paraId="6758C779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X&gt;Y,!,</w:t>
                            </w:r>
                          </w:p>
                          <w:p w14:paraId="53E9522F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split(X, Tail, Small, Big).</w:t>
                            </w:r>
                          </w:p>
                          <w:p w14:paraId="3902BE20" w14:textId="77777777" w:rsidR="00E228A2" w:rsidRDefault="00E228A2" w:rsidP="00E228A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split(X,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Y|Tail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], Small,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Y|Big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]):-</w:t>
                            </w:r>
                          </w:p>
                          <w:p w14:paraId="39449E6D" w14:textId="77777777" w:rsidR="00E228A2" w:rsidRPr="00E228A2" w:rsidRDefault="00E228A2" w:rsidP="00E228A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 split(X, Tail, Small, Big).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DD8AE" id="Text Box 83" o:spid="_x0000_s1042" type="#_x0000_t202" style="position:absolute;left:0;text-align:left;margin-left:239.4pt;margin-top:95.05pt;width:208.15pt;height:99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" strokeweight="6pt">
                <v:stroke linestyle="thickBetweenThin"/>
                <v:textbox>
                  <w:txbxContent>
                    <w:p w14:paraId="38B33E7F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4F71631B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split(X, [], [] ,[]).</w:t>
                      </w:r>
                    </w:p>
                    <w:p w14:paraId="4BF3E9AF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split(X, [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Y|Tail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], [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Y|Small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], Big):-</w:t>
                      </w:r>
                    </w:p>
                    <w:p w14:paraId="6758C779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X&gt;Y,!,</w:t>
                      </w:r>
                    </w:p>
                    <w:p w14:paraId="53E9522F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split(X, Tail, Small, Big).</w:t>
                      </w:r>
                    </w:p>
                    <w:p w14:paraId="3902BE20" w14:textId="77777777" w:rsidR="00E228A2" w:rsidRDefault="00E228A2" w:rsidP="00E228A2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split(X, [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Y|Tail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], Small, [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Y|Big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]):-</w:t>
                      </w:r>
                    </w:p>
                    <w:p w14:paraId="39449E6D" w14:textId="77777777" w:rsidR="00E228A2" w:rsidRPr="00E228A2" w:rsidRDefault="00E228A2" w:rsidP="00E228A2">
                      <w:pPr>
                        <w:rPr>
                          <w:rtl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 split(X, Tail, Small, Big).</w:t>
                      </w:r>
                    </w:p>
                  </w:txbxContent>
                </v:textbox>
              </v:shape>
            </w:pict>
          </mc:Fallback>
        </mc:AlternateContent>
      </w:r>
      <w:r w:rsidR="00E228A2">
        <w:rPr>
          <w:rtl/>
        </w:rPr>
        <w:br w:type="page"/>
      </w:r>
      <w:r w:rsidR="003151B7">
        <w:rPr>
          <w:rFonts w:hint="cs"/>
          <w:rtl/>
        </w:rPr>
        <w:lastRenderedPageBreak/>
        <w:t xml:space="preserve">שאלה 4 </w:t>
      </w:r>
    </w:p>
    <w:p w14:paraId="6EE9964F" w14:textId="77777777" w:rsidR="003151B7" w:rsidRDefault="003151B7" w:rsidP="003151B7">
      <w:pPr>
        <w:autoSpaceDE w:val="0"/>
        <w:autoSpaceDN w:val="0"/>
        <w:bidi w:val="0"/>
        <w:adjustRightInd w:val="0"/>
        <w:spacing w:line="240" w:lineRule="auto"/>
        <w:jc w:val="left"/>
      </w:pPr>
    </w:p>
    <w:p w14:paraId="12384F83" w14:textId="77777777" w:rsidR="008E146D" w:rsidRDefault="003151B7" w:rsidP="003151B7">
      <w:pPr>
        <w:tabs>
          <w:tab w:val="right" w:pos="3203"/>
        </w:tabs>
        <w:rPr>
          <w:rtl/>
        </w:rPr>
      </w:pPr>
      <w:r>
        <w:rPr>
          <w:rFonts w:hint="cs"/>
          <w:rtl/>
        </w:rPr>
        <w:t xml:space="preserve">בשאלה </w:t>
      </w:r>
      <w:r w:rsidR="008E146D">
        <w:rPr>
          <w:rFonts w:hint="cs"/>
          <w:rtl/>
        </w:rPr>
        <w:t>זאת כדאי לשם לב כי אין דרישה ממשית להימנ</w:t>
      </w:r>
      <w:r w:rsidR="008E146D">
        <w:rPr>
          <w:rFonts w:hint="eastAsia"/>
          <w:rtl/>
        </w:rPr>
        <w:t>ע</w:t>
      </w:r>
      <w:r w:rsidR="008E146D">
        <w:rPr>
          <w:rFonts w:hint="cs"/>
          <w:rtl/>
        </w:rPr>
        <w:t xml:space="preserve"> מפתרונות כפולים , אפילו בדוגמת הריצה יש פתרונות כפולים , לכן הפתרון הבא קביל בהחלט :</w:t>
      </w:r>
    </w:p>
    <w:p w14:paraId="154EFCFB" w14:textId="77777777" w:rsidR="00E228A2" w:rsidRDefault="005C72EB" w:rsidP="003151B7">
      <w:pPr>
        <w:tabs>
          <w:tab w:val="right" w:pos="3203"/>
        </w:tabs>
        <w:rPr>
          <w:rtl/>
        </w:rPr>
      </w:pP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CA7C86" wp14:editId="0217FD38">
                <wp:simplePos x="0" y="0"/>
                <wp:positionH relativeFrom="column">
                  <wp:posOffset>2235835</wp:posOffset>
                </wp:positionH>
                <wp:positionV relativeFrom="paragraph">
                  <wp:posOffset>1042035</wp:posOffset>
                </wp:positionV>
                <wp:extent cx="1149350" cy="229870"/>
                <wp:effectExtent l="0" t="0" r="0" b="0"/>
                <wp:wrapNone/>
                <wp:docPr id="8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935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72693" id="Line 98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05pt,82.05pt" to="266.55pt,10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5A0D54" wp14:editId="32BE545E">
                <wp:simplePos x="0" y="0"/>
                <wp:positionH relativeFrom="column">
                  <wp:posOffset>3385185</wp:posOffset>
                </wp:positionH>
                <wp:positionV relativeFrom="paragraph">
                  <wp:posOffset>812165</wp:posOffset>
                </wp:positionV>
                <wp:extent cx="1609090" cy="344805"/>
                <wp:effectExtent l="0" t="0" r="0" b="0"/>
                <wp:wrapNone/>
                <wp:docPr id="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0F55" w14:textId="77777777" w:rsidR="00056E44" w:rsidRDefault="00056E44" w:rsidP="00056E44">
                            <w:r>
                              <w:rPr>
                                <w:rFonts w:hint="cs"/>
                                <w:rtl/>
                              </w:rPr>
                              <w:t>בצורה הרגילה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A0D54" id="Text Box 97" o:spid="_x0000_s1043" type="#_x0000_t202" style="position:absolute;left:0;text-align:left;margin-left:266.55pt;margin-top:63.95pt;width:126.7pt;height:2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">
                <v:textbox>
                  <w:txbxContent>
                    <w:p w14:paraId="4C430F55" w14:textId="77777777" w:rsidR="00056E44" w:rsidRDefault="00056E44" w:rsidP="00056E44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בצורה הרגילה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B76680" wp14:editId="78E419DC">
                <wp:simplePos x="0" y="0"/>
                <wp:positionH relativeFrom="column">
                  <wp:posOffset>-177800</wp:posOffset>
                </wp:positionH>
                <wp:positionV relativeFrom="paragraph">
                  <wp:posOffset>4145280</wp:posOffset>
                </wp:positionV>
                <wp:extent cx="1609090" cy="344805"/>
                <wp:effectExtent l="0" t="0" r="0" b="0"/>
                <wp:wrapNone/>
                <wp:docPr id="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EC9A5" w14:textId="77777777" w:rsidR="00056E44" w:rsidRDefault="00056E44">
                            <w:r>
                              <w:rPr>
                                <w:rFonts w:hint="cs"/>
                                <w:rtl/>
                              </w:rPr>
                              <w:t xml:space="preserve">וברשימות הפרש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76680" id="Text Box 95" o:spid="_x0000_s1044" type="#_x0000_t202" style="position:absolute;left:0;text-align:left;margin-left:-14pt;margin-top:326.4pt;width:126.7pt;height:2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">
                <v:textbox>
                  <w:txbxContent>
                    <w:p w14:paraId="536EC9A5" w14:textId="77777777" w:rsidR="00056E44" w:rsidRDefault="00056E44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וברשימות הפרש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C0F332" wp14:editId="423EC31E">
                <wp:simplePos x="0" y="0"/>
                <wp:positionH relativeFrom="column">
                  <wp:posOffset>1431290</wp:posOffset>
                </wp:positionH>
                <wp:positionV relativeFrom="paragraph">
                  <wp:posOffset>4145280</wp:posOffset>
                </wp:positionV>
                <wp:extent cx="1034415" cy="229870"/>
                <wp:effectExtent l="0" t="0" r="0" b="0"/>
                <wp:wrapNone/>
                <wp:docPr id="5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4415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5C615" id="Line 96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326.4pt" to="194.15pt,34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">
                <v:stroke endarrow="block"/>
              </v:line>
            </w:pict>
          </mc:Fallback>
        </mc:AlternateContent>
      </w: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03CB2" wp14:editId="5BB580F5">
                <wp:simplePos x="0" y="0"/>
                <wp:positionH relativeFrom="column">
                  <wp:posOffset>2695575</wp:posOffset>
                </wp:positionH>
                <wp:positionV relativeFrom="paragraph">
                  <wp:posOffset>2880995</wp:posOffset>
                </wp:positionV>
                <wp:extent cx="3448050" cy="3448050"/>
                <wp:effectExtent l="0" t="0" r="0" b="0"/>
                <wp:wrapNone/>
                <wp:docPr id="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0DBFE" w14:textId="77777777" w:rsid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%%%%%%%%%%%%%%%%</w:t>
                            </w:r>
                          </w:p>
                          <w:p w14:paraId="03546E8D" w14:textId="77777777" w:rsid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Implemenation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 with different list</w:t>
                            </w:r>
                          </w:p>
                          <w:p w14:paraId="5921D171" w14:textId="77777777" w:rsid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%%%%%%%%%%%%%%%%</w:t>
                            </w:r>
                          </w:p>
                          <w:p w14:paraId="016CBB11" w14:textId="77777777" w:rsid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43512B94" w14:textId="77777777" w:rsid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mis_root_dl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(nil, T-T, 0).</w:t>
                            </w:r>
                          </w:p>
                          <w:p w14:paraId="1C01B3A5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mis_root_dl(t(L,X,R), [X|List1]-T, N):-</w:t>
                            </w:r>
                          </w:p>
                          <w:p w14:paraId="08558EF2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mis_noroot_dl(L, List1-List2, N1),</w:t>
                            </w:r>
                          </w:p>
                          <w:p w14:paraId="555990C3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 xml:space="preserve">        </w:t>
                            </w: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mis_noroot_dl(R, List2-T, N2),</w:t>
                            </w:r>
                          </w:p>
                          <w:p w14:paraId="6813612E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  <w:t>N is N1+N2+1.</w:t>
                            </w:r>
                          </w:p>
                          <w:p w14:paraId="4A840178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</w:p>
                          <w:p w14:paraId="453937AE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mis_noroot_dl(nil, T-T, 0).</w:t>
                            </w:r>
                          </w:p>
                          <w:p w14:paraId="3F19D4F2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mis_noroot_dl(t(L,X,R), List1-T, N):-</w:t>
                            </w:r>
                          </w:p>
                          <w:p w14:paraId="5D0B0D5F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</w: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mis_dl(L, List1-List2, N1),</w:t>
                            </w:r>
                          </w:p>
                          <w:p w14:paraId="0C0CDDF7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  <w:t>mis_dl(R, List2-T, N2),</w:t>
                            </w:r>
                          </w:p>
                          <w:p w14:paraId="64AC0826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        N is N1+N2.</w:t>
                            </w:r>
                          </w:p>
                          <w:p w14:paraId="36C17538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</w:p>
                          <w:p w14:paraId="36BAAFE6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mis_dl(Tree, List-T ,N):-</w:t>
                            </w:r>
                          </w:p>
                          <w:p w14:paraId="32FADA21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</w: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mis_noroot_dl(Tree, ListA-TA, NA),</w:t>
                            </w:r>
                          </w:p>
                          <w:p w14:paraId="5C8EFA14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mis_root_dl(Tree, ListB-TB, NB),</w:t>
                            </w:r>
                          </w:p>
                          <w:p w14:paraId="741CC627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</w: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(NA&gt;=NB, List=ListA, T=TA, N=NA ; </w:t>
                            </w:r>
                          </w:p>
                          <w:p w14:paraId="0EEAADCC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tl/>
                                <w:lang w:val="pt-BR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         NB&gt;=NA, List=ListB, T=TB, N=NB).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03CB2" id="Text Box 94" o:spid="_x0000_s1045" type="#_x0000_t202" style="position:absolute;left:0;text-align:left;margin-left:212.25pt;margin-top:226.85pt;width:271.5pt;height:27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" strokeweight="6pt">
                <v:stroke linestyle="thickBetweenThin"/>
                <v:textbox>
                  <w:txbxContent>
                    <w:p w14:paraId="4F90DBFE" w14:textId="77777777" w:rsid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%%%%%%%%%%%%%%%%</w:t>
                      </w:r>
                    </w:p>
                    <w:p w14:paraId="03546E8D" w14:textId="77777777" w:rsid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Implemenation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 with different list</w:t>
                      </w:r>
                    </w:p>
                    <w:p w14:paraId="5921D171" w14:textId="77777777" w:rsid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%%%%%%%%%%%%%%%%</w:t>
                      </w:r>
                    </w:p>
                    <w:p w14:paraId="016CBB11" w14:textId="77777777" w:rsid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43512B94" w14:textId="77777777" w:rsid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mis_root_dl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(nil, T-T, 0).</w:t>
                      </w:r>
                    </w:p>
                    <w:p w14:paraId="1C01B3A5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mis_root_dl(t(L,X,R), [X|List1]-T, N):-</w:t>
                      </w:r>
                    </w:p>
                    <w:p w14:paraId="08558EF2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mis_noroot_dl(L, List1-List2, N1),</w:t>
                      </w:r>
                    </w:p>
                    <w:p w14:paraId="555990C3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 xml:space="preserve">        </w:t>
                      </w: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mis_noroot_dl(R, List2-T, N2),</w:t>
                      </w:r>
                    </w:p>
                    <w:p w14:paraId="6813612E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  <w:t>N is N1+N2+1.</w:t>
                      </w:r>
                    </w:p>
                    <w:p w14:paraId="4A840178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</w:p>
                    <w:p w14:paraId="453937AE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mis_noroot_dl(nil, T-T, 0).</w:t>
                      </w:r>
                    </w:p>
                    <w:p w14:paraId="3F19D4F2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mis_noroot_dl(t(L,X,R), List1-T, N):-</w:t>
                      </w:r>
                    </w:p>
                    <w:p w14:paraId="5D0B0D5F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</w: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mis_dl(L, List1-List2, N1),</w:t>
                      </w:r>
                    </w:p>
                    <w:p w14:paraId="0C0CDDF7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  <w:t>mis_dl(R, List2-T, N2),</w:t>
                      </w:r>
                    </w:p>
                    <w:p w14:paraId="64AC0826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        N is N1+N2.</w:t>
                      </w:r>
                    </w:p>
                    <w:p w14:paraId="36C17538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</w:p>
                    <w:p w14:paraId="36BAAFE6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mis_dl(Tree, List-T ,N):-</w:t>
                      </w:r>
                    </w:p>
                    <w:p w14:paraId="32FADA21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</w: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mis_noroot_dl(Tree, ListA-TA, NA),</w:t>
                      </w:r>
                    </w:p>
                    <w:p w14:paraId="5C8EFA14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mis_root_dl(Tree, ListB-TB, NB),</w:t>
                      </w:r>
                    </w:p>
                    <w:p w14:paraId="741CC627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</w: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(NA&gt;=NB, List=ListA, T=TA, N=NA ; </w:t>
                      </w:r>
                    </w:p>
                    <w:p w14:paraId="0EEAADCC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hint="cs"/>
                          <w:rtl/>
                          <w:lang w:val="pt-BR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         NB&gt;=NA, List=ListB, T=TB, N=NB).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21206D" wp14:editId="5AE5E53D">
                <wp:simplePos x="0" y="0"/>
                <wp:positionH relativeFrom="column">
                  <wp:posOffset>-407670</wp:posOffset>
                </wp:positionH>
                <wp:positionV relativeFrom="paragraph">
                  <wp:posOffset>7620</wp:posOffset>
                </wp:positionV>
                <wp:extent cx="2643505" cy="3103245"/>
                <wp:effectExtent l="0" t="0" r="0" b="0"/>
                <wp:wrapNone/>
                <wp:docPr id="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310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AA432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mis_root(nil, [], 0).</w:t>
                            </w:r>
                          </w:p>
                          <w:p w14:paraId="3489FAD7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mis_root(t(L,X,R), [X|List], N):-</w:t>
                            </w:r>
                          </w:p>
                          <w:p w14:paraId="2C68DA81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mis_noroot(L, List1, N1),</w:t>
                            </w:r>
                          </w:p>
                          <w:p w14:paraId="4D935CE1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 xml:space="preserve">        </w:t>
                            </w: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mis_noroot(R, List2, N2),</w:t>
                            </w:r>
                          </w:p>
                          <w:p w14:paraId="295F11A9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</w: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append(List1, List2, List),</w:t>
                            </w:r>
                          </w:p>
                          <w:p w14:paraId="3F3545C7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N is N1+N2+1.</w:t>
                            </w:r>
                          </w:p>
                          <w:p w14:paraId="79C2C4C5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4003C5D5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mis_noroot(nil, [], 0).</w:t>
                            </w:r>
                          </w:p>
                          <w:p w14:paraId="6BC9576A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mis_noroot(t(L,X,R), List, N):-</w:t>
                            </w:r>
                          </w:p>
                          <w:p w14:paraId="262B71F3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  <w:t>mis(L, List1, N1),</w:t>
                            </w:r>
                          </w:p>
                          <w:p w14:paraId="6BBF353E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  <w:t>mis(R, List2, N2),</w:t>
                            </w:r>
                          </w:p>
                          <w:p w14:paraId="216A6DAF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        </w:t>
                            </w: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append(List1, List2, List),</w:t>
                            </w:r>
                          </w:p>
                          <w:p w14:paraId="0AFE8441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N is N1+N2.</w:t>
                            </w:r>
                          </w:p>
                          <w:p w14:paraId="6124757F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4EBC78B4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mis(Tree, List ,N):-</w:t>
                            </w:r>
                          </w:p>
                          <w:p w14:paraId="2F6F7CFD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mis_noroot(Tree, ListA, NA),</w:t>
                            </w:r>
                          </w:p>
                          <w:p w14:paraId="631AC974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mis_root(Tree, ListB, NB),</w:t>
                            </w:r>
                          </w:p>
                          <w:p w14:paraId="15AF554A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</w: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(NA&gt;=NB, List=ListA, N=NA ;</w:t>
                            </w:r>
                          </w:p>
                          <w:p w14:paraId="0267ABD0" w14:textId="77777777" w:rsidR="00056E44" w:rsidRPr="00056E44" w:rsidRDefault="00056E44" w:rsidP="00056E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056E44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         NB&gt;=NA, List=ListB, N=NB).</w:t>
                            </w:r>
                          </w:p>
                          <w:p w14:paraId="5E36F951" w14:textId="77777777" w:rsidR="008E146D" w:rsidRPr="00056E44" w:rsidRDefault="008E146D" w:rsidP="00056E44">
                            <w:pPr>
                              <w:rPr>
                                <w:rtl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1206D" id="Text Box 93" o:spid="_x0000_s1046" type="#_x0000_t202" style="position:absolute;left:0;text-align:left;margin-left:-32.1pt;margin-top:.6pt;width:208.15pt;height:244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" strokeweight="6pt">
                <v:stroke linestyle="thickBetweenThin"/>
                <v:textbox>
                  <w:txbxContent>
                    <w:p w14:paraId="724AA432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mis_root(nil, [], 0).</w:t>
                      </w:r>
                    </w:p>
                    <w:p w14:paraId="3489FAD7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mis_root(t(L,X,R), [X|List], N):-</w:t>
                      </w:r>
                    </w:p>
                    <w:p w14:paraId="2C68DA81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mis_noroot(L, List1, N1),</w:t>
                      </w:r>
                    </w:p>
                    <w:p w14:paraId="4D935CE1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 xml:space="preserve">        </w:t>
                      </w: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mis_noroot(R, List2, N2),</w:t>
                      </w:r>
                    </w:p>
                    <w:p w14:paraId="295F11A9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</w: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append(List1, List2, List),</w:t>
                      </w:r>
                    </w:p>
                    <w:p w14:paraId="3F3545C7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N is N1+N2+1.</w:t>
                      </w:r>
                    </w:p>
                    <w:p w14:paraId="79C2C4C5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</w:p>
                    <w:p w14:paraId="4003C5D5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mis_noroot(nil, [], 0).</w:t>
                      </w:r>
                    </w:p>
                    <w:p w14:paraId="6BC9576A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mis_noroot(t(L,X,R), List, N):-</w:t>
                      </w:r>
                    </w:p>
                    <w:p w14:paraId="262B71F3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  <w:t>mis(L, List1, N1),</w:t>
                      </w:r>
                    </w:p>
                    <w:p w14:paraId="6BBF353E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  <w:t>mis(R, List2, N2),</w:t>
                      </w:r>
                    </w:p>
                    <w:p w14:paraId="216A6DAF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        </w:t>
                      </w: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append(List1, List2, List),</w:t>
                      </w:r>
                    </w:p>
                    <w:p w14:paraId="0AFE8441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N is N1+N2.</w:t>
                      </w:r>
                    </w:p>
                    <w:p w14:paraId="6124757F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</w:p>
                    <w:p w14:paraId="4EBC78B4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mis(Tree, List ,N):-</w:t>
                      </w:r>
                    </w:p>
                    <w:p w14:paraId="2F6F7CFD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mis_noroot(Tree, ListA, NA),</w:t>
                      </w:r>
                    </w:p>
                    <w:p w14:paraId="631AC974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mis_root(Tree, ListB, NB),</w:t>
                      </w:r>
                    </w:p>
                    <w:p w14:paraId="15AF554A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</w: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(NA&gt;=NB, List=ListA, N=NA ;</w:t>
                      </w:r>
                    </w:p>
                    <w:p w14:paraId="0267ABD0" w14:textId="77777777" w:rsidR="00056E44" w:rsidRPr="00056E44" w:rsidRDefault="00056E44" w:rsidP="00056E44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056E44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         NB&gt;=NA, List=ListB, N=NB).</w:t>
                      </w:r>
                    </w:p>
                    <w:p w14:paraId="5E36F951" w14:textId="77777777" w:rsidR="008E146D" w:rsidRPr="00056E44" w:rsidRDefault="008E146D" w:rsidP="00056E44">
                      <w:pPr>
                        <w:rPr>
                          <w:rtl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46D">
        <w:rPr>
          <w:rFonts w:hint="cs"/>
          <w:rtl/>
        </w:rPr>
        <w:t xml:space="preserve"> </w:t>
      </w:r>
    </w:p>
    <w:p w14:paraId="124BD8FE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02D03768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08EA4DED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1FBC38F8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12E25196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0F60A75F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0A01A85E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7CA4C67E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585FDC00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7087D6C5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26473D8D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161118FA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28F7DEA0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4824759E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39C111E7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3ED8AD26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197769AB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151D76F4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26691A1A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291B1869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0F843A21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5EB6D07D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266936B6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2D649BCA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07B96CA7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6F89F518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1A8C7CED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1AA15675" w14:textId="77777777" w:rsidR="00CF27A3" w:rsidRDefault="00CF27A3" w:rsidP="003151B7">
      <w:pPr>
        <w:tabs>
          <w:tab w:val="right" w:pos="3203"/>
        </w:tabs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ואם נוסיף </w:t>
      </w:r>
      <w:r>
        <w:t>cut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ים כדי להימנ</w:t>
      </w:r>
      <w:r>
        <w:rPr>
          <w:rFonts w:hint="eastAsia"/>
          <w:rtl/>
        </w:rPr>
        <w:t>ע</w:t>
      </w:r>
      <w:r>
        <w:rPr>
          <w:rFonts w:hint="cs"/>
          <w:rtl/>
        </w:rPr>
        <w:t xml:space="preserve"> מכפילויות נקבל למעשה רק חלק מהפתרונות :</w:t>
      </w:r>
    </w:p>
    <w:p w14:paraId="3A7E8F7C" w14:textId="77777777" w:rsidR="00CF27A3" w:rsidRDefault="00CF27A3" w:rsidP="003151B7">
      <w:pPr>
        <w:tabs>
          <w:tab w:val="right" w:pos="3203"/>
        </w:tabs>
        <w:rPr>
          <w:rtl/>
        </w:rPr>
      </w:pPr>
    </w:p>
    <w:p w14:paraId="24535EBE" w14:textId="77777777" w:rsidR="007C22EA" w:rsidRDefault="005C72EB" w:rsidP="003151B7">
      <w:pPr>
        <w:tabs>
          <w:tab w:val="right" w:pos="3203"/>
        </w:tabs>
        <w:rPr>
          <w:rtl/>
        </w:rPr>
      </w:pP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9847BA" wp14:editId="2D0479FF">
                <wp:simplePos x="0" y="0"/>
                <wp:positionH relativeFrom="column">
                  <wp:posOffset>-522605</wp:posOffset>
                </wp:positionH>
                <wp:positionV relativeFrom="paragraph">
                  <wp:posOffset>348615</wp:posOffset>
                </wp:positionV>
                <wp:extent cx="6436360" cy="6206490"/>
                <wp:effectExtent l="0" t="0" r="0" b="0"/>
                <wp:wrapNone/>
                <wp:docPr id="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620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16C9F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31A0BD65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mis_root(nil, [], 0).</w:t>
                            </w:r>
                          </w:p>
                          <w:p w14:paraId="7E8E96EB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mis_root(t(L,X,R), [X|List], N):-</w:t>
                            </w:r>
                          </w:p>
                          <w:p w14:paraId="3F40A8CC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mis_noroot(L, List1, N1),</w:t>
                            </w:r>
                          </w:p>
                          <w:p w14:paraId="2E98803D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 xml:space="preserve">        </w:t>
                            </w: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mis_noroot(R, List2, N2),</w:t>
                            </w:r>
                          </w:p>
                          <w:p w14:paraId="2B7C6DBE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</w: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append(List1, List2, List),</w:t>
                            </w:r>
                          </w:p>
                          <w:p w14:paraId="5F8AD3BC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N is N1+N2+1.</w:t>
                            </w:r>
                          </w:p>
                          <w:p w14:paraId="6BE9B899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005BB59B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mis_noroot(nil, [], 0).</w:t>
                            </w:r>
                          </w:p>
                          <w:p w14:paraId="59529DB3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mis_noroot(t(L,X,R), List, N):-</w:t>
                            </w:r>
                          </w:p>
                          <w:p w14:paraId="5178C42E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  <w:t>mis(L, List1, N1),</w:t>
                            </w:r>
                          </w:p>
                          <w:p w14:paraId="210AED02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  <w:t>mis(R, List2, N2),</w:t>
                            </w:r>
                          </w:p>
                          <w:p w14:paraId="3B332677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        </w:t>
                            </w: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append(List1, List2, List),</w:t>
                            </w:r>
                          </w:p>
                          <w:p w14:paraId="34577AAC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N is N1+N2.</w:t>
                            </w:r>
                          </w:p>
                          <w:p w14:paraId="1B09F15A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677CCD81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mis(Tree, List ,N):-</w:t>
                            </w:r>
                          </w:p>
                          <w:p w14:paraId="39E4B677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mis_noroot(Tree, ListA, NA),</w:t>
                            </w:r>
                          </w:p>
                          <w:p w14:paraId="1638BC97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mis_root(Tree, ListB, NB),!,</w:t>
                            </w:r>
                          </w:p>
                          <w:p w14:paraId="19A799AA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</w: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(NA&gt;=NB, List=ListA, N=NA ; </w:t>
                            </w:r>
                          </w:p>
                          <w:p w14:paraId="4DBEDA0F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         NB&gt;=NA, List=ListB, N=NB).</w:t>
                            </w:r>
                          </w:p>
                          <w:p w14:paraId="2DC06058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        </w:t>
                            </w:r>
                          </w:p>
                          <w:p w14:paraId="483CE337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</w:p>
                          <w:p w14:paraId="62E58740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build_tree(Tree):-</w:t>
                            </w:r>
                          </w:p>
                          <w:p w14:paraId="1A828D07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CF27A3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  <w:t>Tree=t(t(t(t(nil,6,t(nil,7,nil)),3,nil),2,t(nil,4,t(nil,5,nil))),1,t(t(t(nil,10,nil),9,t(t(nil,12,nil),11,nil)),8,nil)).</w:t>
                            </w:r>
                          </w:p>
                          <w:p w14:paraId="1D68F2CD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</w:p>
                          <w:p w14:paraId="5E377139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</w:p>
                          <w:p w14:paraId="0FFF6DE1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</w:p>
                          <w:p w14:paraId="5526FFDE" w14:textId="77777777" w:rsidR="00CF27A3" w:rsidRP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</w:p>
                          <w:p w14:paraId="5432CB27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/*</w:t>
                            </w:r>
                          </w:p>
                          <w:p w14:paraId="3BA87966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| ?-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build_tree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(T),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mis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(T, List, N).</w:t>
                            </w:r>
                          </w:p>
                          <w:p w14:paraId="49461CEA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T = t(t(t(t(nil,6,t(nil,7,nil)),3,nil),2,t(nil,4,t(nil,5,nil))),1,t(t(t(nil,10,nil),9,t(t(nil,12,nil),11,nil)),8,nil)) ,</w:t>
                            </w:r>
                          </w:p>
                          <w:p w14:paraId="21D01533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List = [3,7,5,8,10,12] ,</w:t>
                            </w:r>
                          </w:p>
                          <w:p w14:paraId="46CA1759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N = 6 ;</w:t>
                            </w:r>
                          </w:p>
                          <w:p w14:paraId="51EE98A8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49635161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T = t(t(t(t(nil,6,t(nil,7,nil)),3,nil),2,t(nil,4,t(nil,5,nil))),1,t(t(t(nil,10,nil),9,t(t(nil,12,nil),11,nil)),8,nil)) ,</w:t>
                            </w:r>
                          </w:p>
                          <w:p w14:paraId="0235C2BF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List = [1,3,7,5,10,12] ,</w:t>
                            </w:r>
                          </w:p>
                          <w:p w14:paraId="637CB7F5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N = 6</w:t>
                            </w:r>
                          </w:p>
                          <w:p w14:paraId="42AA100B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11363EE8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 xml:space="preserve">| ?- </w:t>
                            </w:r>
                          </w:p>
                          <w:p w14:paraId="6917F3A4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</w:p>
                          <w:p w14:paraId="56EABE9B" w14:textId="77777777" w:rsidR="00CF27A3" w:rsidRDefault="00CF27A3" w:rsidP="00CF27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*/</w:t>
                            </w:r>
                          </w:p>
                          <w:p w14:paraId="069F2CF5" w14:textId="77777777" w:rsidR="00CF27A3" w:rsidRPr="00CF27A3" w:rsidRDefault="00CF27A3" w:rsidP="00CF27A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847BA" id="Text Box 99" o:spid="_x0000_s1047" type="#_x0000_t202" style="position:absolute;left:0;text-align:left;margin-left:-41.15pt;margin-top:27.45pt;width:506.8pt;height:488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" strokeweight="6pt">
                <v:stroke linestyle="thickBetweenThin"/>
                <v:textbox>
                  <w:txbxContent>
                    <w:p w14:paraId="00B16C9F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31A0BD65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mis_root(nil, [], 0).</w:t>
                      </w:r>
                    </w:p>
                    <w:p w14:paraId="7E8E96EB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mis_root(t(L,X,R), [X|List], N):-</w:t>
                      </w:r>
                    </w:p>
                    <w:p w14:paraId="3F40A8CC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mis_noroot(L, List1, N1),</w:t>
                      </w:r>
                    </w:p>
                    <w:p w14:paraId="2E98803D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 xml:space="preserve">        </w:t>
                      </w: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mis_noroot(R, List2, N2),</w:t>
                      </w:r>
                    </w:p>
                    <w:p w14:paraId="2B7C6DBE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</w: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append(List1, List2, List),</w:t>
                      </w:r>
                    </w:p>
                    <w:p w14:paraId="5F8AD3BC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N is N1+N2+1.</w:t>
                      </w:r>
                    </w:p>
                    <w:p w14:paraId="6BE9B899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</w:p>
                    <w:p w14:paraId="005BB59B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mis_noroot(nil, [], 0).</w:t>
                      </w:r>
                    </w:p>
                    <w:p w14:paraId="59529DB3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mis_noroot(t(L,X,R), List, N):-</w:t>
                      </w:r>
                    </w:p>
                    <w:p w14:paraId="5178C42E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  <w:t>mis(L, List1, N1),</w:t>
                      </w:r>
                    </w:p>
                    <w:p w14:paraId="210AED02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  <w:t>mis(R, List2, N2),</w:t>
                      </w:r>
                    </w:p>
                    <w:p w14:paraId="3B332677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        </w:t>
                      </w: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append(List1, List2, List),</w:t>
                      </w:r>
                    </w:p>
                    <w:p w14:paraId="34577AAC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N is N1+N2.</w:t>
                      </w:r>
                    </w:p>
                    <w:p w14:paraId="1B09F15A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</w:p>
                    <w:p w14:paraId="677CCD81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mis(Tree, List ,N):-</w:t>
                      </w:r>
                    </w:p>
                    <w:p w14:paraId="39E4B677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mis_noroot(Tree, ListA, NA),</w:t>
                      </w:r>
                    </w:p>
                    <w:p w14:paraId="1638BC97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mis_root(Tree, ListB, NB),!,</w:t>
                      </w:r>
                    </w:p>
                    <w:p w14:paraId="19A799AA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</w: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(NA&gt;=NB, List=ListA, N=NA ; </w:t>
                      </w:r>
                    </w:p>
                    <w:p w14:paraId="4DBEDA0F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         NB&gt;=NA, List=ListB, N=NB).</w:t>
                      </w:r>
                    </w:p>
                    <w:p w14:paraId="2DC06058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        </w:t>
                      </w:r>
                    </w:p>
                    <w:p w14:paraId="483CE337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</w:p>
                    <w:p w14:paraId="62E58740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build_tree(Tree):-</w:t>
                      </w:r>
                    </w:p>
                    <w:p w14:paraId="1A828D07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CF27A3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  <w:t>Tree=t(t(t(t(nil,6,t(nil,7,nil)),3,nil),2,t(nil,4,t(nil,5,nil))),1,t(t(t(nil,10,nil),9,t(t(nil,12,nil),11,nil)),8,nil)).</w:t>
                      </w:r>
                    </w:p>
                    <w:p w14:paraId="1D68F2CD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</w:p>
                    <w:p w14:paraId="5E377139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</w:p>
                    <w:p w14:paraId="0FFF6DE1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</w:p>
                    <w:p w14:paraId="5526FFDE" w14:textId="77777777" w:rsidR="00CF27A3" w:rsidRP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</w:p>
                    <w:p w14:paraId="5432CB27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/*</w:t>
                      </w:r>
                    </w:p>
                    <w:p w14:paraId="3BA87966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| ?- 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build_tree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(T),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mis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(T, List, N).</w:t>
                      </w:r>
                    </w:p>
                    <w:p w14:paraId="49461CEA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T = t(t(t(t(nil,6,t(nil,7,nil)),3,nil),2,t(nil,4,t(nil,5,nil))),1,t(t(t(nil,10,nil),9,t(t(nil,12,nil),11,nil)),8,nil)) ,</w:t>
                      </w:r>
                    </w:p>
                    <w:p w14:paraId="21D01533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List = [3,7,5,8,10,12] ,</w:t>
                      </w:r>
                    </w:p>
                    <w:p w14:paraId="46CA1759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N = 6 ;</w:t>
                      </w:r>
                    </w:p>
                    <w:p w14:paraId="51EE98A8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49635161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T = t(t(t(t(nil,6,t(nil,7,nil)),3,nil),2,t(nil,4,t(nil,5,nil))),1,t(t(t(nil,10,nil),9,t(t(nil,12,nil),11,nil)),8,nil)) ,</w:t>
                      </w:r>
                    </w:p>
                    <w:p w14:paraId="0235C2BF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List = [1,3,7,5,10,12] ,</w:t>
                      </w:r>
                    </w:p>
                    <w:p w14:paraId="637CB7F5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N = 6</w:t>
                      </w:r>
                    </w:p>
                    <w:p w14:paraId="42AA100B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11363EE8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 xml:space="preserve">| ?- </w:t>
                      </w:r>
                    </w:p>
                    <w:p w14:paraId="6917F3A4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</w:p>
                    <w:p w14:paraId="56EABE9B" w14:textId="77777777" w:rsidR="00CF27A3" w:rsidRDefault="00CF27A3" w:rsidP="00CF27A3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*/</w:t>
                      </w:r>
                    </w:p>
                    <w:p w14:paraId="069F2CF5" w14:textId="77777777" w:rsidR="00CF27A3" w:rsidRPr="00CF27A3" w:rsidRDefault="00CF27A3" w:rsidP="00CF27A3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665892" w14:textId="77777777" w:rsidR="007C22EA" w:rsidRPr="007C22EA" w:rsidRDefault="007C22EA" w:rsidP="007C22EA">
      <w:pPr>
        <w:rPr>
          <w:rtl/>
        </w:rPr>
      </w:pPr>
    </w:p>
    <w:p w14:paraId="4A609FB2" w14:textId="77777777" w:rsidR="007C22EA" w:rsidRPr="007C22EA" w:rsidRDefault="007C22EA" w:rsidP="007C22EA">
      <w:pPr>
        <w:rPr>
          <w:rtl/>
        </w:rPr>
      </w:pPr>
    </w:p>
    <w:p w14:paraId="77DB5484" w14:textId="77777777" w:rsidR="007C22EA" w:rsidRPr="007C22EA" w:rsidRDefault="007C22EA" w:rsidP="007C22EA">
      <w:pPr>
        <w:rPr>
          <w:rtl/>
        </w:rPr>
      </w:pPr>
    </w:p>
    <w:p w14:paraId="34463886" w14:textId="77777777" w:rsidR="007C22EA" w:rsidRPr="007C22EA" w:rsidRDefault="007C22EA" w:rsidP="007C22EA">
      <w:pPr>
        <w:rPr>
          <w:rtl/>
        </w:rPr>
      </w:pPr>
    </w:p>
    <w:p w14:paraId="04F34E2A" w14:textId="77777777" w:rsidR="007C22EA" w:rsidRPr="007C22EA" w:rsidRDefault="007C22EA" w:rsidP="007C22EA">
      <w:pPr>
        <w:rPr>
          <w:rtl/>
        </w:rPr>
      </w:pPr>
    </w:p>
    <w:p w14:paraId="050A60CD" w14:textId="77777777" w:rsidR="007C22EA" w:rsidRPr="007C22EA" w:rsidRDefault="007C22EA" w:rsidP="007C22EA">
      <w:pPr>
        <w:rPr>
          <w:rtl/>
        </w:rPr>
      </w:pPr>
    </w:p>
    <w:p w14:paraId="7A304D25" w14:textId="77777777" w:rsidR="007C22EA" w:rsidRPr="007C22EA" w:rsidRDefault="007C22EA" w:rsidP="007C22EA">
      <w:pPr>
        <w:rPr>
          <w:rtl/>
        </w:rPr>
      </w:pPr>
    </w:p>
    <w:p w14:paraId="2A0C78E2" w14:textId="77777777" w:rsidR="007C22EA" w:rsidRPr="007C22EA" w:rsidRDefault="007C22EA" w:rsidP="007C22EA">
      <w:pPr>
        <w:rPr>
          <w:rtl/>
        </w:rPr>
      </w:pPr>
    </w:p>
    <w:p w14:paraId="3B863411" w14:textId="77777777" w:rsidR="007C22EA" w:rsidRPr="007C22EA" w:rsidRDefault="007C22EA" w:rsidP="007C22EA">
      <w:pPr>
        <w:rPr>
          <w:rtl/>
        </w:rPr>
      </w:pPr>
    </w:p>
    <w:p w14:paraId="26885255" w14:textId="77777777" w:rsidR="007C22EA" w:rsidRPr="007C22EA" w:rsidRDefault="007C22EA" w:rsidP="007C22EA">
      <w:pPr>
        <w:rPr>
          <w:rtl/>
        </w:rPr>
      </w:pPr>
    </w:p>
    <w:p w14:paraId="56CB5EC5" w14:textId="77777777" w:rsidR="007C22EA" w:rsidRPr="007C22EA" w:rsidRDefault="007C22EA" w:rsidP="007C22EA">
      <w:pPr>
        <w:rPr>
          <w:rtl/>
        </w:rPr>
      </w:pPr>
    </w:p>
    <w:p w14:paraId="52FF87E1" w14:textId="77777777" w:rsidR="007C22EA" w:rsidRPr="007C22EA" w:rsidRDefault="007C22EA" w:rsidP="007C22EA">
      <w:pPr>
        <w:rPr>
          <w:rtl/>
        </w:rPr>
      </w:pPr>
    </w:p>
    <w:p w14:paraId="300C9430" w14:textId="77777777" w:rsidR="007C22EA" w:rsidRPr="007C22EA" w:rsidRDefault="007C22EA" w:rsidP="007C22EA">
      <w:pPr>
        <w:rPr>
          <w:rtl/>
        </w:rPr>
      </w:pPr>
    </w:p>
    <w:p w14:paraId="6D9DB9EB" w14:textId="77777777" w:rsidR="007C22EA" w:rsidRPr="007C22EA" w:rsidRDefault="007C22EA" w:rsidP="007C22EA">
      <w:pPr>
        <w:rPr>
          <w:rtl/>
        </w:rPr>
      </w:pPr>
    </w:p>
    <w:p w14:paraId="56F26D52" w14:textId="77777777" w:rsidR="007C22EA" w:rsidRPr="007C22EA" w:rsidRDefault="007C22EA" w:rsidP="007C22EA">
      <w:pPr>
        <w:rPr>
          <w:rtl/>
        </w:rPr>
      </w:pPr>
    </w:p>
    <w:p w14:paraId="2D58D3DB" w14:textId="77777777" w:rsidR="007C22EA" w:rsidRPr="007C22EA" w:rsidRDefault="007C22EA" w:rsidP="007C22EA">
      <w:pPr>
        <w:rPr>
          <w:rtl/>
        </w:rPr>
      </w:pPr>
    </w:p>
    <w:p w14:paraId="43C45612" w14:textId="77777777" w:rsidR="007C22EA" w:rsidRPr="007C22EA" w:rsidRDefault="007C22EA" w:rsidP="007C22EA">
      <w:pPr>
        <w:rPr>
          <w:rtl/>
        </w:rPr>
      </w:pPr>
    </w:p>
    <w:p w14:paraId="5E26BE63" w14:textId="77777777" w:rsidR="007C22EA" w:rsidRPr="007C22EA" w:rsidRDefault="007C22EA" w:rsidP="007C22EA">
      <w:pPr>
        <w:rPr>
          <w:rtl/>
        </w:rPr>
      </w:pPr>
    </w:p>
    <w:p w14:paraId="0F62D19B" w14:textId="77777777" w:rsidR="007C22EA" w:rsidRPr="007C22EA" w:rsidRDefault="007C22EA" w:rsidP="007C22EA">
      <w:pPr>
        <w:rPr>
          <w:rtl/>
        </w:rPr>
      </w:pPr>
    </w:p>
    <w:p w14:paraId="5D0FE187" w14:textId="77777777" w:rsidR="007C22EA" w:rsidRPr="007C22EA" w:rsidRDefault="007C22EA" w:rsidP="007C22EA">
      <w:pPr>
        <w:rPr>
          <w:rtl/>
        </w:rPr>
      </w:pPr>
    </w:p>
    <w:p w14:paraId="454BD70D" w14:textId="77777777" w:rsidR="007C22EA" w:rsidRPr="007C22EA" w:rsidRDefault="007C22EA" w:rsidP="007C22EA">
      <w:pPr>
        <w:rPr>
          <w:rtl/>
        </w:rPr>
      </w:pPr>
    </w:p>
    <w:p w14:paraId="0985F3DB" w14:textId="77777777" w:rsidR="007C22EA" w:rsidRPr="007C22EA" w:rsidRDefault="007C22EA" w:rsidP="007C22EA">
      <w:pPr>
        <w:rPr>
          <w:rtl/>
        </w:rPr>
      </w:pPr>
    </w:p>
    <w:p w14:paraId="72E8BBC6" w14:textId="77777777" w:rsidR="007C22EA" w:rsidRPr="007C22EA" w:rsidRDefault="007C22EA" w:rsidP="007C22EA">
      <w:pPr>
        <w:rPr>
          <w:rtl/>
        </w:rPr>
      </w:pPr>
    </w:p>
    <w:p w14:paraId="65788301" w14:textId="77777777" w:rsidR="007C22EA" w:rsidRPr="007C22EA" w:rsidRDefault="007C22EA" w:rsidP="007C22EA">
      <w:pPr>
        <w:rPr>
          <w:rtl/>
        </w:rPr>
      </w:pPr>
    </w:p>
    <w:p w14:paraId="5B46A2BD" w14:textId="77777777" w:rsidR="007C22EA" w:rsidRPr="007C22EA" w:rsidRDefault="007C22EA" w:rsidP="007C22EA">
      <w:pPr>
        <w:rPr>
          <w:rtl/>
        </w:rPr>
      </w:pPr>
    </w:p>
    <w:p w14:paraId="3FDE23A6" w14:textId="77777777" w:rsidR="007C22EA" w:rsidRPr="007C22EA" w:rsidRDefault="007C22EA" w:rsidP="007C22EA">
      <w:pPr>
        <w:rPr>
          <w:rtl/>
        </w:rPr>
      </w:pPr>
    </w:p>
    <w:p w14:paraId="480A5BDD" w14:textId="77777777" w:rsidR="007C22EA" w:rsidRPr="007C22EA" w:rsidRDefault="007C22EA" w:rsidP="007C22EA">
      <w:pPr>
        <w:rPr>
          <w:rtl/>
        </w:rPr>
      </w:pPr>
    </w:p>
    <w:p w14:paraId="50730ED7" w14:textId="77777777" w:rsidR="007C22EA" w:rsidRPr="007C22EA" w:rsidRDefault="007C22EA" w:rsidP="007C22EA">
      <w:pPr>
        <w:rPr>
          <w:rtl/>
        </w:rPr>
      </w:pPr>
    </w:p>
    <w:p w14:paraId="690D3AF9" w14:textId="77777777" w:rsidR="007C22EA" w:rsidRPr="007C22EA" w:rsidRDefault="007C22EA" w:rsidP="007C22EA">
      <w:pPr>
        <w:rPr>
          <w:rtl/>
        </w:rPr>
      </w:pPr>
    </w:p>
    <w:p w14:paraId="3B9C5FBD" w14:textId="77777777" w:rsidR="007C22EA" w:rsidRDefault="007C22EA" w:rsidP="007C22EA">
      <w:pPr>
        <w:tabs>
          <w:tab w:val="right" w:pos="3203"/>
        </w:tabs>
        <w:rPr>
          <w:rtl/>
        </w:rPr>
      </w:pPr>
      <w:r>
        <w:rPr>
          <w:rtl/>
        </w:rPr>
        <w:br w:type="page"/>
      </w:r>
      <w:r w:rsidR="005C72EB">
        <w:rPr>
          <w:rFonts w:hint="cs"/>
          <w:noProof/>
          <w:rtl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C8F3CC" wp14:editId="7B3D8983">
                <wp:simplePos x="0" y="0"/>
                <wp:positionH relativeFrom="column">
                  <wp:posOffset>-407670</wp:posOffset>
                </wp:positionH>
                <wp:positionV relativeFrom="paragraph">
                  <wp:posOffset>920750</wp:posOffset>
                </wp:positionV>
                <wp:extent cx="6436360" cy="4827270"/>
                <wp:effectExtent l="0" t="0" r="0" b="0"/>
                <wp:wrapNone/>
                <wp:docPr id="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482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1F544" w14:textId="77777777" w:rsid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not_in_memory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(L):-</w:t>
                            </w:r>
                          </w:p>
                          <w:p w14:paraId="54DB113C" w14:textId="77777777" w:rsid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(retract(mem(L)),!,assert(mem(L)),fail</w:t>
                            </w:r>
                          </w:p>
                          <w:p w14:paraId="73311B56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</w: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;</w:t>
                            </w:r>
                          </w:p>
                          <w:p w14:paraId="3DF2ABB4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true).</w:t>
                            </w:r>
                          </w:p>
                          <w:p w14:paraId="21B1DCCD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3F707818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mis_root(nil, [], 0).</w:t>
                            </w:r>
                          </w:p>
                          <w:p w14:paraId="58BBFF78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mis_root(t(L,X,R), [X|List], N):-</w:t>
                            </w:r>
                          </w:p>
                          <w:p w14:paraId="3F4474C3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mis_noroot(L, List1, N1),</w:t>
                            </w:r>
                          </w:p>
                          <w:p w14:paraId="40403255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 xml:space="preserve">        </w:t>
                            </w: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mis_noroot(R, List2, N2),</w:t>
                            </w:r>
                          </w:p>
                          <w:p w14:paraId="79D7CA61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</w: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append(List1, List2, List),</w:t>
                            </w:r>
                          </w:p>
                          <w:p w14:paraId="667BF3D5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N is N1+N2+1.</w:t>
                            </w:r>
                          </w:p>
                          <w:p w14:paraId="3C461150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mis_noroot(nil, [], 0).</w:t>
                            </w:r>
                          </w:p>
                          <w:p w14:paraId="67130938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mis_noroot(t(L,X,R), List, N):-</w:t>
                            </w:r>
                          </w:p>
                          <w:p w14:paraId="60559D68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  <w:t>mis(L, List1, N1),</w:t>
                            </w:r>
                          </w:p>
                          <w:p w14:paraId="4F84867B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ab/>
                              <w:t>mis(R, List2, N2),</w:t>
                            </w:r>
                          </w:p>
                          <w:p w14:paraId="2A280583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        </w:t>
                            </w: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append(List1, List2, List),</w:t>
                            </w:r>
                          </w:p>
                          <w:p w14:paraId="5C682A7C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N is N1+N2.</w:t>
                            </w:r>
                          </w:p>
                          <w:p w14:paraId="2332C438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6D9E64C5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mis(nil, [], 0).</w:t>
                            </w:r>
                          </w:p>
                          <w:p w14:paraId="708CBDE5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>mis(t(L,X,R), List ,N):-</w:t>
                            </w:r>
                          </w:p>
                          <w:p w14:paraId="625DDC6C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mis_noroot(t(L,X,R),ListA, NA),</w:t>
                            </w: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</w:r>
                          </w:p>
                          <w:p w14:paraId="45DDFA2B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  <w:t>mis_root(t(L,X,R), ListB, NB),</w:t>
                            </w:r>
                          </w:p>
                          <w:p w14:paraId="6FD322C7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nl-NL" w:eastAsia="en-US"/>
                              </w:rPr>
                              <w:tab/>
                            </w: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>(NA&gt;=NB, List=ListA, N=NA ;  NB&gt;=NA,List=ListB, N=NB).</w:t>
                            </w:r>
                          </w:p>
                          <w:p w14:paraId="11EA205C" w14:textId="77777777" w:rsidR="007C22EA" w:rsidRP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</w:pPr>
                            <w:r w:rsidRPr="007C22EA">
                              <w:rPr>
                                <w:rFonts w:ascii="Arial" w:hAnsi="Arial" w:cs="Arial"/>
                                <w:i w:val="0"/>
                                <w:szCs w:val="20"/>
                                <w:lang w:val="pt-BR" w:eastAsia="en-US"/>
                              </w:rPr>
                              <w:t xml:space="preserve">        </w:t>
                            </w:r>
                          </w:p>
                          <w:p w14:paraId="5DE82AD5" w14:textId="77777777" w:rsid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up(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T,List,N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):-</w:t>
                            </w:r>
                          </w:p>
                          <w:p w14:paraId="2EC01D2C" w14:textId="77777777" w:rsid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retractall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(mem(_)),!,</w:t>
                            </w:r>
                          </w:p>
                          <w:p w14:paraId="1B2BFB20" w14:textId="77777777" w:rsid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mis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T,List,N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not_in_memory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(List),assert(mem(List)).</w:t>
                            </w:r>
                          </w:p>
                          <w:p w14:paraId="014DC1D0" w14:textId="77777777" w:rsid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</w:r>
                          </w:p>
                          <w:p w14:paraId="1F10EB1B" w14:textId="77777777" w:rsid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build_tree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>(Tree):-</w:t>
                            </w:r>
                          </w:p>
                          <w:p w14:paraId="67183A88" w14:textId="77777777" w:rsidR="007C22EA" w:rsidRDefault="007C22EA" w:rsidP="007C22E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Cs w:val="20"/>
                                <w:lang w:eastAsia="en-US"/>
                              </w:rPr>
                              <w:tab/>
                              <w:t>Tree=t(t(t(t(nil,6,t(nil,7,nil)),3,nil),2,t(nil,4,t(nil,5,nil))),1,t(t(t(nil,10,nil),9,t(t(nil,12,nil),11,nil)),8,nil)).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8F3CC" id="Text Box 100" o:spid="_x0000_s1048" type="#_x0000_t202" style="position:absolute;left:0;text-align:left;margin-left:-32.1pt;margin-top:72.5pt;width:506.8pt;height:380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" strokeweight="6pt">
                <v:stroke linestyle="thickBetweenThin"/>
                <v:textbox>
                  <w:txbxContent>
                    <w:p w14:paraId="5E71F544" w14:textId="77777777" w:rsid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not_in_memory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(L):-</w:t>
                      </w:r>
                    </w:p>
                    <w:p w14:paraId="54DB113C" w14:textId="77777777" w:rsid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(retract(mem(L)),!,assert(mem(L)),fail</w:t>
                      </w:r>
                    </w:p>
                    <w:p w14:paraId="73311B56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</w: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;</w:t>
                      </w:r>
                    </w:p>
                    <w:p w14:paraId="3DF2ABB4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true).</w:t>
                      </w:r>
                    </w:p>
                    <w:p w14:paraId="21B1DCCD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</w:p>
                    <w:p w14:paraId="3F707818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mis_root(nil, [], 0).</w:t>
                      </w:r>
                    </w:p>
                    <w:p w14:paraId="58BBFF78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mis_root(t(L,X,R), [X|List], N):-</w:t>
                      </w:r>
                    </w:p>
                    <w:p w14:paraId="3F4474C3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mis_noroot(L, List1, N1),</w:t>
                      </w:r>
                    </w:p>
                    <w:p w14:paraId="40403255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 xml:space="preserve">        </w:t>
                      </w: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mis_noroot(R, List2, N2),</w:t>
                      </w:r>
                    </w:p>
                    <w:p w14:paraId="79D7CA61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</w: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append(List1, List2, List),</w:t>
                      </w:r>
                    </w:p>
                    <w:p w14:paraId="667BF3D5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N is N1+N2+1.</w:t>
                      </w:r>
                    </w:p>
                    <w:p w14:paraId="3C461150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mis_noroot(nil, [], 0).</w:t>
                      </w:r>
                    </w:p>
                    <w:p w14:paraId="67130938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mis_noroot(t(L,X,R), List, N):-</w:t>
                      </w:r>
                    </w:p>
                    <w:p w14:paraId="60559D68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  <w:t>mis(L, List1, N1),</w:t>
                      </w:r>
                    </w:p>
                    <w:p w14:paraId="4F84867B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ab/>
                        <w:t>mis(R, List2, N2),</w:t>
                      </w:r>
                    </w:p>
                    <w:p w14:paraId="2A280583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        </w:t>
                      </w: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append(List1, List2, List),</w:t>
                      </w:r>
                    </w:p>
                    <w:p w14:paraId="5C682A7C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N is N1+N2.</w:t>
                      </w:r>
                    </w:p>
                    <w:p w14:paraId="2332C438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</w:p>
                    <w:p w14:paraId="6D9E64C5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mis(nil, [], 0).</w:t>
                      </w:r>
                    </w:p>
                    <w:p w14:paraId="708CBDE5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>mis(t(L,X,R), List ,N):-</w:t>
                      </w:r>
                    </w:p>
                    <w:p w14:paraId="625DDC6C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mis_noroot(t(L,X,R),ListA, NA),</w:t>
                      </w: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</w:r>
                    </w:p>
                    <w:p w14:paraId="45DDFA2B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  <w:t>mis_root(t(L,X,R), ListB, NB),</w:t>
                      </w:r>
                    </w:p>
                    <w:p w14:paraId="6FD322C7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nl-NL" w:eastAsia="en-US"/>
                        </w:rPr>
                        <w:tab/>
                      </w: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>(NA&gt;=NB, List=ListA, N=NA ;  NB&gt;=NA,List=ListB, N=NB).</w:t>
                      </w:r>
                    </w:p>
                    <w:p w14:paraId="11EA205C" w14:textId="77777777" w:rsidR="007C22EA" w:rsidRP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</w:pPr>
                      <w:r w:rsidRPr="007C22EA">
                        <w:rPr>
                          <w:rFonts w:ascii="Arial" w:hAnsi="Arial" w:cs="Arial"/>
                          <w:i w:val="0"/>
                          <w:szCs w:val="20"/>
                          <w:lang w:val="pt-BR" w:eastAsia="en-US"/>
                        </w:rPr>
                        <w:t xml:space="preserve">        </w:t>
                      </w:r>
                    </w:p>
                    <w:p w14:paraId="5DE82AD5" w14:textId="77777777" w:rsid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up(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T,List,N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):-</w:t>
                      </w:r>
                    </w:p>
                    <w:p w14:paraId="2EC01D2C" w14:textId="77777777" w:rsid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retractall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(mem(_)),!,</w:t>
                      </w:r>
                    </w:p>
                    <w:p w14:paraId="1B2BFB20" w14:textId="77777777" w:rsid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mis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T,List,N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),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not_in_memory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(List),assert(mem(List)).</w:t>
                      </w:r>
                    </w:p>
                    <w:p w14:paraId="014DC1D0" w14:textId="77777777" w:rsid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</w:r>
                    </w:p>
                    <w:p w14:paraId="1F10EB1B" w14:textId="77777777" w:rsid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build_tree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>(Tree):-</w:t>
                      </w:r>
                    </w:p>
                    <w:p w14:paraId="67183A88" w14:textId="77777777" w:rsidR="007C22EA" w:rsidRDefault="007C22EA" w:rsidP="007C22EA">
                      <w:pPr>
                        <w:autoSpaceDE w:val="0"/>
                        <w:autoSpaceDN w:val="0"/>
                        <w:bidi w:val="0"/>
                        <w:adjustRightInd w:val="0"/>
                        <w:spacing w:line="240" w:lineRule="auto"/>
                        <w:jc w:val="left"/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Cs w:val="20"/>
                          <w:lang w:eastAsia="en-US"/>
                        </w:rPr>
                        <w:tab/>
                        <w:t>Tree=t(t(t(t(nil,6,t(nil,7,nil)),3,nil),2,t(nil,4,t(nil,5,nil))),1,t(t(t(nil,10,nil),9,t(t(nil,12,nil),11,nil)),8,nil)).</w:t>
                      </w:r>
                    </w:p>
                  </w:txbxContent>
                </v:textbox>
              </v:shape>
            </w:pict>
          </mc:Fallback>
        </mc:AlternateContent>
      </w:r>
      <w:r w:rsidRPr="007C22EA">
        <w:rPr>
          <w:rFonts w:hint="cs"/>
          <w:rtl/>
        </w:rPr>
        <w:t xml:space="preserve"> </w:t>
      </w:r>
      <w:r>
        <w:rPr>
          <w:rFonts w:hint="cs"/>
          <w:rtl/>
        </w:rPr>
        <w:t>נוכל למנוע כפילויות בעזרת שימוש בזיכרון   :</w:t>
      </w:r>
    </w:p>
    <w:p w14:paraId="7911A41B" w14:textId="77777777" w:rsidR="00CF27A3" w:rsidRPr="007C22EA" w:rsidRDefault="00CF27A3" w:rsidP="007C22EA">
      <w:pPr>
        <w:ind w:firstLine="720"/>
        <w:rPr>
          <w:rtl/>
        </w:rPr>
      </w:pPr>
    </w:p>
    <w:sectPr w:rsidR="00CF27A3" w:rsidRPr="007C22EA">
      <w:headerReference w:type="default" r:id="rId7"/>
      <w:endnotePr>
        <w:numFmt w:val="lowerLetter"/>
      </w:endnotePr>
      <w:pgSz w:w="11906" w:h="16838"/>
      <w:pgMar w:top="1440" w:right="1800" w:bottom="1276" w:left="1800" w:header="284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D3A27" w14:textId="77777777" w:rsidR="0064017D" w:rsidRDefault="0064017D">
      <w:r>
        <w:separator/>
      </w:r>
    </w:p>
  </w:endnote>
  <w:endnote w:type="continuationSeparator" w:id="0">
    <w:p w14:paraId="60F1F97F" w14:textId="77777777" w:rsidR="0064017D" w:rsidRDefault="0064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riam">
    <w:altName w:val="Tahoma"/>
    <w:charset w:val="B1"/>
    <w:family w:val="auto"/>
    <w:pitch w:val="variable"/>
    <w:sig w:usb0="00001801" w:usb1="00000000" w:usb2="00000000" w:usb3="00000000" w:csb0="00000020" w:csb1="00000000"/>
  </w:font>
  <w:font w:name="FrankRuehl">
    <w:altName w:val="Tahoma"/>
    <w:charset w:val="B1"/>
    <w:family w:val="auto"/>
    <w:pitch w:val="variable"/>
    <w:sig w:usb0="00001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adassah">
    <w:charset w:val="B1"/>
    <w:family w:val="auto"/>
    <w:pitch w:val="variable"/>
    <w:sig w:usb0="00001801" w:usb1="00000000" w:usb2="00000000" w:usb3="00000000" w:csb0="00000020" w:csb1="00000000"/>
  </w:font>
  <w:font w:name="David">
    <w:altName w:val="Didot"/>
    <w:charset w:val="B1"/>
    <w:family w:val="swiss"/>
    <w:pitch w:val="variable"/>
    <w:sig w:usb0="00000801" w:usb1="00000000" w:usb2="00000000" w:usb3="00000000" w:csb0="00000020" w:csb1="00000000"/>
  </w:font>
  <w:font w:name="Aharoni">
    <w:altName w:val="Tahoma"/>
    <w:charset w:val="B1"/>
    <w:family w:val="auto"/>
    <w:pitch w:val="variable"/>
    <w:sig w:usb0="00001801" w:usb1="00000000" w:usb2="00000000" w:usb3="00000000" w:csb0="00000020" w:csb1="00000000"/>
  </w:font>
  <w:font w:name="NarkisTam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Rod">
    <w:altName w:val="Tahoma"/>
    <w:charset w:val="B1"/>
    <w:family w:val="modern"/>
    <w:pitch w:val="fixed"/>
    <w:sig w:usb0="00001801" w:usb1="00000000" w:usb2="00000000" w:usb3="00000000" w:csb0="0000002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96CA7" w14:textId="77777777" w:rsidR="0064017D" w:rsidRDefault="0064017D">
      <w:r>
        <w:separator/>
      </w:r>
    </w:p>
  </w:footnote>
  <w:footnote w:type="continuationSeparator" w:id="0">
    <w:p w14:paraId="17ECA172" w14:textId="77777777" w:rsidR="0064017D" w:rsidRDefault="006401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02A23" w14:textId="77777777" w:rsidR="00C3440C" w:rsidRDefault="00E228A2" w:rsidP="00E228A2">
    <w:pPr>
      <w:pStyle w:val="Header"/>
      <w:jc w:val="center"/>
      <w:rPr>
        <w:rFonts w:cs="Rod"/>
        <w:rtl/>
      </w:rPr>
    </w:pPr>
    <w:r>
      <w:rPr>
        <w:rFonts w:cs="Rod" w:hint="cs"/>
        <w:rtl/>
      </w:rPr>
      <w:t xml:space="preserve">20284 פתרון מבחן לדוגמא </w:t>
    </w:r>
    <w:r w:rsidR="00C3440C">
      <w:rPr>
        <w:rFonts w:cs="Rod"/>
        <w:rtl/>
      </w:rPr>
      <w:t xml:space="preserve"> 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2D4EA08"/>
    <w:lvl w:ilvl="0">
      <w:start w:val="1"/>
      <w:numFmt w:val="decimal"/>
      <w:pStyle w:val="Heading1"/>
      <w:suff w:val="space"/>
      <w:lvlText w:val="שאלה  %1 "/>
      <w:lvlJc w:val="right"/>
      <w:pPr>
        <w:ind w:left="-1021" w:right="-1021" w:firstLine="1021"/>
      </w:pPr>
    </w:lvl>
    <w:lvl w:ilvl="1">
      <w:start w:val="1"/>
      <w:numFmt w:val="ordinal"/>
      <w:pStyle w:val="Heading2"/>
      <w:lvlText w:val="%2."/>
      <w:lvlJc w:val="center"/>
      <w:pPr>
        <w:tabs>
          <w:tab w:val="num" w:pos="395"/>
        </w:tabs>
        <w:ind w:left="395" w:right="1416" w:hanging="708"/>
      </w:pPr>
    </w:lvl>
    <w:lvl w:ilvl="2">
      <w:start w:val="1"/>
      <w:numFmt w:val="decimal"/>
      <w:pStyle w:val="Heading3"/>
      <w:lvlText w:val="%3."/>
      <w:lvlJc w:val="center"/>
      <w:pPr>
        <w:tabs>
          <w:tab w:val="num" w:pos="-1021"/>
        </w:tabs>
        <w:ind w:left="1103" w:right="2124" w:hanging="708"/>
      </w:pPr>
    </w:lvl>
    <w:lvl w:ilvl="3">
      <w:start w:val="1"/>
      <w:numFmt w:val="cardinalText"/>
      <w:pStyle w:val="Heading4"/>
      <w:lvlText w:val="%4)"/>
      <w:lvlJc w:val="center"/>
      <w:pPr>
        <w:tabs>
          <w:tab w:val="num" w:pos="1811"/>
        </w:tabs>
        <w:ind w:left="1811" w:right="2832" w:hanging="708"/>
      </w:pPr>
    </w:lvl>
    <w:lvl w:ilvl="4">
      <w:start w:val="1"/>
      <w:numFmt w:val="decimal"/>
      <w:pStyle w:val="Heading5"/>
      <w:lvlText w:val="(%5)"/>
      <w:lvlJc w:val="center"/>
      <w:pPr>
        <w:tabs>
          <w:tab w:val="num" w:pos="-1021"/>
        </w:tabs>
        <w:ind w:left="2519" w:right="3540" w:hanging="708"/>
      </w:pPr>
    </w:lvl>
    <w:lvl w:ilvl="5">
      <w:start w:val="1"/>
      <w:numFmt w:val="cardinalText"/>
      <w:pStyle w:val="Heading6"/>
      <w:lvlText w:val="(%6)"/>
      <w:lvlJc w:val="center"/>
      <w:pPr>
        <w:tabs>
          <w:tab w:val="num" w:pos="-1021"/>
        </w:tabs>
        <w:ind w:left="3227" w:right="4248" w:hanging="708"/>
      </w:pPr>
    </w:lvl>
    <w:lvl w:ilvl="6">
      <w:start w:val="1"/>
      <w:numFmt w:val="lowerLetter"/>
      <w:pStyle w:val="Heading7"/>
      <w:lvlText w:val="(%7)"/>
      <w:lvlJc w:val="center"/>
      <w:pPr>
        <w:tabs>
          <w:tab w:val="num" w:pos="-1021"/>
        </w:tabs>
        <w:ind w:left="3935" w:right="4956" w:hanging="708"/>
      </w:pPr>
    </w:lvl>
    <w:lvl w:ilvl="7">
      <w:start w:val="1"/>
      <w:numFmt w:val="cardinalText"/>
      <w:pStyle w:val="Heading8"/>
      <w:lvlText w:val="(%8)"/>
      <w:lvlJc w:val="center"/>
      <w:pPr>
        <w:tabs>
          <w:tab w:val="num" w:pos="-1021"/>
        </w:tabs>
        <w:ind w:left="4643" w:right="5664" w:hanging="708"/>
      </w:pPr>
    </w:lvl>
    <w:lvl w:ilvl="8">
      <w:start w:val="1"/>
      <w:numFmt w:val="lowerLetter"/>
      <w:pStyle w:val="Heading9"/>
      <w:lvlText w:val="(%9)"/>
      <w:lvlJc w:val="center"/>
      <w:pPr>
        <w:tabs>
          <w:tab w:val="num" w:pos="-1021"/>
        </w:tabs>
        <w:ind w:left="5351" w:right="6372" w:hanging="708"/>
      </w:pPr>
    </w:lvl>
  </w:abstractNum>
  <w:abstractNum w:abstractNumId="1">
    <w:nsid w:val="0A272E96"/>
    <w:multiLevelType w:val="hybridMultilevel"/>
    <w:tmpl w:val="E19CC2D6"/>
    <w:lvl w:ilvl="0" w:tplc="F250A204">
      <w:start w:val="1"/>
      <w:numFmt w:val="decimal"/>
      <w:pStyle w:val="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i w:val="0"/>
        <w:sz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0A895763"/>
    <w:multiLevelType w:val="hybridMultilevel"/>
    <w:tmpl w:val="570CB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0C1E1041"/>
    <w:multiLevelType w:val="hybridMultilevel"/>
    <w:tmpl w:val="8A8A50E8"/>
    <w:lvl w:ilvl="0" w:tplc="236419A0">
      <w:start w:val="1"/>
      <w:numFmt w:val="hebrew1"/>
      <w:lvlText w:val="%1."/>
      <w:lvlJc w:val="center"/>
      <w:pPr>
        <w:tabs>
          <w:tab w:val="num" w:pos="720"/>
        </w:tabs>
        <w:ind w:left="567" w:right="567" w:hanging="207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>
    <w:nsid w:val="109601D6"/>
    <w:multiLevelType w:val="hybridMultilevel"/>
    <w:tmpl w:val="3F96DA06"/>
    <w:lvl w:ilvl="0" w:tplc="66845494">
      <w:start w:val="1"/>
      <w:numFmt w:val="decimal"/>
      <w:pStyle w:val="-"/>
      <w:lvlText w:val="%1"/>
      <w:lvlJc w:val="left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808"/>
        </w:tabs>
        <w:ind w:left="1808" w:right="1808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8"/>
        </w:tabs>
        <w:ind w:left="2528" w:right="2528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8"/>
        </w:tabs>
        <w:ind w:left="3248" w:right="3248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8"/>
        </w:tabs>
        <w:ind w:left="3968" w:right="3968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8"/>
        </w:tabs>
        <w:ind w:left="4688" w:right="4688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8"/>
        </w:tabs>
        <w:ind w:left="5408" w:right="5408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8"/>
        </w:tabs>
        <w:ind w:left="6128" w:right="6128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8"/>
        </w:tabs>
        <w:ind w:left="6848" w:right="6848" w:hanging="180"/>
      </w:pPr>
    </w:lvl>
  </w:abstractNum>
  <w:abstractNum w:abstractNumId="5">
    <w:nsid w:val="10B770CC"/>
    <w:multiLevelType w:val="hybridMultilevel"/>
    <w:tmpl w:val="3A2E3F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>
    <w:nsid w:val="51B3789E"/>
    <w:multiLevelType w:val="multilevel"/>
    <w:tmpl w:val="52D4EA08"/>
    <w:lvl w:ilvl="0">
      <w:start w:val="1"/>
      <w:numFmt w:val="decimal"/>
      <w:suff w:val="space"/>
      <w:lvlText w:val="שאלה  %1 "/>
      <w:lvlJc w:val="right"/>
      <w:pPr>
        <w:ind w:left="-1021" w:right="-1021" w:firstLine="1021"/>
      </w:pPr>
    </w:lvl>
    <w:lvl w:ilvl="1">
      <w:start w:val="1"/>
      <w:numFmt w:val="ordinal"/>
      <w:lvlText w:val="%2."/>
      <w:lvlJc w:val="center"/>
      <w:pPr>
        <w:tabs>
          <w:tab w:val="num" w:pos="395"/>
        </w:tabs>
        <w:ind w:left="395" w:right="1416" w:hanging="708"/>
      </w:pPr>
    </w:lvl>
    <w:lvl w:ilvl="2">
      <w:start w:val="1"/>
      <w:numFmt w:val="decimal"/>
      <w:lvlText w:val="%3."/>
      <w:lvlJc w:val="center"/>
      <w:pPr>
        <w:tabs>
          <w:tab w:val="num" w:pos="-1021"/>
        </w:tabs>
        <w:ind w:left="1103" w:right="2124" w:hanging="708"/>
      </w:pPr>
    </w:lvl>
    <w:lvl w:ilvl="3">
      <w:start w:val="1"/>
      <w:numFmt w:val="cardinalText"/>
      <w:lvlText w:val="%4)"/>
      <w:lvlJc w:val="center"/>
      <w:pPr>
        <w:tabs>
          <w:tab w:val="num" w:pos="1811"/>
        </w:tabs>
        <w:ind w:left="1811" w:right="2832" w:hanging="708"/>
      </w:pPr>
    </w:lvl>
    <w:lvl w:ilvl="4">
      <w:start w:val="1"/>
      <w:numFmt w:val="decimal"/>
      <w:lvlText w:val="(%5)"/>
      <w:lvlJc w:val="center"/>
      <w:pPr>
        <w:tabs>
          <w:tab w:val="num" w:pos="-1021"/>
        </w:tabs>
        <w:ind w:left="2519" w:right="3540" w:hanging="708"/>
      </w:pPr>
    </w:lvl>
    <w:lvl w:ilvl="5">
      <w:start w:val="1"/>
      <w:numFmt w:val="cardinalText"/>
      <w:lvlText w:val="(%6)"/>
      <w:lvlJc w:val="center"/>
      <w:pPr>
        <w:tabs>
          <w:tab w:val="num" w:pos="-1021"/>
        </w:tabs>
        <w:ind w:left="3227" w:right="4248" w:hanging="708"/>
      </w:pPr>
    </w:lvl>
    <w:lvl w:ilvl="6">
      <w:start w:val="1"/>
      <w:numFmt w:val="lowerLetter"/>
      <w:lvlText w:val="(%7)"/>
      <w:lvlJc w:val="center"/>
      <w:pPr>
        <w:tabs>
          <w:tab w:val="num" w:pos="-1021"/>
        </w:tabs>
        <w:ind w:left="3935" w:right="4956" w:hanging="708"/>
      </w:pPr>
    </w:lvl>
    <w:lvl w:ilvl="7">
      <w:start w:val="1"/>
      <w:numFmt w:val="cardinalText"/>
      <w:lvlText w:val="(%8)"/>
      <w:lvlJc w:val="center"/>
      <w:pPr>
        <w:tabs>
          <w:tab w:val="num" w:pos="-1021"/>
        </w:tabs>
        <w:ind w:left="4643" w:right="5664" w:hanging="708"/>
      </w:pPr>
    </w:lvl>
    <w:lvl w:ilvl="8">
      <w:start w:val="1"/>
      <w:numFmt w:val="lowerLetter"/>
      <w:lvlText w:val="(%9)"/>
      <w:lvlJc w:val="center"/>
      <w:pPr>
        <w:tabs>
          <w:tab w:val="num" w:pos="-1021"/>
        </w:tabs>
        <w:ind w:left="5351" w:right="6372" w:hanging="708"/>
      </w:pPr>
    </w:lvl>
  </w:abstractNum>
  <w:abstractNum w:abstractNumId="7">
    <w:nsid w:val="61CC131B"/>
    <w:multiLevelType w:val="singleLevel"/>
    <w:tmpl w:val="B3B0F70A"/>
    <w:lvl w:ilvl="0">
      <w:start w:val="1"/>
      <w:numFmt w:val="hebrew1"/>
      <w:pStyle w:val="a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i w:val="0"/>
        <w:sz w:val="24"/>
      </w:rPr>
    </w:lvl>
  </w:abstractNum>
  <w:abstractNum w:abstractNumId="8">
    <w:nsid w:val="74FB07BB"/>
    <w:multiLevelType w:val="hybridMultilevel"/>
    <w:tmpl w:val="87FE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  <w:num w:numId="11">
    <w:abstractNumId w:val="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81"/>
  <w:drawingGridVerticalSpacing w:val="181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25"/>
    <w:rsid w:val="00007643"/>
    <w:rsid w:val="0002497D"/>
    <w:rsid w:val="00024FAD"/>
    <w:rsid w:val="0005554C"/>
    <w:rsid w:val="00056E44"/>
    <w:rsid w:val="000F1261"/>
    <w:rsid w:val="00124AF7"/>
    <w:rsid w:val="00142699"/>
    <w:rsid w:val="00223F70"/>
    <w:rsid w:val="00260222"/>
    <w:rsid w:val="002B7166"/>
    <w:rsid w:val="002F0440"/>
    <w:rsid w:val="00305A2D"/>
    <w:rsid w:val="003151B7"/>
    <w:rsid w:val="00324653"/>
    <w:rsid w:val="003A5CB9"/>
    <w:rsid w:val="003A6F58"/>
    <w:rsid w:val="004A44F2"/>
    <w:rsid w:val="004D370D"/>
    <w:rsid w:val="005B0E93"/>
    <w:rsid w:val="005C72EB"/>
    <w:rsid w:val="0064017D"/>
    <w:rsid w:val="006C01EB"/>
    <w:rsid w:val="006C2848"/>
    <w:rsid w:val="006F683C"/>
    <w:rsid w:val="007C22EA"/>
    <w:rsid w:val="008235AA"/>
    <w:rsid w:val="00831874"/>
    <w:rsid w:val="008610FC"/>
    <w:rsid w:val="00864769"/>
    <w:rsid w:val="008D2214"/>
    <w:rsid w:val="008E146D"/>
    <w:rsid w:val="00903693"/>
    <w:rsid w:val="0091612D"/>
    <w:rsid w:val="009B3C7D"/>
    <w:rsid w:val="00A22BE6"/>
    <w:rsid w:val="00A30A44"/>
    <w:rsid w:val="00A9353B"/>
    <w:rsid w:val="00B21AE0"/>
    <w:rsid w:val="00B446AE"/>
    <w:rsid w:val="00B5628E"/>
    <w:rsid w:val="00B8754F"/>
    <w:rsid w:val="00C3440C"/>
    <w:rsid w:val="00C82457"/>
    <w:rsid w:val="00CF27A3"/>
    <w:rsid w:val="00D009D8"/>
    <w:rsid w:val="00D50353"/>
    <w:rsid w:val="00E228A2"/>
    <w:rsid w:val="00E61425"/>
    <w:rsid w:val="00E64C22"/>
    <w:rsid w:val="00E87137"/>
    <w:rsid w:val="00E97932"/>
    <w:rsid w:val="00EA6B03"/>
    <w:rsid w:val="00EC0939"/>
    <w:rsid w:val="00F0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7916DD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  <w:spacing w:line="360" w:lineRule="auto"/>
      <w:jc w:val="both"/>
    </w:pPr>
    <w:rPr>
      <w:rFonts w:cs="FrankRuehl"/>
      <w:i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ind w:left="0" w:right="0"/>
      <w:outlineLvl w:val="0"/>
    </w:pPr>
    <w:rPr>
      <w:rFonts w:ascii="Arial" w:hAnsi="Arial" w:cs="Miriam"/>
      <w:b/>
      <w:bCs/>
      <w:i w:val="0"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ind w:left="1416"/>
      <w:outlineLvl w:val="1"/>
    </w:pPr>
    <w:rPr>
      <w:rFonts w:ascii="Arial" w:hAnsi="Arial" w:cs="Miriam"/>
      <w:b/>
      <w:bCs/>
      <w:i w:val="0"/>
      <w:iCs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ind w:left="2124"/>
      <w:outlineLvl w:val="2"/>
    </w:pPr>
    <w:rPr>
      <w:rFonts w:ascii="Arial" w:hAnsi="Arial" w:cs="Miriam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ind w:left="2832"/>
      <w:outlineLvl w:val="3"/>
    </w:pPr>
    <w:rPr>
      <w:rFonts w:ascii="Arial" w:hAnsi="Arial" w:cs="Miriam"/>
      <w:b/>
      <w:bCs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ind w:left="3540"/>
      <w:outlineLvl w:val="4"/>
    </w:pPr>
    <w:rPr>
      <w:rFonts w:ascii="Arial" w:hAnsi="Arial" w:cs="Miriam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ind w:left="4248"/>
      <w:outlineLvl w:val="5"/>
    </w:pPr>
    <w:rPr>
      <w:rFonts w:cs="Miriam"/>
      <w:i w:val="0"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ind w:left="4956"/>
      <w:outlineLvl w:val="6"/>
    </w:pPr>
    <w:rPr>
      <w:rFonts w:ascii="Arial" w:hAnsi="Arial" w:cs="Miriam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ind w:left="5664"/>
      <w:outlineLvl w:val="7"/>
    </w:pPr>
    <w:rPr>
      <w:rFonts w:ascii="Arial" w:hAnsi="Arial" w:cs="Miriam"/>
      <w:i w:val="0"/>
      <w:iCs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ind w:left="6372"/>
      <w:outlineLvl w:val="8"/>
    </w:pPr>
    <w:rPr>
      <w:rFonts w:ascii="Arial" w:hAnsi="Arial" w:cs="Miriam"/>
      <w:b/>
      <w:bCs/>
      <w:i w:val="0"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קוד תוכנית"/>
    <w:basedOn w:val="Normal"/>
    <w:pPr>
      <w:tabs>
        <w:tab w:val="left" w:pos="284"/>
        <w:tab w:val="left" w:pos="567"/>
      </w:tabs>
      <w:bidi w:val="0"/>
      <w:spacing w:line="240" w:lineRule="auto"/>
      <w:ind w:left="-1559" w:right="-1758"/>
      <w:jc w:val="left"/>
    </w:pPr>
    <w:rPr>
      <w:rFonts w:ascii="Courier New" w:hAnsi="Courier New"/>
      <w:i w:val="0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1">
    <w:name w:val="טקסט בטבלה"/>
    <w:basedOn w:val="Normal"/>
    <w:pPr>
      <w:bidi w:val="0"/>
      <w:spacing w:before="60" w:after="60" w:line="240" w:lineRule="auto"/>
      <w:jc w:val="center"/>
    </w:pPr>
    <w:rPr>
      <w:sz w:val="24"/>
    </w:rPr>
  </w:style>
  <w:style w:type="character" w:customStyle="1" w:styleId="function">
    <w:name w:val="function"/>
    <w:rPr>
      <w:rFonts w:ascii="Times New Roman" w:hAnsi="Times New Roman"/>
      <w:i/>
      <w:sz w:val="24"/>
    </w:rPr>
  </w:style>
  <w:style w:type="character" w:customStyle="1" w:styleId="a2">
    <w:name w:val="התשובה"/>
    <w:rPr>
      <w:b/>
      <w:bCs/>
      <w:bdr w:val="single" w:sz="4" w:space="0" w:color="auto"/>
    </w:rPr>
  </w:style>
  <w:style w:type="paragraph" w:customStyle="1" w:styleId="a3">
    <w:name w:val="המשך"/>
    <w:basedOn w:val="Normal"/>
    <w:pPr>
      <w:ind w:left="368"/>
    </w:pPr>
  </w:style>
  <w:style w:type="paragraph" w:customStyle="1" w:styleId="-0">
    <w:name w:val="תת-סעיף"/>
    <w:basedOn w:val="a3"/>
    <w:next w:val="a3"/>
    <w:pPr>
      <w:ind w:hanging="142"/>
    </w:pPr>
  </w:style>
  <w:style w:type="character" w:customStyle="1" w:styleId="a4">
    <w:name w:val="מודגש"/>
    <w:rPr>
      <w:iCs/>
      <w:spacing w:val="8"/>
    </w:rPr>
  </w:style>
  <w:style w:type="character" w:customStyle="1" w:styleId="a5">
    <w:name w:val="חלקיק"/>
    <w:rPr>
      <w:iCs/>
      <w:u w:val="wave"/>
    </w:rPr>
  </w:style>
  <w:style w:type="character" w:customStyle="1" w:styleId="a6">
    <w:name w:val="שם מספר"/>
    <w:rPr>
      <w:rFonts w:ascii="Courier New" w:hAnsi="Courier New" w:cs="Courier New"/>
      <w:b/>
      <w:bCs/>
      <w:szCs w:val="20"/>
    </w:rPr>
  </w:style>
  <w:style w:type="paragraph" w:customStyle="1" w:styleId="-1">
    <w:name w:val="פסידו-קוד"/>
    <w:basedOn w:val="a3"/>
    <w:next w:val="-"/>
    <w:pPr>
      <w:tabs>
        <w:tab w:val="left" w:pos="851"/>
        <w:tab w:val="left" w:pos="1701"/>
        <w:tab w:val="left" w:pos="2552"/>
      </w:tabs>
    </w:pPr>
    <w:rPr>
      <w:rFonts w:cs="Hadassah"/>
      <w:i w:val="0"/>
    </w:rPr>
  </w:style>
  <w:style w:type="character" w:customStyle="1" w:styleId="a7">
    <w:name w:val="שם תהליך"/>
    <w:rPr>
      <w:smallCaps/>
    </w:rPr>
  </w:style>
  <w:style w:type="paragraph" w:customStyle="1" w:styleId="Algorithm">
    <w:name w:val="Algorithm"/>
    <w:basedOn w:val="Normal"/>
    <w:pPr>
      <w:tabs>
        <w:tab w:val="left" w:pos="357"/>
      </w:tabs>
      <w:bidi w:val="0"/>
      <w:jc w:val="right"/>
    </w:pPr>
    <w:rPr>
      <w:i w:val="0"/>
      <w:spacing w:val="6"/>
    </w:rPr>
  </w:style>
  <w:style w:type="character" w:customStyle="1" w:styleId="a8">
    <w:name w:val="דגש"/>
    <w:rPr>
      <w:rFonts w:cs="David"/>
      <w:b/>
      <w:bCs/>
      <w:szCs w:val="22"/>
    </w:rPr>
  </w:style>
  <w:style w:type="paragraph" w:customStyle="1" w:styleId="a">
    <w:name w:val="סעיפים א"/>
    <w:aliases w:val="ב,ג"/>
    <w:basedOn w:val="Normal"/>
    <w:pPr>
      <w:numPr>
        <w:numId w:val="6"/>
      </w:numPr>
      <w:ind w:right="0"/>
    </w:pPr>
  </w:style>
  <w:style w:type="paragraph" w:customStyle="1" w:styleId="1">
    <w:name w:val="רשימה 1"/>
    <w:basedOn w:val="Normal"/>
    <w:pPr>
      <w:numPr>
        <w:numId w:val="7"/>
      </w:numPr>
      <w:ind w:right="0"/>
    </w:pPr>
  </w:style>
  <w:style w:type="paragraph" w:customStyle="1" w:styleId="a9">
    <w:name w:val="טענה"/>
    <w:basedOn w:val="Normal"/>
    <w:next w:val="Normal"/>
    <w:pPr>
      <w:keepNext/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6E6E6"/>
      <w:spacing w:before="80" w:after="80" w:line="240" w:lineRule="auto"/>
    </w:pPr>
    <w:rPr>
      <w:i w:val="0"/>
    </w:rPr>
  </w:style>
  <w:style w:type="paragraph" w:customStyle="1" w:styleId="-">
    <w:name w:val="פסידו-שורה"/>
    <w:basedOn w:val="-1"/>
    <w:pPr>
      <w:numPr>
        <w:numId w:val="8"/>
      </w:numPr>
      <w:bidi w:val="0"/>
      <w:ind w:right="0"/>
    </w:pPr>
  </w:style>
  <w:style w:type="paragraph" w:customStyle="1" w:styleId="aa">
    <w:name w:val="תדפיס"/>
    <w:basedOn w:val="Normal"/>
    <w:rsid w:val="00E61425"/>
    <w:pPr>
      <w:bidi w:val="0"/>
      <w:spacing w:line="240" w:lineRule="auto"/>
    </w:pPr>
    <w:rPr>
      <w:rFonts w:ascii="Courier New" w:hAnsi="Courier New"/>
      <w:i w:val="0"/>
      <w:sz w:val="16"/>
      <w:szCs w:val="20"/>
      <w:lang w:val="sq-AL"/>
    </w:rPr>
  </w:style>
  <w:style w:type="paragraph" w:styleId="NormalWeb">
    <w:name w:val="Normal (Web)"/>
    <w:basedOn w:val="Normal"/>
    <w:rsid w:val="00A9353B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G:\My%20Documents\Work\&#1514;&#1489;&#1504;&#1497;&#1493;&#1514;\&#1502;&#1496;&#1500;&#1514;%20&#1502;&#1504;&#1495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G:\My Documents\Work\תבניות\מטלת מנחה.dot</Template>
  <TotalTime>0</TotalTime>
  <Pages>6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שאלה 1</vt:lpstr>
    </vt:vector>
  </TitlesOfParts>
  <Company> 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שאלה 1</dc:title>
  <dc:subject/>
  <dc:creator>Corwin</dc:creator>
  <cp:keywords/>
  <dc:description/>
  <cp:lastModifiedBy>אביב ויינשטיין</cp:lastModifiedBy>
  <cp:revision>3</cp:revision>
  <cp:lastPrinted>1997-10-07T17:47:00Z</cp:lastPrinted>
  <dcterms:created xsi:type="dcterms:W3CDTF">2017-10-14T12:04:00Z</dcterms:created>
  <dcterms:modified xsi:type="dcterms:W3CDTF">2017-10-17T08:02:00Z</dcterms:modified>
</cp:coreProperties>
</file>