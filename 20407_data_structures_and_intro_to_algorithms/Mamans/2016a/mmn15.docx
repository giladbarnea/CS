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B5" w:rsidRDefault="009B0DEE">
      <w:pPr>
        <w:rPr>
          <w:rtl/>
        </w:rPr>
      </w:pPr>
      <w:r>
        <w:rPr>
          <w:rFonts w:hint="cs"/>
          <w:rtl/>
        </w:rPr>
        <w:t>שאלה 1</w:t>
      </w:r>
    </w:p>
    <w:p w:rsidR="00A45BDC" w:rsidRDefault="00F8579D" w:rsidP="00A45BDC">
      <w:pPr>
        <w:rPr>
          <w:rtl/>
        </w:rPr>
      </w:pPr>
      <w:r>
        <w:rPr>
          <w:rFonts w:hint="cs"/>
          <w:rtl/>
        </w:rPr>
        <w:t>א'</w:t>
      </w:r>
    </w:p>
    <w:p w:rsidR="009B0DEE" w:rsidRDefault="00F8579D" w:rsidP="00A45BDC">
      <w:pPr>
        <w:rPr>
          <w:rtl/>
        </w:rPr>
      </w:pPr>
      <w:r>
        <w:rPr>
          <w:rFonts w:hint="cs"/>
          <w:rtl/>
        </w:rPr>
        <w:t>נניח בשלילה שקיים אלגוריתם מיון מבוסס השוואות המבצע לכל היותר 6 השוואות במקרה הגרוע עבור מערך באורך 5.</w:t>
      </w:r>
    </w:p>
    <w:p w:rsidR="00F8579D" w:rsidRDefault="00F8579D" w:rsidP="00F8579D">
      <w:pPr>
        <w:rPr>
          <w:rFonts w:eastAsiaTheme="minorEastAsia"/>
          <w:rtl/>
        </w:rPr>
      </w:pPr>
      <w:r>
        <w:rPr>
          <w:rFonts w:hint="cs"/>
          <w:rtl/>
        </w:rPr>
        <w:t xml:space="preserve">נסמן </w:t>
      </w:r>
      <m:oMath>
        <m:r>
          <w:rPr>
            <w:rFonts w:ascii="Cambria Math" w:hAnsi="Cambria Math"/>
          </w:rPr>
          <m:t>h</m:t>
        </m:r>
      </m:oMath>
      <w:r>
        <w:rPr>
          <w:rFonts w:eastAsiaTheme="minorEastAsia" w:hint="cs"/>
          <w:rtl/>
        </w:rPr>
        <w:t xml:space="preserve"> - גובה של עץ החלטה המתאים לאלגוריתם הנ"ל.</w:t>
      </w:r>
    </w:p>
    <w:p w:rsidR="00F8579D" w:rsidRDefault="00F8579D" w:rsidP="00F8579D">
      <w:pPr>
        <w:rPr>
          <w:rFonts w:eastAsiaTheme="minorEastAsia"/>
          <w:rtl/>
        </w:rPr>
      </w:pPr>
      <w:r>
        <w:rPr>
          <w:rFonts w:eastAsiaTheme="minorEastAsia" w:hint="cs"/>
          <w:rtl/>
        </w:rPr>
        <w:t xml:space="preserve">מההנחה נובע </w:t>
      </w:r>
      <m:oMath>
        <m:r>
          <w:rPr>
            <w:rFonts w:ascii="Cambria Math" w:hAnsi="Cambria Math"/>
          </w:rPr>
          <m:t>h≤6</m:t>
        </m:r>
      </m:oMath>
    </w:p>
    <w:p w:rsidR="00F8579D" w:rsidRDefault="00F8579D" w:rsidP="00F8579D">
      <w:pPr>
        <w:rPr>
          <w:rFonts w:eastAsiaTheme="minorEastAsia"/>
          <w:rtl/>
        </w:rPr>
      </w:pPr>
      <w:r>
        <w:rPr>
          <w:rFonts w:eastAsiaTheme="minorEastAsia" w:hint="cs"/>
          <w:rtl/>
        </w:rPr>
        <w:t xml:space="preserve">עץ בינארי בגובה </w:t>
      </w:r>
      <m:oMath>
        <m:r>
          <w:rPr>
            <w:rFonts w:ascii="Cambria Math" w:eastAsiaTheme="minorEastAsia" w:hAnsi="Cambria Math"/>
          </w:rPr>
          <m:t>h</m:t>
        </m:r>
      </m:oMath>
      <w:r>
        <w:rPr>
          <w:rFonts w:eastAsiaTheme="minorEastAsia" w:hint="cs"/>
          <w:rtl/>
        </w:rPr>
        <w:t xml:space="preserve"> מכיל לכל היותר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m:t>
            </m:r>
          </m:sup>
        </m:sSup>
      </m:oMath>
      <w:r>
        <w:rPr>
          <w:rFonts w:eastAsiaTheme="minorEastAsia" w:hint="cs"/>
          <w:rtl/>
        </w:rPr>
        <w:t xml:space="preserve"> עלים, לכן בעץ ההחלטה יש לכל היותר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Pr>
          <w:rFonts w:eastAsiaTheme="minorEastAsia" w:hint="cs"/>
          <w:rtl/>
        </w:rPr>
        <w:t xml:space="preserve"> עלים.</w:t>
      </w:r>
      <w:r>
        <w:rPr>
          <w:rFonts w:eastAsiaTheme="minorEastAsia"/>
          <w:rtl/>
        </w:rPr>
        <w:br/>
      </w:r>
      <w:r>
        <w:rPr>
          <w:rFonts w:eastAsiaTheme="minorEastAsia" w:hint="cs"/>
          <w:rtl/>
        </w:rPr>
        <w:t xml:space="preserve">אבל כל תמורה של מערך הקלט צריכה להופיע כעלה, ולמערך באורך 5 (שכל איבריו שונים) יש </w:t>
      </w:r>
      <m:oMath>
        <m:r>
          <w:rPr>
            <w:rFonts w:ascii="Cambria Math" w:eastAsiaTheme="minorEastAsia" w:hAnsi="Cambria Math"/>
          </w:rPr>
          <m:t>5!=120</m:t>
        </m:r>
      </m:oMath>
      <w:r>
        <w:rPr>
          <w:rFonts w:eastAsiaTheme="minorEastAsia" w:hint="cs"/>
          <w:rtl/>
        </w:rPr>
        <w:t xml:space="preserve"> תמורות, כלומר בעץ ההחלטה חייבים להיות לפחות 120 עלים - סתירה למספר העלים שקיבלנו.</w:t>
      </w:r>
    </w:p>
    <w:p w:rsidR="00F8579D" w:rsidRDefault="00F8579D" w:rsidP="00F8579D">
      <w:pPr>
        <w:rPr>
          <w:rFonts w:eastAsiaTheme="minorEastAsia"/>
          <w:rtl/>
        </w:rPr>
      </w:pPr>
      <w:r>
        <w:rPr>
          <w:rFonts w:eastAsiaTheme="minorEastAsia" w:hint="cs"/>
          <w:rtl/>
        </w:rPr>
        <w:t>מסקנה: כל אלגוריתם מיון מבוסס השוואות הממיין מערך באורך 5 חייב לבצע לפחות 7 השוואות במקרה הגרוע.</w:t>
      </w:r>
    </w:p>
    <w:p w:rsidR="00C54E7B" w:rsidRDefault="00C54E7B">
      <w:pPr>
        <w:bidi w:val="0"/>
        <w:rPr>
          <w:rFonts w:eastAsiaTheme="minorEastAsia"/>
        </w:rPr>
      </w:pPr>
      <w:r>
        <w:rPr>
          <w:rFonts w:eastAsiaTheme="minorEastAsia"/>
          <w:rtl/>
        </w:rPr>
        <w:br w:type="page"/>
      </w:r>
    </w:p>
    <w:p w:rsidR="00A45BDC" w:rsidRDefault="00A45BDC" w:rsidP="00F8579D">
      <w:pPr>
        <w:rPr>
          <w:rFonts w:eastAsiaTheme="minorEastAsia"/>
          <w:rtl/>
        </w:rPr>
      </w:pPr>
      <w:r>
        <w:rPr>
          <w:rFonts w:eastAsiaTheme="minorEastAsia" w:hint="cs"/>
          <w:rtl/>
        </w:rPr>
        <w:lastRenderedPageBreak/>
        <w:t>ב'</w:t>
      </w:r>
    </w:p>
    <w:p w:rsidR="00EA6A4D" w:rsidRDefault="00EA6A4D" w:rsidP="00D931CB">
      <w:pPr>
        <w:bidi w:val="0"/>
      </w:pPr>
      <w:r>
        <w:t>SORT5(A):</w:t>
      </w:r>
      <w:r>
        <w:br/>
      </w:r>
      <w:r>
        <w:tab/>
        <w:t>if A[</w:t>
      </w:r>
      <w:r w:rsidR="00624D18">
        <w:t>1</w:t>
      </w:r>
      <w:r>
        <w:t>] &gt; A[</w:t>
      </w:r>
      <w:r w:rsidR="00624D18">
        <w:t>2</w:t>
      </w:r>
      <w:r>
        <w:t>] then</w:t>
      </w:r>
      <w:r>
        <w:br/>
      </w:r>
      <w:r>
        <w:tab/>
      </w:r>
      <w:r>
        <w:tab/>
        <w:t xml:space="preserve">exchange </w:t>
      </w:r>
      <w:r>
        <w:rPr>
          <w:rFonts w:eastAsiaTheme="minorEastAsia"/>
        </w:rPr>
        <w:t>A[</w:t>
      </w:r>
      <w:r w:rsidR="00624D18">
        <w:rPr>
          <w:rFonts w:eastAsiaTheme="minorEastAsia"/>
        </w:rPr>
        <w:t>1</w:t>
      </w:r>
      <w:r>
        <w:rPr>
          <w:rFonts w:eastAsiaTheme="minorEastAsia"/>
        </w:rPr>
        <w:t>]</w:t>
      </w:r>
      <w:r w:rsidRPr="00EE1A3D">
        <w:rPr>
          <w:rFonts w:eastAsiaTheme="minorEastAsia"/>
          <w:b/>
          <w:bCs/>
          <w:sz w:val="20"/>
          <w:szCs w:val="20"/>
        </w:rPr>
        <w:t>↔</w:t>
      </w:r>
      <w:r>
        <w:rPr>
          <w:rFonts w:eastAsiaTheme="minorEastAsia"/>
        </w:rPr>
        <w:t>A[</w:t>
      </w:r>
      <w:r w:rsidR="00624D18">
        <w:rPr>
          <w:rFonts w:eastAsiaTheme="minorEastAsia"/>
        </w:rPr>
        <w:t>2</w:t>
      </w:r>
      <w:r>
        <w:rPr>
          <w:rFonts w:eastAsiaTheme="minorEastAsia"/>
        </w:rPr>
        <w:t>]</w:t>
      </w:r>
      <w:r>
        <w:rPr>
          <w:rFonts w:eastAsiaTheme="minorEastAsia"/>
        </w:rPr>
        <w:br/>
      </w:r>
      <w:r>
        <w:tab/>
        <w:t>if A[</w:t>
      </w:r>
      <w:r w:rsidR="00624D18">
        <w:t>3</w:t>
      </w:r>
      <w:r>
        <w:t>] &gt; A[</w:t>
      </w:r>
      <w:r w:rsidR="00624D18">
        <w:t>4</w:t>
      </w:r>
      <w:r>
        <w:t>] then</w:t>
      </w:r>
      <w:r>
        <w:br/>
      </w:r>
      <w:r>
        <w:tab/>
      </w:r>
      <w:r>
        <w:tab/>
        <w:t xml:space="preserve">exchange </w:t>
      </w:r>
      <w:r>
        <w:rPr>
          <w:rFonts w:eastAsiaTheme="minorEastAsia"/>
        </w:rPr>
        <w:t>A[</w:t>
      </w:r>
      <w:r w:rsidR="00624D18">
        <w:rPr>
          <w:rFonts w:eastAsiaTheme="minorEastAsia"/>
        </w:rPr>
        <w:t>3</w:t>
      </w:r>
      <w:r>
        <w:rPr>
          <w:rFonts w:eastAsiaTheme="minorEastAsia"/>
        </w:rPr>
        <w:t>]</w:t>
      </w:r>
      <w:r w:rsidRPr="00EE1A3D">
        <w:rPr>
          <w:rFonts w:eastAsiaTheme="minorEastAsia"/>
          <w:b/>
          <w:bCs/>
          <w:sz w:val="20"/>
          <w:szCs w:val="20"/>
        </w:rPr>
        <w:t>↔</w:t>
      </w:r>
      <w:r>
        <w:rPr>
          <w:rFonts w:eastAsiaTheme="minorEastAsia"/>
        </w:rPr>
        <w:t>A[</w:t>
      </w:r>
      <w:r w:rsidR="00624D18">
        <w:rPr>
          <w:rFonts w:eastAsiaTheme="minorEastAsia"/>
        </w:rPr>
        <w:t>4</w:t>
      </w:r>
      <w:r>
        <w:rPr>
          <w:rFonts w:eastAsiaTheme="minorEastAsia"/>
        </w:rPr>
        <w:t>]</w:t>
      </w:r>
      <w:r>
        <w:rPr>
          <w:rFonts w:eastAsiaTheme="minorEastAsia"/>
        </w:rPr>
        <w:br/>
      </w:r>
      <w:r>
        <w:tab/>
        <w:t>if A[</w:t>
      </w:r>
      <w:r w:rsidR="00624D18">
        <w:t>2</w:t>
      </w:r>
      <w:r>
        <w:t>] &gt; A[</w:t>
      </w:r>
      <w:r w:rsidR="00624D18">
        <w:t>4</w:t>
      </w:r>
      <w:r>
        <w:t>] then</w:t>
      </w:r>
      <w:r>
        <w:br/>
      </w:r>
      <w:r>
        <w:tab/>
      </w:r>
      <w:r>
        <w:tab/>
        <w:t xml:space="preserve">exchange </w:t>
      </w:r>
      <w:r>
        <w:rPr>
          <w:rFonts w:eastAsiaTheme="minorEastAsia"/>
        </w:rPr>
        <w:t>A[</w:t>
      </w:r>
      <w:r w:rsidR="00624D18">
        <w:rPr>
          <w:rFonts w:eastAsiaTheme="minorEastAsia"/>
        </w:rPr>
        <w:t>1</w:t>
      </w:r>
      <w:r>
        <w:rPr>
          <w:rFonts w:eastAsiaTheme="minorEastAsia"/>
        </w:rPr>
        <w:t>]</w:t>
      </w:r>
      <w:r w:rsidRPr="00EE1A3D">
        <w:rPr>
          <w:rFonts w:eastAsiaTheme="minorEastAsia"/>
          <w:b/>
          <w:bCs/>
          <w:sz w:val="20"/>
          <w:szCs w:val="20"/>
        </w:rPr>
        <w:t>↔</w:t>
      </w:r>
      <w:r>
        <w:rPr>
          <w:rFonts w:eastAsiaTheme="minorEastAsia"/>
        </w:rPr>
        <w:t>A[</w:t>
      </w:r>
      <w:r w:rsidR="00624D18">
        <w:rPr>
          <w:rFonts w:eastAsiaTheme="minorEastAsia"/>
        </w:rPr>
        <w:t>3</w:t>
      </w:r>
      <w:r>
        <w:rPr>
          <w:rFonts w:eastAsiaTheme="minorEastAsia"/>
        </w:rPr>
        <w:t>]</w:t>
      </w:r>
      <w:r>
        <w:rPr>
          <w:rFonts w:eastAsiaTheme="minorEastAsia"/>
        </w:rPr>
        <w:br/>
      </w:r>
      <w:r>
        <w:tab/>
      </w:r>
      <w:r>
        <w:tab/>
        <w:t xml:space="preserve">exchange </w:t>
      </w:r>
      <w:r>
        <w:rPr>
          <w:rFonts w:eastAsiaTheme="minorEastAsia"/>
        </w:rPr>
        <w:t>A[</w:t>
      </w:r>
      <w:r w:rsidR="00624D18">
        <w:rPr>
          <w:rFonts w:eastAsiaTheme="minorEastAsia"/>
        </w:rPr>
        <w:t>2</w:t>
      </w:r>
      <w:r>
        <w:rPr>
          <w:rFonts w:eastAsiaTheme="minorEastAsia"/>
        </w:rPr>
        <w:t>]</w:t>
      </w:r>
      <w:r w:rsidRPr="00EE1A3D">
        <w:rPr>
          <w:rFonts w:eastAsiaTheme="minorEastAsia"/>
          <w:b/>
          <w:bCs/>
          <w:sz w:val="20"/>
          <w:szCs w:val="20"/>
        </w:rPr>
        <w:t>↔</w:t>
      </w:r>
      <w:r>
        <w:rPr>
          <w:rFonts w:eastAsiaTheme="minorEastAsia"/>
        </w:rPr>
        <w:t>A[</w:t>
      </w:r>
      <w:r w:rsidR="00624D18">
        <w:rPr>
          <w:rFonts w:eastAsiaTheme="minorEastAsia"/>
        </w:rPr>
        <w:t>4</w:t>
      </w:r>
      <w:r>
        <w:rPr>
          <w:rFonts w:eastAsiaTheme="minorEastAsia"/>
        </w:rPr>
        <w:t>]</w:t>
      </w:r>
      <w:r>
        <w:rPr>
          <w:rFonts w:eastAsiaTheme="minorEastAsia"/>
        </w:rPr>
        <w:br/>
      </w:r>
      <w:r>
        <w:tab/>
      </w:r>
      <w:r>
        <w:rPr>
          <w:rFonts w:eastAsiaTheme="minorEastAsia"/>
        </w:rPr>
        <w:t>a</w:t>
      </w:r>
      <w:r w:rsidR="00624D18">
        <w:rPr>
          <w:rFonts w:eastAsiaTheme="minorEastAsia"/>
        </w:rPr>
        <w:t>1</w:t>
      </w:r>
      <w:r w:rsidRPr="00EA6A4D">
        <w:rPr>
          <w:rFonts w:eastAsiaTheme="minorEastAsia"/>
        </w:rPr>
        <w:sym w:font="Wingdings" w:char="F0DF"/>
      </w:r>
      <w:r>
        <w:rPr>
          <w:rFonts w:eastAsiaTheme="minorEastAsia"/>
        </w:rPr>
        <w:t>A[</w:t>
      </w:r>
      <w:r w:rsidR="00624D18">
        <w:rPr>
          <w:rFonts w:eastAsiaTheme="minorEastAsia"/>
        </w:rPr>
        <w:t>1</w:t>
      </w:r>
      <w:r>
        <w:rPr>
          <w:rFonts w:eastAsiaTheme="minorEastAsia"/>
        </w:rPr>
        <w:t>]</w:t>
      </w:r>
      <w:r>
        <w:rPr>
          <w:rFonts w:eastAsiaTheme="minorEastAsia"/>
        </w:rPr>
        <w:br/>
      </w:r>
      <w:r>
        <w:tab/>
      </w:r>
      <w:r>
        <w:rPr>
          <w:rFonts w:eastAsiaTheme="minorEastAsia"/>
        </w:rPr>
        <w:t>a</w:t>
      </w:r>
      <w:r w:rsidR="00624D18">
        <w:rPr>
          <w:rFonts w:eastAsiaTheme="minorEastAsia"/>
        </w:rPr>
        <w:t>2</w:t>
      </w:r>
      <w:r w:rsidRPr="00EA6A4D">
        <w:rPr>
          <w:rFonts w:eastAsiaTheme="minorEastAsia"/>
        </w:rPr>
        <w:sym w:font="Wingdings" w:char="F0DF"/>
      </w:r>
      <w:r>
        <w:rPr>
          <w:rFonts w:eastAsiaTheme="minorEastAsia"/>
        </w:rPr>
        <w:t>A[</w:t>
      </w:r>
      <w:r w:rsidR="00624D18">
        <w:rPr>
          <w:rFonts w:eastAsiaTheme="minorEastAsia"/>
        </w:rPr>
        <w:t>2</w:t>
      </w:r>
      <w:r>
        <w:rPr>
          <w:rFonts w:eastAsiaTheme="minorEastAsia"/>
        </w:rPr>
        <w:t>]</w:t>
      </w:r>
      <w:r>
        <w:rPr>
          <w:rFonts w:eastAsiaTheme="minorEastAsia"/>
        </w:rPr>
        <w:br/>
      </w:r>
      <w:r>
        <w:tab/>
      </w:r>
      <w:r>
        <w:rPr>
          <w:rFonts w:eastAsiaTheme="minorEastAsia"/>
        </w:rPr>
        <w:t>a</w:t>
      </w:r>
      <w:r w:rsidR="00624D18">
        <w:rPr>
          <w:rFonts w:eastAsiaTheme="minorEastAsia"/>
        </w:rPr>
        <w:t>3</w:t>
      </w:r>
      <w:r w:rsidRPr="00EA6A4D">
        <w:rPr>
          <w:rFonts w:eastAsiaTheme="minorEastAsia"/>
        </w:rPr>
        <w:sym w:font="Wingdings" w:char="F0DF"/>
      </w:r>
      <w:r>
        <w:rPr>
          <w:rFonts w:eastAsiaTheme="minorEastAsia"/>
        </w:rPr>
        <w:t>A[</w:t>
      </w:r>
      <w:r w:rsidR="00624D18">
        <w:rPr>
          <w:rFonts w:eastAsiaTheme="minorEastAsia"/>
        </w:rPr>
        <w:t>3</w:t>
      </w:r>
      <w:r>
        <w:rPr>
          <w:rFonts w:eastAsiaTheme="minorEastAsia"/>
        </w:rPr>
        <w:t>]</w:t>
      </w:r>
      <w:r>
        <w:rPr>
          <w:rFonts w:eastAsiaTheme="minorEastAsia"/>
        </w:rPr>
        <w:br/>
      </w:r>
      <w:r>
        <w:tab/>
      </w:r>
      <w:r>
        <w:rPr>
          <w:rFonts w:eastAsiaTheme="minorEastAsia"/>
        </w:rPr>
        <w:t>a</w:t>
      </w:r>
      <w:r w:rsidR="00624D18">
        <w:rPr>
          <w:rFonts w:eastAsiaTheme="minorEastAsia"/>
        </w:rPr>
        <w:t>4</w:t>
      </w:r>
      <w:r w:rsidRPr="00EA6A4D">
        <w:rPr>
          <w:rFonts w:eastAsiaTheme="minorEastAsia"/>
        </w:rPr>
        <w:sym w:font="Wingdings" w:char="F0DF"/>
      </w:r>
      <w:r>
        <w:rPr>
          <w:rFonts w:eastAsiaTheme="minorEastAsia"/>
        </w:rPr>
        <w:t>A[</w:t>
      </w:r>
      <w:r w:rsidR="00624D18">
        <w:rPr>
          <w:rFonts w:eastAsiaTheme="minorEastAsia"/>
        </w:rPr>
        <w:t>4</w:t>
      </w:r>
      <w:r>
        <w:rPr>
          <w:rFonts w:eastAsiaTheme="minorEastAsia"/>
        </w:rPr>
        <w:t>]</w:t>
      </w:r>
      <w:r>
        <w:rPr>
          <w:rFonts w:eastAsiaTheme="minorEastAsia"/>
        </w:rPr>
        <w:br/>
      </w:r>
      <w:r>
        <w:tab/>
      </w:r>
      <w:r>
        <w:rPr>
          <w:rFonts w:eastAsiaTheme="minorEastAsia"/>
        </w:rPr>
        <w:t>a</w:t>
      </w:r>
      <w:r w:rsidR="00624D18">
        <w:rPr>
          <w:rFonts w:eastAsiaTheme="minorEastAsia"/>
        </w:rPr>
        <w:t>5</w:t>
      </w:r>
      <w:r w:rsidRPr="00EA6A4D">
        <w:rPr>
          <w:rFonts w:eastAsiaTheme="minorEastAsia"/>
        </w:rPr>
        <w:sym w:font="Wingdings" w:char="F0DF"/>
      </w:r>
      <w:r>
        <w:rPr>
          <w:rFonts w:eastAsiaTheme="minorEastAsia"/>
        </w:rPr>
        <w:t>A[</w:t>
      </w:r>
      <w:r w:rsidR="00624D18">
        <w:rPr>
          <w:rFonts w:eastAsiaTheme="minorEastAsia"/>
        </w:rPr>
        <w:t>5</w:t>
      </w:r>
      <w:r>
        <w:rPr>
          <w:rFonts w:eastAsiaTheme="minorEastAsia"/>
        </w:rPr>
        <w:t>]</w:t>
      </w:r>
      <w:r w:rsidR="00C243E7">
        <w:rPr>
          <w:rFonts w:eastAsiaTheme="minorEastAsia"/>
        </w:rPr>
        <w:br/>
        <w:t xml:space="preserve">// Now a1 </w:t>
      </w:r>
      <w:r w:rsidR="00C243E7" w:rsidRPr="00C243E7">
        <w:rPr>
          <w:rFonts w:eastAsiaTheme="minorEastAsia"/>
        </w:rPr>
        <w:t>≤</w:t>
      </w:r>
      <w:r w:rsidR="00C243E7">
        <w:rPr>
          <w:rFonts w:eastAsiaTheme="minorEastAsia"/>
        </w:rPr>
        <w:t xml:space="preserve"> a2, a3 </w:t>
      </w:r>
      <w:r w:rsidR="00C243E7" w:rsidRPr="00C243E7">
        <w:rPr>
          <w:rFonts w:eastAsiaTheme="minorEastAsia"/>
        </w:rPr>
        <w:t>≤</w:t>
      </w:r>
      <w:r w:rsidR="00C243E7">
        <w:rPr>
          <w:rFonts w:eastAsiaTheme="minorEastAsia"/>
        </w:rPr>
        <w:t xml:space="preserve"> a4, a2 </w:t>
      </w:r>
      <w:r w:rsidR="00C243E7" w:rsidRPr="00C243E7">
        <w:rPr>
          <w:rFonts w:eastAsiaTheme="minorEastAsia"/>
        </w:rPr>
        <w:t>≤</w:t>
      </w:r>
      <w:r w:rsidR="00C243E7">
        <w:rPr>
          <w:rFonts w:eastAsiaTheme="minorEastAsia"/>
        </w:rPr>
        <w:t xml:space="preserve"> a4</w:t>
      </w:r>
      <w:r w:rsidR="00527449">
        <w:rPr>
          <w:rFonts w:eastAsiaTheme="minorEastAsia"/>
        </w:rPr>
        <w:br/>
      </w:r>
      <w:r w:rsidR="00C243E7">
        <w:rPr>
          <w:rFonts w:eastAsiaTheme="minorEastAsia"/>
        </w:rPr>
        <w:t>// We will sort all elements except for a3</w:t>
      </w:r>
      <w:r w:rsidR="00527449">
        <w:rPr>
          <w:rFonts w:eastAsiaTheme="minorEastAsia"/>
        </w:rPr>
        <w:br/>
      </w:r>
      <w:r w:rsidR="00527449">
        <w:tab/>
        <w:t>if a</w:t>
      </w:r>
      <w:r w:rsidR="00624D18">
        <w:t>5</w:t>
      </w:r>
      <w:r w:rsidR="00527449">
        <w:t xml:space="preserve"> </w:t>
      </w:r>
      <w:r w:rsidR="00527449" w:rsidRPr="00527449">
        <w:t>≤</w:t>
      </w:r>
      <w:r w:rsidR="00527449">
        <w:t xml:space="preserve"> a</w:t>
      </w:r>
      <w:r w:rsidR="00624D18">
        <w:t>2</w:t>
      </w:r>
      <w:r w:rsidR="00527449">
        <w:t xml:space="preserve"> then</w:t>
      </w:r>
      <w:r w:rsidR="00527449">
        <w:br/>
      </w:r>
      <w:r w:rsidR="00527449">
        <w:tab/>
      </w:r>
      <w:r w:rsidR="00527449">
        <w:tab/>
        <w:t>if a</w:t>
      </w:r>
      <w:r w:rsidR="00624D18">
        <w:t>5</w:t>
      </w:r>
      <w:r w:rsidR="00527449">
        <w:t xml:space="preserve"> </w:t>
      </w:r>
      <w:r w:rsidR="00527449" w:rsidRPr="00527449">
        <w:t>≤</w:t>
      </w:r>
      <w:r w:rsidR="00527449">
        <w:t xml:space="preserve"> a</w:t>
      </w:r>
      <w:r w:rsidR="00624D18">
        <w:t>1</w:t>
      </w:r>
      <w:r w:rsidR="00527449">
        <w:t xml:space="preserve"> then</w:t>
      </w:r>
      <w:r w:rsidR="00527449">
        <w:br/>
      </w:r>
      <w:r w:rsidR="00527449">
        <w:tab/>
      </w:r>
      <w:r w:rsidR="00527449">
        <w:tab/>
      </w:r>
      <w:r w:rsidR="00527449">
        <w:tab/>
        <w:t>SET-ARRAY5(A, a</w:t>
      </w:r>
      <w:r w:rsidR="00624D18">
        <w:t>5</w:t>
      </w:r>
      <w:r w:rsidR="00527449">
        <w:t>, a</w:t>
      </w:r>
      <w:r w:rsidR="00624D18">
        <w:t>1</w:t>
      </w:r>
      <w:r w:rsidR="00527449">
        <w:t>, a</w:t>
      </w:r>
      <w:r w:rsidR="00624D18">
        <w:t>2</w:t>
      </w:r>
      <w:r w:rsidR="00527449">
        <w:t>, a</w:t>
      </w:r>
      <w:r w:rsidR="00624D18">
        <w:t>4</w:t>
      </w:r>
      <w:r w:rsidR="00527449">
        <w:t>, 0)</w:t>
      </w:r>
      <w:r w:rsidR="00527449">
        <w:br/>
      </w:r>
      <w:r w:rsidR="00527449">
        <w:tab/>
      </w:r>
      <w:r w:rsidR="00527449">
        <w:tab/>
        <w:t>else</w:t>
      </w:r>
      <w:r w:rsidR="00527449">
        <w:br/>
      </w:r>
      <w:r w:rsidR="00527449">
        <w:tab/>
      </w:r>
      <w:r w:rsidR="00527449">
        <w:tab/>
      </w:r>
      <w:r w:rsidR="00527449">
        <w:tab/>
        <w:t>SET-ARRAY5(A, a</w:t>
      </w:r>
      <w:r w:rsidR="00624D18">
        <w:t>1</w:t>
      </w:r>
      <w:r w:rsidR="00527449">
        <w:t>, a</w:t>
      </w:r>
      <w:r w:rsidR="00624D18">
        <w:t>5</w:t>
      </w:r>
      <w:r w:rsidR="00527449">
        <w:t>, a</w:t>
      </w:r>
      <w:r w:rsidR="00624D18">
        <w:t>2</w:t>
      </w:r>
      <w:r w:rsidR="00527449">
        <w:t>, a</w:t>
      </w:r>
      <w:r w:rsidR="00624D18">
        <w:t>4</w:t>
      </w:r>
      <w:r w:rsidR="00527449">
        <w:t>, 0)</w:t>
      </w:r>
      <w:r w:rsidR="00527449">
        <w:rPr>
          <w:rFonts w:eastAsiaTheme="minorEastAsia"/>
        </w:rPr>
        <w:br/>
      </w:r>
      <w:r w:rsidR="00527449">
        <w:tab/>
        <w:t>else</w:t>
      </w:r>
      <w:r w:rsidR="00527449">
        <w:rPr>
          <w:rFonts w:eastAsiaTheme="minorEastAsia"/>
        </w:rPr>
        <w:br/>
      </w:r>
      <w:r w:rsidR="00527449">
        <w:tab/>
      </w:r>
      <w:r w:rsidR="00527449">
        <w:tab/>
        <w:t>if a</w:t>
      </w:r>
      <w:r w:rsidR="00624D18">
        <w:t>5</w:t>
      </w:r>
      <w:r w:rsidR="00527449">
        <w:t xml:space="preserve"> </w:t>
      </w:r>
      <w:r w:rsidR="00527449" w:rsidRPr="00527449">
        <w:t>≤</w:t>
      </w:r>
      <w:r w:rsidR="00527449">
        <w:t xml:space="preserve"> a</w:t>
      </w:r>
      <w:r w:rsidR="00624D18">
        <w:t>4</w:t>
      </w:r>
      <w:r w:rsidR="00527449">
        <w:t xml:space="preserve"> then</w:t>
      </w:r>
      <w:r w:rsidR="00527449">
        <w:br/>
      </w:r>
      <w:r w:rsidR="00527449">
        <w:tab/>
      </w:r>
      <w:r w:rsidR="00527449">
        <w:tab/>
      </w:r>
      <w:r w:rsidR="00527449">
        <w:tab/>
        <w:t>SET-ARRAY5(A, a</w:t>
      </w:r>
      <w:r w:rsidR="00624D18">
        <w:t>1</w:t>
      </w:r>
      <w:r w:rsidR="00527449">
        <w:t>, a</w:t>
      </w:r>
      <w:r w:rsidR="00624D18">
        <w:t>2</w:t>
      </w:r>
      <w:r w:rsidR="00527449">
        <w:t>, a</w:t>
      </w:r>
      <w:r w:rsidR="00624D18">
        <w:t>5</w:t>
      </w:r>
      <w:r w:rsidR="00527449">
        <w:t>, a</w:t>
      </w:r>
      <w:r w:rsidR="00624D18">
        <w:t>4</w:t>
      </w:r>
      <w:r w:rsidR="00527449">
        <w:t>, 0)</w:t>
      </w:r>
      <w:r w:rsidR="00527449">
        <w:br/>
      </w:r>
      <w:r w:rsidR="00527449">
        <w:tab/>
      </w:r>
      <w:r w:rsidR="00527449">
        <w:tab/>
        <w:t>else</w:t>
      </w:r>
      <w:r w:rsidR="00527449">
        <w:br/>
      </w:r>
      <w:r w:rsidR="00527449">
        <w:tab/>
      </w:r>
      <w:r w:rsidR="00527449">
        <w:tab/>
      </w:r>
      <w:r w:rsidR="00527449">
        <w:tab/>
        <w:t>SET-ARRAY5(A, a</w:t>
      </w:r>
      <w:r w:rsidR="00624D18">
        <w:t>1</w:t>
      </w:r>
      <w:r w:rsidR="00527449">
        <w:t>, a</w:t>
      </w:r>
      <w:r w:rsidR="00624D18">
        <w:t>2</w:t>
      </w:r>
      <w:r w:rsidR="00527449">
        <w:t>, a</w:t>
      </w:r>
      <w:r w:rsidR="00624D18">
        <w:t>4</w:t>
      </w:r>
      <w:r w:rsidR="00527449">
        <w:t>, a</w:t>
      </w:r>
      <w:r w:rsidR="00624D18">
        <w:t>5</w:t>
      </w:r>
      <w:r w:rsidR="00527449">
        <w:t>, 0)</w:t>
      </w:r>
      <w:r w:rsidR="00527449">
        <w:rPr>
          <w:rFonts w:eastAsiaTheme="minorEastAsia"/>
        </w:rPr>
        <w:br/>
      </w:r>
      <w:r w:rsidR="00C243E7">
        <w:t>// Now a1, a2, a3, a4 are correctly sorted internally, need to "push" a3 to its correct position</w:t>
      </w:r>
      <w:r w:rsidR="00D931CB">
        <w:br/>
      </w:r>
      <w:r w:rsidR="00D931CB">
        <w:tab/>
        <w:t>if a</w:t>
      </w:r>
      <w:r w:rsidR="00624D18">
        <w:t>3</w:t>
      </w:r>
      <w:r w:rsidR="00D931CB">
        <w:t xml:space="preserve"> </w:t>
      </w:r>
      <w:r w:rsidR="00D931CB" w:rsidRPr="00527449">
        <w:t>≤</w:t>
      </w:r>
      <w:r w:rsidR="00D931CB">
        <w:t xml:space="preserve"> A[</w:t>
      </w:r>
      <w:r w:rsidR="00624D18">
        <w:t>2</w:t>
      </w:r>
      <w:r w:rsidR="00D931CB">
        <w:t>] then</w:t>
      </w:r>
      <w:r w:rsidR="00D931CB">
        <w:br/>
      </w:r>
      <w:r w:rsidR="00D931CB">
        <w:tab/>
      </w:r>
      <w:r w:rsidR="00D931CB">
        <w:tab/>
        <w:t>if a</w:t>
      </w:r>
      <w:r w:rsidR="00624D18">
        <w:t>3</w:t>
      </w:r>
      <w:r w:rsidR="00D931CB">
        <w:t xml:space="preserve"> </w:t>
      </w:r>
      <w:r w:rsidR="00D931CB" w:rsidRPr="00527449">
        <w:t>≤</w:t>
      </w:r>
      <w:r w:rsidR="00D931CB">
        <w:t xml:space="preserve"> A[</w:t>
      </w:r>
      <w:r w:rsidR="00624D18">
        <w:t>1</w:t>
      </w:r>
      <w:r w:rsidR="00D931CB">
        <w:t>] then</w:t>
      </w:r>
      <w:r w:rsidR="00D931CB">
        <w:br/>
      </w:r>
      <w:r w:rsidR="00D931CB">
        <w:tab/>
      </w:r>
      <w:r w:rsidR="00D931CB">
        <w:tab/>
      </w:r>
      <w:r w:rsidR="00D931CB">
        <w:tab/>
        <w:t>SET-ARRAY5(A, a</w:t>
      </w:r>
      <w:r w:rsidR="00624D18">
        <w:t>3</w:t>
      </w:r>
      <w:r w:rsidR="00D931CB">
        <w:t>, A[</w:t>
      </w:r>
      <w:r w:rsidR="00624D18">
        <w:t>1</w:t>
      </w:r>
      <w:r w:rsidR="00D931CB">
        <w:t>], A[</w:t>
      </w:r>
      <w:r w:rsidR="00624D18">
        <w:t>2</w:t>
      </w:r>
      <w:r w:rsidR="00D931CB">
        <w:t>], A[</w:t>
      </w:r>
      <w:r w:rsidR="00624D18">
        <w:t>3</w:t>
      </w:r>
      <w:r w:rsidR="00D931CB">
        <w:t>], A[</w:t>
      </w:r>
      <w:r w:rsidR="00624D18">
        <w:t>4</w:t>
      </w:r>
      <w:r w:rsidR="00D931CB">
        <w:t>])</w:t>
      </w:r>
      <w:r w:rsidR="00D931CB">
        <w:rPr>
          <w:rFonts w:eastAsiaTheme="minorEastAsia"/>
        </w:rPr>
        <w:br/>
      </w:r>
      <w:r w:rsidR="00D931CB">
        <w:tab/>
      </w:r>
      <w:r w:rsidR="00D931CB">
        <w:tab/>
        <w:t>else</w:t>
      </w:r>
      <w:r w:rsidR="00D931CB">
        <w:br/>
      </w:r>
      <w:r w:rsidR="00D931CB">
        <w:tab/>
      </w:r>
      <w:r w:rsidR="00D931CB">
        <w:tab/>
      </w:r>
      <w:r w:rsidR="00D931CB">
        <w:tab/>
        <w:t>SET-ARRAY5(A, A[</w:t>
      </w:r>
      <w:r w:rsidR="00624D18">
        <w:t>1</w:t>
      </w:r>
      <w:r w:rsidR="00D931CB">
        <w:t>], a</w:t>
      </w:r>
      <w:r w:rsidR="00624D18">
        <w:t>3</w:t>
      </w:r>
      <w:r w:rsidR="00D931CB">
        <w:t>, A[</w:t>
      </w:r>
      <w:r w:rsidR="00624D18">
        <w:t>2</w:t>
      </w:r>
      <w:r w:rsidR="00D931CB">
        <w:t>], A[</w:t>
      </w:r>
      <w:r w:rsidR="00624D18">
        <w:t>3</w:t>
      </w:r>
      <w:r w:rsidR="00D931CB">
        <w:t>], A[</w:t>
      </w:r>
      <w:r w:rsidR="00624D18">
        <w:t>4</w:t>
      </w:r>
      <w:r w:rsidR="00D931CB">
        <w:t>])</w:t>
      </w:r>
      <w:r w:rsidR="00D931CB">
        <w:rPr>
          <w:rFonts w:eastAsiaTheme="minorEastAsia"/>
        </w:rPr>
        <w:br/>
      </w:r>
      <w:r w:rsidR="00D931CB">
        <w:tab/>
        <w:t>else</w:t>
      </w:r>
      <w:r w:rsidR="00D931CB">
        <w:rPr>
          <w:rFonts w:eastAsiaTheme="minorEastAsia"/>
        </w:rPr>
        <w:br/>
      </w:r>
      <w:r w:rsidR="00D931CB">
        <w:tab/>
      </w:r>
      <w:r w:rsidR="00D931CB">
        <w:tab/>
        <w:t>if a</w:t>
      </w:r>
      <w:r w:rsidR="00624D18">
        <w:t>3</w:t>
      </w:r>
      <w:r w:rsidR="00D931CB">
        <w:t xml:space="preserve"> </w:t>
      </w:r>
      <w:r w:rsidR="00D931CB" w:rsidRPr="00527449">
        <w:t>≤</w:t>
      </w:r>
      <w:r w:rsidR="00D931CB">
        <w:t xml:space="preserve"> A[</w:t>
      </w:r>
      <w:r w:rsidR="00624D18">
        <w:t>3</w:t>
      </w:r>
      <w:r w:rsidR="00D931CB">
        <w:t>] then</w:t>
      </w:r>
      <w:r w:rsidR="00D931CB">
        <w:br/>
      </w:r>
      <w:r w:rsidR="00D931CB">
        <w:tab/>
      </w:r>
      <w:r w:rsidR="00D931CB">
        <w:tab/>
      </w:r>
      <w:r w:rsidR="00D931CB">
        <w:tab/>
        <w:t>SET-ARRAY5(A, A[</w:t>
      </w:r>
      <w:r w:rsidR="00624D18">
        <w:t>1</w:t>
      </w:r>
      <w:r w:rsidR="00D931CB">
        <w:t>], A[</w:t>
      </w:r>
      <w:r w:rsidR="00624D18">
        <w:t>2</w:t>
      </w:r>
      <w:r w:rsidR="00D931CB">
        <w:t>], a</w:t>
      </w:r>
      <w:r w:rsidR="00624D18">
        <w:t>3</w:t>
      </w:r>
      <w:r w:rsidR="00D931CB">
        <w:t>, A[</w:t>
      </w:r>
      <w:r w:rsidR="00624D18">
        <w:t>3</w:t>
      </w:r>
      <w:r w:rsidR="00D931CB">
        <w:t>], A[</w:t>
      </w:r>
      <w:r w:rsidR="00624D18">
        <w:t>4</w:t>
      </w:r>
      <w:r w:rsidR="00D931CB">
        <w:t>])</w:t>
      </w:r>
      <w:r w:rsidR="00D931CB">
        <w:rPr>
          <w:rFonts w:eastAsiaTheme="minorEastAsia"/>
        </w:rPr>
        <w:br/>
      </w:r>
      <w:r w:rsidR="00D931CB">
        <w:tab/>
      </w:r>
      <w:r w:rsidR="00D931CB">
        <w:tab/>
        <w:t>else</w:t>
      </w:r>
      <w:r w:rsidR="00D931CB">
        <w:br/>
      </w:r>
      <w:r w:rsidR="00D931CB">
        <w:tab/>
      </w:r>
      <w:r w:rsidR="00D931CB">
        <w:tab/>
      </w:r>
      <w:r w:rsidR="00D931CB">
        <w:tab/>
        <w:t>SET-ARRAY5(A, A[</w:t>
      </w:r>
      <w:r w:rsidR="00624D18">
        <w:t>1</w:t>
      </w:r>
      <w:r w:rsidR="00D931CB">
        <w:t>], A[</w:t>
      </w:r>
      <w:r w:rsidR="00624D18">
        <w:t>2</w:t>
      </w:r>
      <w:r w:rsidR="00D931CB">
        <w:t>], A[</w:t>
      </w:r>
      <w:r w:rsidR="00624D18">
        <w:t>3</w:t>
      </w:r>
      <w:r w:rsidR="00D931CB">
        <w:t>], a</w:t>
      </w:r>
      <w:r w:rsidR="00624D18">
        <w:t>3</w:t>
      </w:r>
      <w:r w:rsidR="00D931CB">
        <w:t>, A[</w:t>
      </w:r>
      <w:r w:rsidR="00624D18">
        <w:t>4</w:t>
      </w:r>
      <w:r w:rsidR="00D931CB">
        <w:t>])</w:t>
      </w:r>
      <w:r w:rsidR="00D931CB">
        <w:rPr>
          <w:rFonts w:eastAsiaTheme="minorEastAsia"/>
        </w:rPr>
        <w:br/>
      </w:r>
    </w:p>
    <w:p w:rsidR="00EA6A4D" w:rsidRDefault="00D931CB" w:rsidP="00F8579D">
      <w:pPr>
        <w:rPr>
          <w:rtl/>
        </w:rPr>
      </w:pPr>
      <w:r>
        <w:rPr>
          <w:rFonts w:hint="cs"/>
          <w:rtl/>
        </w:rPr>
        <w:t>שגרת עזר</w:t>
      </w:r>
    </w:p>
    <w:p w:rsidR="00D931CB" w:rsidRDefault="009F5319" w:rsidP="009F5319">
      <w:pPr>
        <w:bidi w:val="0"/>
      </w:pPr>
      <w:r>
        <w:t>SET-</w:t>
      </w:r>
      <w:proofErr w:type="gramStart"/>
      <w:r>
        <w:t>ARRAY5(</w:t>
      </w:r>
      <w:proofErr w:type="gramEnd"/>
      <w:r>
        <w:t>A, x1, x2, x3, x4, x5):</w:t>
      </w:r>
      <w:r>
        <w:br/>
        <w:t>A[1] = x1</w:t>
      </w:r>
      <w:r>
        <w:br/>
        <w:t>A[2] = x2</w:t>
      </w:r>
      <w:r>
        <w:br/>
        <w:t>A[3] = x3</w:t>
      </w:r>
      <w:r>
        <w:br/>
      </w:r>
      <w:r>
        <w:lastRenderedPageBreak/>
        <w:t>A[4] = x4</w:t>
      </w:r>
      <w:r>
        <w:br/>
        <w:t>A[5] = x5</w:t>
      </w:r>
    </w:p>
    <w:p w:rsidR="00D931CB" w:rsidRDefault="00C243E7" w:rsidP="00052C4D">
      <w:pPr>
        <w:rPr>
          <w:rtl/>
        </w:rPr>
      </w:pPr>
      <w:r>
        <w:rPr>
          <w:rFonts w:hint="cs"/>
          <w:rtl/>
        </w:rPr>
        <w:t>ג'</w:t>
      </w:r>
      <w:r w:rsidR="00865A17">
        <w:rPr>
          <w:rtl/>
        </w:rPr>
        <w:br/>
      </w:r>
      <w:r w:rsidR="00865A17">
        <w:rPr>
          <w:rFonts w:hint="cs"/>
          <w:rtl/>
        </w:rPr>
        <w:t>לא: עבור כל</w:t>
      </w:r>
      <w:r w:rsidR="00052C4D">
        <w:rPr>
          <w:rFonts w:hint="cs"/>
          <w:rtl/>
        </w:rPr>
        <w:t xml:space="preserve"> אלגוריתם </w:t>
      </w:r>
      <w:r w:rsidR="00865A17">
        <w:rPr>
          <w:rFonts w:hint="cs"/>
          <w:rtl/>
        </w:rPr>
        <w:t>מיון נציג קלט לדוגמה באורך 5 ומעקב אחרי האלגוריתם שמבצע מעל 7 השוואות.</w:t>
      </w:r>
    </w:p>
    <w:p w:rsidR="00865A17" w:rsidRDefault="00865A17" w:rsidP="00806723">
      <w:pPr>
        <w:rPr>
          <w:rtl/>
        </w:rPr>
      </w:pPr>
      <w:r w:rsidRPr="00052C4D">
        <w:rPr>
          <w:rFonts w:hint="cs"/>
          <w:b/>
          <w:bCs/>
          <w:rtl/>
        </w:rPr>
        <w:t>מיון-הכנסה</w:t>
      </w:r>
      <w:r>
        <w:rPr>
          <w:rFonts w:hint="cs"/>
          <w:rtl/>
        </w:rPr>
        <w:t xml:space="preserve"> (עמ' </w:t>
      </w:r>
      <w:r w:rsidR="00806723">
        <w:rPr>
          <w:rFonts w:hint="cs"/>
          <w:rtl/>
        </w:rPr>
        <w:t>14</w:t>
      </w:r>
      <w:r>
        <w:rPr>
          <w:rFonts w:hint="cs"/>
          <w:rtl/>
        </w:rPr>
        <w:t xml:space="preserve"> בספר)</w:t>
      </w:r>
      <w:r w:rsidR="00DD424A">
        <w:rPr>
          <w:rFonts w:hint="cs"/>
          <w:rtl/>
        </w:rPr>
        <w:t xml:space="preserve"> </w:t>
      </w:r>
      <w:r w:rsidR="00DD424A">
        <w:t>A=[</w:t>
      </w:r>
      <w:r w:rsidR="000C20E1">
        <w:t>5,4,3,2,1</w:t>
      </w:r>
      <w:r w:rsidR="00DD424A">
        <w:t>]</w:t>
      </w:r>
      <w:r>
        <w:rPr>
          <w:rFonts w:hint="cs"/>
          <w:rtl/>
        </w:rPr>
        <w:t>:</w:t>
      </w:r>
    </w:p>
    <w:p w:rsidR="00DD424A" w:rsidRDefault="00DD424A" w:rsidP="00D418AD">
      <w:pPr>
        <w:bidi w:val="0"/>
      </w:pPr>
      <w:r>
        <w:t>j</w:t>
      </w:r>
      <w:r w:rsidR="000C20E1">
        <w:sym w:font="Wingdings" w:char="F0DF"/>
      </w:r>
      <w:r w:rsidR="000C20E1">
        <w:t>2</w:t>
      </w:r>
      <w:r w:rsidR="000C20E1">
        <w:br/>
      </w:r>
      <w:r w:rsidR="000C20E1">
        <w:tab/>
        <w:t>key</w:t>
      </w:r>
      <w:r w:rsidR="000C20E1">
        <w:sym w:font="Wingdings" w:char="F0DF"/>
      </w:r>
      <w:r w:rsidR="000C20E1">
        <w:t>4</w:t>
      </w:r>
      <w:r w:rsidR="000C20E1">
        <w:br/>
      </w:r>
      <w:r w:rsidR="000C20E1">
        <w:tab/>
      </w:r>
      <w:proofErr w:type="spellStart"/>
      <w:r w:rsidR="000C20E1">
        <w:t>i</w:t>
      </w:r>
      <w:proofErr w:type="spellEnd"/>
      <w:r w:rsidR="000C20E1">
        <w:sym w:font="Wingdings" w:char="F0DF"/>
      </w:r>
      <w:r w:rsidR="000C20E1">
        <w:t>1</w:t>
      </w:r>
      <w:r w:rsidR="000C20E1">
        <w:br/>
      </w:r>
      <w:r w:rsidR="000C20E1">
        <w:tab/>
        <w:t>*compare A[1]&gt;4*</w:t>
      </w:r>
      <w:r w:rsidR="000C20E1">
        <w:br/>
      </w:r>
      <w:r w:rsidR="000C20E1">
        <w:tab/>
      </w:r>
      <w:r w:rsidR="000C20E1">
        <w:tab/>
        <w:t>A[2]</w:t>
      </w:r>
      <w:r w:rsidR="000C20E1">
        <w:sym w:font="Wingdings" w:char="F0DF"/>
      </w:r>
      <w:r w:rsidR="000C20E1">
        <w:t>5</w:t>
      </w:r>
      <w:r w:rsidR="000C20E1">
        <w:tab/>
      </w:r>
      <w:r w:rsidR="000C20E1">
        <w:tab/>
        <w:t>// A=[5,5,3,2,1]</w:t>
      </w:r>
      <w:r w:rsidR="000C20E1">
        <w:br/>
      </w:r>
      <w:r w:rsidR="000C20E1">
        <w:tab/>
      </w:r>
      <w:r w:rsidR="000C20E1">
        <w:tab/>
      </w:r>
      <w:proofErr w:type="spellStart"/>
      <w:r w:rsidR="000C20E1">
        <w:t>i</w:t>
      </w:r>
      <w:proofErr w:type="spellEnd"/>
      <w:r w:rsidR="000C20E1">
        <w:sym w:font="Wingdings" w:char="F0DF"/>
      </w:r>
      <w:r w:rsidR="000C20E1">
        <w:t>0</w:t>
      </w:r>
      <w:r w:rsidR="000C20E1">
        <w:br/>
      </w:r>
      <w:r w:rsidR="000C20E1">
        <w:tab/>
        <w:t>A[1]</w:t>
      </w:r>
      <w:r w:rsidR="000C20E1">
        <w:sym w:font="Wingdings" w:char="F0DF"/>
      </w:r>
      <w:r w:rsidR="000C20E1">
        <w:t>4</w:t>
      </w:r>
      <w:r w:rsidR="000C20E1">
        <w:tab/>
      </w:r>
      <w:r w:rsidR="000C20E1">
        <w:tab/>
      </w:r>
      <w:r w:rsidR="000C20E1">
        <w:tab/>
        <w:t>// A=[4,5,3,2,1]</w:t>
      </w:r>
      <w:r w:rsidR="000C20E1">
        <w:br/>
        <w:t>j</w:t>
      </w:r>
      <w:r w:rsidR="000C20E1">
        <w:sym w:font="Wingdings" w:char="F0DF"/>
      </w:r>
      <w:r w:rsidR="000C20E1">
        <w:t>3</w:t>
      </w:r>
      <w:r w:rsidR="000C20E1">
        <w:br/>
      </w:r>
      <w:r w:rsidR="000C20E1">
        <w:tab/>
        <w:t>key</w:t>
      </w:r>
      <w:r w:rsidR="000C20E1">
        <w:sym w:font="Wingdings" w:char="F0DF"/>
      </w:r>
      <w:r w:rsidR="000C20E1">
        <w:t>3</w:t>
      </w:r>
      <w:r w:rsidR="000C20E1">
        <w:br/>
      </w:r>
      <w:r w:rsidR="000C20E1">
        <w:tab/>
      </w:r>
      <w:proofErr w:type="spellStart"/>
      <w:r w:rsidR="000C20E1">
        <w:t>i</w:t>
      </w:r>
      <w:proofErr w:type="spellEnd"/>
      <w:r w:rsidR="000C20E1">
        <w:sym w:font="Wingdings" w:char="F0DF"/>
      </w:r>
      <w:r w:rsidR="000C20E1">
        <w:t>2</w:t>
      </w:r>
      <w:r w:rsidR="000C20E1">
        <w:br/>
      </w:r>
      <w:r w:rsidR="000C20E1">
        <w:tab/>
        <w:t>*compare A[2]&gt;3*</w:t>
      </w:r>
      <w:r w:rsidR="000C20E1">
        <w:br/>
      </w:r>
      <w:r w:rsidR="000C20E1">
        <w:tab/>
      </w:r>
      <w:r w:rsidR="000C20E1">
        <w:tab/>
        <w:t>A[3]</w:t>
      </w:r>
      <w:r w:rsidR="000C20E1">
        <w:sym w:font="Wingdings" w:char="F0DF"/>
      </w:r>
      <w:r w:rsidR="000C20E1">
        <w:t>5</w:t>
      </w:r>
      <w:r w:rsidR="000C20E1">
        <w:tab/>
      </w:r>
      <w:r w:rsidR="000C20E1">
        <w:tab/>
        <w:t>// A=[4,5,5,2,1]</w:t>
      </w:r>
      <w:r w:rsidR="00D418AD">
        <w:br/>
      </w:r>
      <w:r w:rsidR="00D418AD">
        <w:tab/>
      </w:r>
      <w:r w:rsidR="00D418AD">
        <w:tab/>
      </w:r>
      <w:proofErr w:type="spellStart"/>
      <w:r w:rsidR="00D418AD">
        <w:t>i</w:t>
      </w:r>
      <w:proofErr w:type="spellEnd"/>
      <w:r w:rsidR="00D418AD">
        <w:sym w:font="Wingdings" w:char="F0DF"/>
      </w:r>
      <w:r w:rsidR="00D418AD">
        <w:t>1</w:t>
      </w:r>
      <w:r w:rsidR="00D418AD">
        <w:br/>
      </w:r>
      <w:r w:rsidR="00D418AD">
        <w:tab/>
        <w:t>*compare A[1]&gt;3*</w:t>
      </w:r>
      <w:r w:rsidR="00D418AD">
        <w:br/>
      </w:r>
      <w:r w:rsidR="00D418AD">
        <w:tab/>
      </w:r>
      <w:r w:rsidR="00D418AD">
        <w:tab/>
        <w:t>A[2]</w:t>
      </w:r>
      <w:r w:rsidR="00D418AD">
        <w:sym w:font="Wingdings" w:char="F0DF"/>
      </w:r>
      <w:r w:rsidR="00D418AD">
        <w:t>4</w:t>
      </w:r>
      <w:r w:rsidR="00D418AD">
        <w:tab/>
      </w:r>
      <w:r w:rsidR="00D418AD">
        <w:tab/>
        <w:t>// A=[4,4,5,2,1]</w:t>
      </w:r>
      <w:r w:rsidR="00D418AD">
        <w:br/>
      </w:r>
      <w:r w:rsidR="00D418AD">
        <w:tab/>
      </w:r>
      <w:r w:rsidR="00D418AD">
        <w:tab/>
      </w:r>
      <w:proofErr w:type="spellStart"/>
      <w:r w:rsidR="00D418AD">
        <w:t>i</w:t>
      </w:r>
      <w:proofErr w:type="spellEnd"/>
      <w:r w:rsidR="00D418AD">
        <w:sym w:font="Wingdings" w:char="F0DF"/>
      </w:r>
      <w:r w:rsidR="00D418AD">
        <w:t>0</w:t>
      </w:r>
      <w:r w:rsidR="00D418AD">
        <w:br/>
      </w:r>
      <w:r w:rsidR="00D418AD">
        <w:tab/>
        <w:t>A[1]</w:t>
      </w:r>
      <w:r w:rsidR="00D418AD">
        <w:sym w:font="Wingdings" w:char="F0DF"/>
      </w:r>
      <w:r w:rsidR="00D418AD">
        <w:t>3</w:t>
      </w:r>
      <w:r w:rsidR="00D418AD">
        <w:tab/>
      </w:r>
      <w:r w:rsidR="00D418AD">
        <w:tab/>
      </w:r>
      <w:r w:rsidR="00D418AD">
        <w:tab/>
        <w:t>// A[3,4,5,2,1]</w:t>
      </w:r>
      <w:r w:rsidR="00D418AD">
        <w:br/>
        <w:t>j</w:t>
      </w:r>
      <w:r w:rsidR="00D418AD">
        <w:sym w:font="Wingdings" w:char="F0DF"/>
      </w:r>
      <w:r w:rsidR="00D418AD">
        <w:t>4</w:t>
      </w:r>
      <w:r w:rsidR="00D418AD">
        <w:br/>
      </w:r>
      <w:r w:rsidR="00D418AD">
        <w:tab/>
        <w:t>key</w:t>
      </w:r>
      <w:r w:rsidR="00D418AD">
        <w:sym w:font="Wingdings" w:char="F0DF"/>
      </w:r>
      <w:r w:rsidR="00D418AD">
        <w:t>2</w:t>
      </w:r>
      <w:r w:rsidR="00D418AD">
        <w:br/>
      </w:r>
      <w:r w:rsidR="00D418AD">
        <w:tab/>
      </w:r>
      <w:proofErr w:type="spellStart"/>
      <w:r w:rsidR="00D418AD">
        <w:t>i</w:t>
      </w:r>
      <w:proofErr w:type="spellEnd"/>
      <w:r w:rsidR="00D418AD">
        <w:sym w:font="Wingdings" w:char="F0DF"/>
      </w:r>
      <w:r w:rsidR="00D418AD">
        <w:t>3</w:t>
      </w:r>
      <w:r w:rsidR="00D418AD">
        <w:br/>
      </w:r>
      <w:r w:rsidR="00D418AD">
        <w:tab/>
        <w:t>*compare A[3]&gt;2*</w:t>
      </w:r>
      <w:r w:rsidR="00D418AD">
        <w:br/>
      </w:r>
      <w:r w:rsidR="00D418AD">
        <w:tab/>
      </w:r>
      <w:r w:rsidR="00D418AD">
        <w:tab/>
        <w:t>A[4]</w:t>
      </w:r>
      <w:r w:rsidR="00D418AD">
        <w:sym w:font="Wingdings" w:char="F0DF"/>
      </w:r>
      <w:r w:rsidR="00D418AD">
        <w:t>5</w:t>
      </w:r>
      <w:r w:rsidR="00D418AD">
        <w:tab/>
      </w:r>
      <w:r w:rsidR="00D418AD">
        <w:tab/>
        <w:t>// A[3,4,5,5,1]</w:t>
      </w:r>
      <w:r w:rsidR="00D418AD">
        <w:br/>
      </w:r>
      <w:r w:rsidR="00D418AD">
        <w:tab/>
      </w:r>
      <w:r w:rsidR="00D418AD">
        <w:tab/>
      </w:r>
      <w:proofErr w:type="spellStart"/>
      <w:r w:rsidR="00D418AD">
        <w:t>i</w:t>
      </w:r>
      <w:proofErr w:type="spellEnd"/>
      <w:r w:rsidR="00D418AD">
        <w:sym w:font="Wingdings" w:char="F0DF"/>
      </w:r>
      <w:r w:rsidR="00D418AD">
        <w:t>2</w:t>
      </w:r>
      <w:r w:rsidR="00D418AD">
        <w:br/>
      </w:r>
      <w:r w:rsidR="00D418AD">
        <w:tab/>
        <w:t>*compare A[2]&gt;2*</w:t>
      </w:r>
      <w:r w:rsidR="00D418AD">
        <w:br/>
      </w:r>
      <w:r w:rsidR="00D418AD">
        <w:tab/>
      </w:r>
      <w:r w:rsidR="00D418AD">
        <w:tab/>
        <w:t>A[3]</w:t>
      </w:r>
      <w:r w:rsidR="00D418AD">
        <w:sym w:font="Wingdings" w:char="F0DF"/>
      </w:r>
      <w:r w:rsidR="00D418AD">
        <w:t>4</w:t>
      </w:r>
      <w:r w:rsidR="00D418AD">
        <w:tab/>
      </w:r>
      <w:r w:rsidR="00D418AD">
        <w:tab/>
        <w:t>// A[3,4,4,5,1]</w:t>
      </w:r>
      <w:r w:rsidR="00D418AD">
        <w:br/>
      </w:r>
      <w:r w:rsidR="00D418AD">
        <w:tab/>
      </w:r>
      <w:r w:rsidR="00D418AD">
        <w:tab/>
      </w:r>
      <w:proofErr w:type="spellStart"/>
      <w:r w:rsidR="00D418AD">
        <w:t>i</w:t>
      </w:r>
      <w:proofErr w:type="spellEnd"/>
      <w:r w:rsidR="00D418AD">
        <w:sym w:font="Wingdings" w:char="F0DF"/>
      </w:r>
      <w:r w:rsidR="00D418AD">
        <w:t>1</w:t>
      </w:r>
      <w:r w:rsidR="00D418AD">
        <w:br/>
      </w:r>
      <w:r w:rsidR="00D418AD">
        <w:tab/>
        <w:t>*compare A[1]&gt;2*</w:t>
      </w:r>
      <w:r w:rsidR="00D418AD">
        <w:br/>
      </w:r>
      <w:r w:rsidR="00D418AD">
        <w:tab/>
      </w:r>
      <w:r w:rsidR="00D418AD">
        <w:tab/>
        <w:t>A[2]</w:t>
      </w:r>
      <w:r w:rsidR="00D418AD">
        <w:sym w:font="Wingdings" w:char="F0DF"/>
      </w:r>
      <w:r w:rsidR="00D418AD">
        <w:t>3</w:t>
      </w:r>
      <w:r w:rsidR="00D418AD">
        <w:tab/>
      </w:r>
      <w:r w:rsidR="00D418AD">
        <w:tab/>
        <w:t>// A[3,3,4,5,1]</w:t>
      </w:r>
      <w:r w:rsidR="00D418AD">
        <w:br/>
      </w:r>
      <w:r w:rsidR="00D418AD">
        <w:tab/>
      </w:r>
      <w:r w:rsidR="00D418AD">
        <w:tab/>
      </w:r>
      <w:proofErr w:type="spellStart"/>
      <w:r w:rsidR="00D418AD">
        <w:t>i</w:t>
      </w:r>
      <w:proofErr w:type="spellEnd"/>
      <w:r w:rsidR="00D418AD">
        <w:sym w:font="Wingdings" w:char="F0DF"/>
      </w:r>
      <w:r w:rsidR="00D418AD">
        <w:t>0</w:t>
      </w:r>
      <w:r w:rsidR="00D418AD">
        <w:br/>
      </w:r>
      <w:r w:rsidR="00D418AD">
        <w:tab/>
        <w:t>A[1]</w:t>
      </w:r>
      <w:r w:rsidR="00D418AD">
        <w:sym w:font="Wingdings" w:char="F0DF"/>
      </w:r>
      <w:r w:rsidR="00D418AD">
        <w:t>2</w:t>
      </w:r>
      <w:r w:rsidR="00D418AD">
        <w:tab/>
      </w:r>
      <w:r w:rsidR="00D418AD">
        <w:tab/>
      </w:r>
      <w:r w:rsidR="00D418AD">
        <w:tab/>
        <w:t>// A[2,3,4,5,1]</w:t>
      </w:r>
      <w:r w:rsidR="00D418AD">
        <w:br/>
        <w:t>j</w:t>
      </w:r>
      <w:r w:rsidR="00D418AD">
        <w:sym w:font="Wingdings" w:char="F0DF"/>
      </w:r>
      <w:r w:rsidR="00D418AD">
        <w:t>5</w:t>
      </w:r>
      <w:r w:rsidR="00D418AD">
        <w:br/>
      </w:r>
      <w:r w:rsidR="00D418AD">
        <w:tab/>
        <w:t>key</w:t>
      </w:r>
      <w:r w:rsidR="00D418AD">
        <w:sym w:font="Wingdings" w:char="F0DF"/>
      </w:r>
      <w:r w:rsidR="00D418AD">
        <w:t>1</w:t>
      </w:r>
      <w:r w:rsidR="00D418AD">
        <w:br/>
      </w:r>
      <w:r w:rsidR="00D418AD">
        <w:tab/>
      </w:r>
      <w:proofErr w:type="spellStart"/>
      <w:r w:rsidR="00D418AD">
        <w:t>i</w:t>
      </w:r>
      <w:proofErr w:type="spellEnd"/>
      <w:r w:rsidR="00D418AD">
        <w:sym w:font="Wingdings" w:char="F0DF"/>
      </w:r>
      <w:r w:rsidR="00D418AD">
        <w:t>4</w:t>
      </w:r>
      <w:r w:rsidR="00D418AD">
        <w:br/>
      </w:r>
      <w:r w:rsidR="00D418AD">
        <w:tab/>
        <w:t>*compare A[4]&gt;1*</w:t>
      </w:r>
      <w:r w:rsidR="00D418AD">
        <w:br/>
      </w:r>
      <w:r w:rsidR="00D418AD">
        <w:tab/>
      </w:r>
      <w:r w:rsidR="00D418AD">
        <w:tab/>
        <w:t>A[5]</w:t>
      </w:r>
      <w:r w:rsidR="00D418AD">
        <w:sym w:font="Wingdings" w:char="F0DF"/>
      </w:r>
      <w:r w:rsidR="00D418AD">
        <w:t>5</w:t>
      </w:r>
      <w:r w:rsidR="00D418AD">
        <w:tab/>
      </w:r>
      <w:r w:rsidR="00D418AD">
        <w:tab/>
        <w:t>// A[2,3,4,5,5]</w:t>
      </w:r>
      <w:r w:rsidR="00D418AD">
        <w:br/>
      </w:r>
      <w:r w:rsidR="00D418AD">
        <w:tab/>
      </w:r>
      <w:r w:rsidR="00D418AD">
        <w:tab/>
      </w:r>
      <w:proofErr w:type="spellStart"/>
      <w:r w:rsidR="00D418AD">
        <w:t>i</w:t>
      </w:r>
      <w:proofErr w:type="spellEnd"/>
      <w:r w:rsidR="00D418AD">
        <w:sym w:font="Wingdings" w:char="F0DF"/>
      </w:r>
      <w:r w:rsidR="00D418AD">
        <w:t>3</w:t>
      </w:r>
      <w:r w:rsidR="00D418AD">
        <w:br/>
      </w:r>
      <w:r w:rsidR="00D418AD">
        <w:tab/>
        <w:t>*compare A[3]&gt;1*</w:t>
      </w:r>
      <w:r w:rsidR="00D418AD">
        <w:br/>
      </w:r>
      <w:r w:rsidR="00D418AD">
        <w:lastRenderedPageBreak/>
        <w:t>// more than 7 compares, stopping algorithm.</w:t>
      </w:r>
      <w:r w:rsidR="00D418AD">
        <w:br/>
      </w:r>
    </w:p>
    <w:p w:rsidR="00D418AD" w:rsidRDefault="00D418AD" w:rsidP="00F92ED1">
      <w:pPr>
        <w:rPr>
          <w:rtl/>
        </w:rPr>
      </w:pPr>
      <w:r w:rsidRPr="00052C4D">
        <w:rPr>
          <w:rFonts w:hint="cs"/>
          <w:b/>
          <w:bCs/>
          <w:rtl/>
        </w:rPr>
        <w:t>מיון-מיזוג</w:t>
      </w:r>
      <w:r>
        <w:rPr>
          <w:rFonts w:hint="cs"/>
          <w:rtl/>
        </w:rPr>
        <w:t xml:space="preserve"> (עמ' </w:t>
      </w:r>
      <w:r w:rsidR="00806723">
        <w:rPr>
          <w:rFonts w:hint="cs"/>
          <w:rtl/>
        </w:rPr>
        <w:t>2</w:t>
      </w:r>
      <w:r w:rsidR="003F5F24">
        <w:rPr>
          <w:rFonts w:hint="cs"/>
          <w:rtl/>
        </w:rPr>
        <w:t>7</w:t>
      </w:r>
      <w:r>
        <w:rPr>
          <w:rFonts w:hint="cs"/>
          <w:rtl/>
        </w:rPr>
        <w:t xml:space="preserve"> בספר) </w:t>
      </w:r>
      <w:r>
        <w:t>A=[</w:t>
      </w:r>
      <w:r w:rsidR="00F1442F">
        <w:t>1,2,4,3,5</w:t>
      </w:r>
      <w:r>
        <w:t>]</w:t>
      </w:r>
      <w:r>
        <w:rPr>
          <w:rFonts w:hint="cs"/>
          <w:rtl/>
        </w:rPr>
        <w:t>:</w:t>
      </w:r>
    </w:p>
    <w:p w:rsidR="00806723" w:rsidRDefault="003F5F24" w:rsidP="00D31203">
      <w:pPr>
        <w:bidi w:val="0"/>
      </w:pPr>
      <w:r>
        <w:t>MERGE-SORT(A,1,5):</w:t>
      </w:r>
      <w:r>
        <w:br/>
      </w:r>
      <w:r>
        <w:tab/>
        <w:t>1&lt;5</w:t>
      </w:r>
      <w:r>
        <w:br/>
      </w:r>
      <w:r>
        <w:tab/>
      </w:r>
      <w:r>
        <w:tab/>
        <w:t>q</w:t>
      </w:r>
      <w:r>
        <w:sym w:font="Wingdings" w:char="F0DF"/>
      </w:r>
      <w:r>
        <w:t>3</w:t>
      </w:r>
      <w:r>
        <w:br/>
      </w:r>
      <w:r>
        <w:tab/>
      </w:r>
      <w:r>
        <w:tab/>
        <w:t>MERGE-SORT(A,1,3):</w:t>
      </w:r>
      <w:r>
        <w:br/>
      </w:r>
      <w:r>
        <w:tab/>
      </w:r>
      <w:r>
        <w:tab/>
      </w:r>
      <w:r>
        <w:tab/>
        <w:t>1&lt;3</w:t>
      </w:r>
      <w:r>
        <w:br/>
      </w:r>
      <w:r>
        <w:tab/>
      </w:r>
      <w:r>
        <w:tab/>
      </w:r>
      <w:r>
        <w:tab/>
      </w:r>
      <w:r>
        <w:tab/>
        <w:t>q</w:t>
      </w:r>
      <w:r>
        <w:sym w:font="Wingdings" w:char="F0DF"/>
      </w:r>
      <w:r>
        <w:t>2</w:t>
      </w:r>
      <w:r>
        <w:br/>
      </w:r>
      <w:r>
        <w:tab/>
      </w:r>
      <w:r>
        <w:tab/>
      </w:r>
      <w:r>
        <w:tab/>
      </w:r>
      <w:r>
        <w:tab/>
        <w:t>MERGE-SORT(A,1,2):</w:t>
      </w:r>
      <w:r>
        <w:br/>
      </w:r>
      <w:r>
        <w:tab/>
      </w:r>
      <w:r>
        <w:tab/>
      </w:r>
      <w:r>
        <w:tab/>
      </w:r>
      <w:r>
        <w:tab/>
      </w:r>
      <w:r>
        <w:tab/>
        <w:t>1&lt;2</w:t>
      </w:r>
      <w:r>
        <w:br/>
      </w:r>
      <w:r>
        <w:tab/>
      </w:r>
      <w:r>
        <w:tab/>
      </w:r>
      <w:r>
        <w:tab/>
      </w:r>
      <w:r>
        <w:tab/>
      </w:r>
      <w:r>
        <w:tab/>
      </w:r>
      <w:r>
        <w:tab/>
        <w:t>q</w:t>
      </w:r>
      <w:r>
        <w:sym w:font="Wingdings" w:char="F0DF"/>
      </w:r>
      <w:r>
        <w:t>1</w:t>
      </w:r>
      <w:r>
        <w:br/>
      </w:r>
      <w:r>
        <w:tab/>
      </w:r>
      <w:r>
        <w:tab/>
      </w:r>
      <w:r>
        <w:tab/>
      </w:r>
      <w:r>
        <w:tab/>
      </w:r>
      <w:r>
        <w:tab/>
      </w:r>
      <w:r>
        <w:tab/>
        <w:t>MERGE-SORT(A,1,1):</w:t>
      </w:r>
      <w:r>
        <w:br/>
      </w:r>
      <w:r>
        <w:tab/>
      </w:r>
      <w:r>
        <w:tab/>
      </w:r>
      <w:r>
        <w:tab/>
      </w:r>
      <w:r>
        <w:tab/>
      </w:r>
      <w:r>
        <w:tab/>
      </w:r>
      <w:r>
        <w:tab/>
        <w:t>MERGE-SORT(A,2,2):</w:t>
      </w:r>
      <w:r>
        <w:br/>
      </w:r>
      <w:r>
        <w:tab/>
      </w:r>
      <w:r>
        <w:tab/>
      </w:r>
      <w:r>
        <w:tab/>
      </w:r>
      <w:r>
        <w:tab/>
      </w:r>
      <w:r>
        <w:tab/>
      </w:r>
      <w:r>
        <w:tab/>
        <w:t>MERGE(A,1,1,2):</w:t>
      </w:r>
      <w:r>
        <w:br/>
      </w:r>
      <w:r>
        <w:tab/>
      </w:r>
      <w:r>
        <w:tab/>
      </w:r>
      <w:r>
        <w:tab/>
      </w:r>
      <w:r>
        <w:tab/>
      </w:r>
      <w:r>
        <w:tab/>
      </w:r>
      <w:r>
        <w:tab/>
      </w:r>
      <w:r>
        <w:tab/>
        <w:t>n</w:t>
      </w:r>
      <w:r w:rsidRPr="003F5F24">
        <w:rPr>
          <w:vertAlign w:val="subscript"/>
        </w:rPr>
        <w:t>1</w:t>
      </w:r>
      <w:r>
        <w:sym w:font="Wingdings" w:char="F0DF"/>
      </w:r>
      <w:r>
        <w:t>1</w:t>
      </w:r>
      <w:r>
        <w:br/>
      </w:r>
      <w:r>
        <w:tab/>
      </w:r>
      <w:r>
        <w:tab/>
      </w:r>
      <w:r>
        <w:tab/>
      </w:r>
      <w:r>
        <w:tab/>
      </w:r>
      <w:r>
        <w:tab/>
      </w:r>
      <w:r>
        <w:tab/>
      </w:r>
      <w:r>
        <w:tab/>
        <w:t>n</w:t>
      </w:r>
      <w:r w:rsidRPr="003F5F24">
        <w:rPr>
          <w:vertAlign w:val="subscript"/>
        </w:rPr>
        <w:t>2</w:t>
      </w:r>
      <w:r>
        <w:sym w:font="Wingdings" w:char="F0DF"/>
      </w:r>
      <w:r>
        <w:t>1</w:t>
      </w:r>
      <w:r>
        <w:br/>
      </w:r>
      <w:r>
        <w:tab/>
      </w:r>
      <w:r>
        <w:tab/>
      </w:r>
      <w:r>
        <w:tab/>
      </w:r>
      <w:r>
        <w:tab/>
      </w:r>
      <w:r>
        <w:tab/>
      </w:r>
      <w:r>
        <w:tab/>
      </w:r>
      <w:r>
        <w:tab/>
      </w:r>
      <w:r w:rsidR="00C06538">
        <w:t>create arrays L[1..2] R[1..2]</w:t>
      </w:r>
      <w:r w:rsidR="00C06538">
        <w:br/>
      </w:r>
      <w:r w:rsidR="00C06538">
        <w:tab/>
      </w:r>
      <w:r w:rsidR="00C06538">
        <w:tab/>
      </w:r>
      <w:r w:rsidR="00C06538">
        <w:tab/>
      </w:r>
      <w:r w:rsidR="00C06538">
        <w:tab/>
      </w:r>
      <w:r w:rsidR="00C06538">
        <w:tab/>
      </w:r>
      <w:r w:rsidR="00C06538">
        <w:tab/>
      </w:r>
      <w:r w:rsidR="00C06538">
        <w:tab/>
      </w:r>
      <w:proofErr w:type="spellStart"/>
      <w:r w:rsidR="00C06538">
        <w:t>i</w:t>
      </w:r>
      <w:proofErr w:type="spellEnd"/>
      <w:r w:rsidR="00C06538">
        <w:sym w:font="Wingdings" w:char="F0DF"/>
      </w:r>
      <w:r w:rsidR="00C06538">
        <w:t>1</w:t>
      </w:r>
      <w:r w:rsidR="00C06538">
        <w:br/>
      </w:r>
      <w:r w:rsidR="00C06538">
        <w:tab/>
      </w:r>
      <w:r w:rsidR="00C06538">
        <w:tab/>
      </w:r>
      <w:r w:rsidR="00C06538">
        <w:tab/>
      </w:r>
      <w:r w:rsidR="00C06538">
        <w:tab/>
      </w:r>
      <w:r w:rsidR="00C06538">
        <w:tab/>
      </w:r>
      <w:r w:rsidR="00C06538">
        <w:tab/>
      </w:r>
      <w:r w:rsidR="00C06538">
        <w:tab/>
      </w:r>
      <w:r w:rsidR="00C06538">
        <w:tab/>
        <w:t>L[1]</w:t>
      </w:r>
      <w:r w:rsidR="00C06538">
        <w:sym w:font="Wingdings" w:char="F0DF"/>
      </w:r>
      <w:r w:rsidR="00F01A74">
        <w:t>1</w:t>
      </w:r>
      <w:r w:rsidR="00C06538">
        <w:br/>
      </w:r>
      <w:r w:rsidR="00C06538">
        <w:tab/>
      </w:r>
      <w:r w:rsidR="00C06538">
        <w:tab/>
      </w:r>
      <w:r w:rsidR="00C06538">
        <w:tab/>
      </w:r>
      <w:r w:rsidR="00C06538">
        <w:tab/>
      </w:r>
      <w:r w:rsidR="00C06538">
        <w:tab/>
      </w:r>
      <w:r w:rsidR="00C06538">
        <w:tab/>
      </w:r>
      <w:r w:rsidR="00C06538">
        <w:tab/>
        <w:t>j</w:t>
      </w:r>
      <w:r w:rsidR="00C06538">
        <w:sym w:font="Wingdings" w:char="F0DF"/>
      </w:r>
      <w:r w:rsidR="00C06538">
        <w:t>1</w:t>
      </w:r>
      <w:r w:rsidR="00C06538">
        <w:br/>
      </w:r>
      <w:r w:rsidR="00C06538">
        <w:tab/>
      </w:r>
      <w:r w:rsidR="00C06538">
        <w:tab/>
      </w:r>
      <w:r w:rsidR="00C06538">
        <w:tab/>
      </w:r>
      <w:r w:rsidR="00C06538">
        <w:tab/>
      </w:r>
      <w:r w:rsidR="00C06538">
        <w:tab/>
      </w:r>
      <w:r w:rsidR="00C06538">
        <w:tab/>
      </w:r>
      <w:r w:rsidR="00C06538">
        <w:tab/>
      </w:r>
      <w:r w:rsidR="00C06538">
        <w:tab/>
        <w:t>R[1]</w:t>
      </w:r>
      <w:r w:rsidR="00C06538">
        <w:sym w:font="Wingdings" w:char="F0DF"/>
      </w:r>
      <w:r w:rsidR="00F01A74">
        <w:t>2</w:t>
      </w:r>
      <w:r w:rsidR="00C06538">
        <w:br/>
      </w:r>
      <w:r w:rsidR="00C06538">
        <w:tab/>
      </w:r>
      <w:r w:rsidR="00C06538">
        <w:tab/>
      </w:r>
      <w:r w:rsidR="00C06538">
        <w:tab/>
      </w:r>
      <w:r w:rsidR="00C06538">
        <w:tab/>
      </w:r>
      <w:r w:rsidR="00C06538">
        <w:tab/>
      </w:r>
      <w:r w:rsidR="00C06538">
        <w:tab/>
      </w:r>
      <w:r w:rsidR="00C06538">
        <w:tab/>
        <w:t>L[2]</w:t>
      </w:r>
      <w:r w:rsidR="00C06538">
        <w:sym w:font="Wingdings" w:char="F0DF"/>
      </w:r>
      <w:r w:rsidR="00C06538" w:rsidRPr="00C06538">
        <w:t>∞</w:t>
      </w:r>
      <w:r w:rsidR="00C06538">
        <w:br/>
      </w:r>
      <w:r w:rsidR="00C06538">
        <w:tab/>
      </w:r>
      <w:r w:rsidR="00C06538">
        <w:tab/>
      </w:r>
      <w:r w:rsidR="00C06538">
        <w:tab/>
      </w:r>
      <w:r w:rsidR="00C06538">
        <w:tab/>
      </w:r>
      <w:r w:rsidR="00C06538">
        <w:tab/>
      </w:r>
      <w:r w:rsidR="00C06538">
        <w:tab/>
      </w:r>
      <w:r w:rsidR="00C06538">
        <w:tab/>
        <w:t>R[2]</w:t>
      </w:r>
      <w:r w:rsidR="00C06538">
        <w:sym w:font="Wingdings" w:char="F0DF"/>
      </w:r>
      <w:r w:rsidR="00C06538" w:rsidRPr="00C06538">
        <w:t>∞</w:t>
      </w:r>
      <w:r w:rsidR="00C06538">
        <w:br/>
      </w:r>
      <w:r w:rsidR="00C06538">
        <w:tab/>
      </w:r>
      <w:r w:rsidR="00C06538">
        <w:tab/>
      </w:r>
      <w:r w:rsidR="00C06538">
        <w:tab/>
      </w:r>
      <w:r w:rsidR="00C06538">
        <w:tab/>
      </w:r>
      <w:r w:rsidR="00C06538">
        <w:tab/>
      </w:r>
      <w:r w:rsidR="00C06538">
        <w:tab/>
      </w:r>
      <w:r w:rsidR="00C06538">
        <w:tab/>
      </w:r>
      <w:proofErr w:type="spellStart"/>
      <w:r w:rsidR="00C06538">
        <w:t>i</w:t>
      </w:r>
      <w:proofErr w:type="spellEnd"/>
      <w:r w:rsidR="00C06538">
        <w:sym w:font="Wingdings" w:char="F0DF"/>
      </w:r>
      <w:r w:rsidR="00C06538">
        <w:t>1</w:t>
      </w:r>
      <w:r w:rsidR="00C06538">
        <w:br/>
      </w:r>
      <w:r w:rsidR="00C06538">
        <w:tab/>
      </w:r>
      <w:r w:rsidR="00C06538">
        <w:tab/>
      </w:r>
      <w:r w:rsidR="00C06538">
        <w:tab/>
      </w:r>
      <w:r w:rsidR="00C06538">
        <w:tab/>
      </w:r>
      <w:r w:rsidR="00C06538">
        <w:tab/>
      </w:r>
      <w:r w:rsidR="00C06538">
        <w:tab/>
      </w:r>
      <w:r w:rsidR="00C06538">
        <w:tab/>
        <w:t>j</w:t>
      </w:r>
      <w:r w:rsidR="00C06538">
        <w:sym w:font="Wingdings" w:char="F0DF"/>
      </w:r>
      <w:r w:rsidR="00C06538">
        <w:t>1</w:t>
      </w:r>
      <w:r w:rsidR="00C06538">
        <w:br/>
      </w:r>
      <w:r w:rsidR="00C06538">
        <w:tab/>
      </w:r>
      <w:r w:rsidR="00C06538">
        <w:tab/>
      </w:r>
      <w:r w:rsidR="00C06538">
        <w:tab/>
      </w:r>
      <w:r w:rsidR="00C06538">
        <w:tab/>
      </w:r>
      <w:r w:rsidR="00C06538">
        <w:tab/>
      </w:r>
      <w:r w:rsidR="00C06538">
        <w:tab/>
      </w:r>
      <w:r w:rsidR="00C06538">
        <w:tab/>
        <w:t>k</w:t>
      </w:r>
      <w:r w:rsidR="00C06538">
        <w:sym w:font="Wingdings" w:char="F0DF"/>
      </w:r>
      <w:r w:rsidR="00C06538">
        <w:t>1</w:t>
      </w:r>
      <w:r w:rsidR="00C06538">
        <w:br/>
      </w:r>
      <w:r w:rsidR="00C06538">
        <w:tab/>
      </w:r>
      <w:r w:rsidR="00C06538">
        <w:tab/>
      </w:r>
      <w:r w:rsidR="00C06538">
        <w:tab/>
      </w:r>
      <w:r w:rsidR="00C06538">
        <w:tab/>
      </w:r>
      <w:r w:rsidR="00C06538">
        <w:tab/>
      </w:r>
      <w:r w:rsidR="00C06538">
        <w:tab/>
      </w:r>
      <w:r w:rsidR="00C06538">
        <w:tab/>
      </w:r>
      <w:r w:rsidR="00C06538">
        <w:tab/>
      </w:r>
      <w:r w:rsidR="00F92ED1">
        <w:t>L</w:t>
      </w:r>
      <w:r w:rsidR="00C06538">
        <w:t>[1]&lt;</w:t>
      </w:r>
      <w:r w:rsidR="00F92ED1">
        <w:t>=R</w:t>
      </w:r>
      <w:r w:rsidR="00C06538">
        <w:t>[1]</w:t>
      </w:r>
      <w:r w:rsidR="00C06538">
        <w:tab/>
        <w:t>*compare*</w:t>
      </w:r>
      <w:r w:rsidR="00C06538">
        <w:br/>
      </w:r>
      <w:r w:rsidR="00C06538">
        <w:tab/>
      </w:r>
      <w:r w:rsidR="00C06538">
        <w:tab/>
      </w:r>
      <w:r w:rsidR="00C06538">
        <w:tab/>
      </w:r>
      <w:r w:rsidR="00C06538">
        <w:tab/>
      </w:r>
      <w:r w:rsidR="00C06538">
        <w:tab/>
      </w:r>
      <w:r w:rsidR="00C06538">
        <w:tab/>
      </w:r>
      <w:r w:rsidR="00C06538">
        <w:tab/>
      </w:r>
      <w:r w:rsidR="00C06538">
        <w:tab/>
      </w:r>
      <w:r w:rsidR="00C06538">
        <w:tab/>
        <w:t>A[1]</w:t>
      </w:r>
      <w:r w:rsidR="00C06538">
        <w:sym w:font="Wingdings" w:char="F0DF"/>
      </w:r>
      <w:r w:rsidR="00F01A74">
        <w:t>1</w:t>
      </w:r>
      <w:r w:rsidR="00F92ED1">
        <w:br/>
      </w:r>
      <w:r w:rsidR="00F92ED1">
        <w:tab/>
      </w:r>
      <w:r w:rsidR="00F92ED1">
        <w:tab/>
      </w:r>
      <w:r w:rsidR="00F92ED1">
        <w:tab/>
      </w:r>
      <w:r w:rsidR="00F92ED1">
        <w:tab/>
      </w:r>
      <w:r w:rsidR="00F92ED1">
        <w:tab/>
      </w:r>
      <w:r w:rsidR="00F92ED1">
        <w:tab/>
      </w:r>
      <w:r w:rsidR="00F92ED1">
        <w:tab/>
      </w:r>
      <w:r w:rsidR="00F92ED1">
        <w:tab/>
      </w:r>
      <w:r w:rsidR="00F92ED1">
        <w:tab/>
      </w:r>
      <w:proofErr w:type="spellStart"/>
      <w:r w:rsidR="00F92ED1">
        <w:t>i</w:t>
      </w:r>
      <w:proofErr w:type="spellEnd"/>
      <w:r w:rsidR="00C06538">
        <w:sym w:font="Wingdings" w:char="F0DF"/>
      </w:r>
      <w:r w:rsidR="00C06538">
        <w:t>2</w:t>
      </w:r>
      <w:r w:rsidR="00C06538">
        <w:br/>
      </w:r>
      <w:r w:rsidR="00C06538">
        <w:tab/>
      </w:r>
      <w:r w:rsidR="00C06538">
        <w:tab/>
      </w:r>
      <w:r w:rsidR="00C06538">
        <w:tab/>
      </w:r>
      <w:r w:rsidR="00C06538">
        <w:tab/>
      </w:r>
      <w:r w:rsidR="00C06538">
        <w:tab/>
      </w:r>
      <w:r w:rsidR="00C06538">
        <w:tab/>
      </w:r>
      <w:r w:rsidR="00C06538">
        <w:tab/>
        <w:t>k</w:t>
      </w:r>
      <w:r w:rsidR="00C06538">
        <w:sym w:font="Wingdings" w:char="F0DF"/>
      </w:r>
      <w:r w:rsidR="00C06538">
        <w:t>2</w:t>
      </w:r>
      <w:r w:rsidR="00C06538">
        <w:br/>
      </w:r>
      <w:r w:rsidR="00C06538">
        <w:tab/>
      </w:r>
      <w:r w:rsidR="00C06538">
        <w:tab/>
      </w:r>
      <w:r w:rsidR="00C06538">
        <w:tab/>
      </w:r>
      <w:r w:rsidR="00C06538">
        <w:tab/>
      </w:r>
      <w:r w:rsidR="00C06538">
        <w:tab/>
      </w:r>
      <w:r w:rsidR="00C06538">
        <w:tab/>
      </w:r>
      <w:r w:rsidR="00C06538">
        <w:tab/>
      </w:r>
      <w:r w:rsidR="00C06538">
        <w:tab/>
      </w:r>
      <w:r w:rsidR="00F92ED1">
        <w:t>R</w:t>
      </w:r>
      <w:r w:rsidR="00C06538">
        <w:t>[</w:t>
      </w:r>
      <w:r w:rsidR="00F92ED1">
        <w:t>1</w:t>
      </w:r>
      <w:r w:rsidR="00C06538">
        <w:t>]&lt;</w:t>
      </w:r>
      <w:r w:rsidR="00F92ED1">
        <w:t>L</w:t>
      </w:r>
      <w:r w:rsidR="00C06538">
        <w:t>[</w:t>
      </w:r>
      <w:r w:rsidR="00F92ED1">
        <w:t>2</w:t>
      </w:r>
      <w:r w:rsidR="00C06538">
        <w:t>]</w:t>
      </w:r>
      <w:r w:rsidR="00C06538">
        <w:br/>
      </w:r>
      <w:r w:rsidR="00C06538">
        <w:tab/>
      </w:r>
      <w:r w:rsidR="00C06538">
        <w:tab/>
      </w:r>
      <w:r w:rsidR="00C06538">
        <w:tab/>
      </w:r>
      <w:r w:rsidR="00C06538">
        <w:tab/>
      </w:r>
      <w:r w:rsidR="00C06538">
        <w:tab/>
      </w:r>
      <w:r w:rsidR="00C06538">
        <w:tab/>
      </w:r>
      <w:r w:rsidR="00C06538">
        <w:tab/>
      </w:r>
      <w:r w:rsidR="00C06538">
        <w:tab/>
      </w:r>
      <w:r w:rsidR="00C06538">
        <w:tab/>
        <w:t>A[2]</w:t>
      </w:r>
      <w:r w:rsidR="00C06538">
        <w:sym w:font="Wingdings" w:char="F0DF"/>
      </w:r>
      <w:r w:rsidR="00F01A74">
        <w:t>2</w:t>
      </w:r>
      <w:r w:rsidR="00C06538">
        <w:br/>
      </w:r>
      <w:r w:rsidR="00C06538">
        <w:tab/>
      </w:r>
      <w:r w:rsidR="00C06538">
        <w:tab/>
      </w:r>
      <w:r w:rsidR="00C06538">
        <w:tab/>
      </w:r>
      <w:r w:rsidR="00C06538">
        <w:tab/>
      </w:r>
      <w:r w:rsidR="00C06538">
        <w:tab/>
      </w:r>
      <w:r w:rsidR="00C06538">
        <w:tab/>
      </w:r>
      <w:r w:rsidR="00C06538">
        <w:tab/>
      </w:r>
      <w:r w:rsidR="00C06538">
        <w:tab/>
      </w:r>
      <w:r w:rsidR="00C06538">
        <w:tab/>
      </w:r>
      <w:r w:rsidR="00F92ED1">
        <w:t>j</w:t>
      </w:r>
      <w:r w:rsidR="00C06538">
        <w:sym w:font="Wingdings" w:char="F0DF"/>
      </w:r>
      <w:r w:rsidR="00C06538">
        <w:t>2</w:t>
      </w:r>
      <w:r w:rsidR="00C06538">
        <w:br/>
      </w:r>
      <w:r w:rsidR="00C06538">
        <w:tab/>
      </w:r>
      <w:r w:rsidR="00C06538">
        <w:tab/>
      </w:r>
      <w:r w:rsidR="00C06538">
        <w:tab/>
      </w:r>
      <w:r w:rsidR="00C06538">
        <w:tab/>
      </w:r>
      <w:r w:rsidR="00C06538">
        <w:tab/>
      </w:r>
      <w:r w:rsidR="00C06538">
        <w:tab/>
        <w:t>// Now A=[</w:t>
      </w:r>
      <w:r w:rsidR="00F01A74">
        <w:t>1,2,4,3,5</w:t>
      </w:r>
      <w:r w:rsidR="00C06538">
        <w:t>]</w:t>
      </w:r>
      <w:r>
        <w:br/>
      </w:r>
      <w:r>
        <w:tab/>
      </w:r>
      <w:r>
        <w:tab/>
      </w:r>
      <w:r>
        <w:tab/>
      </w:r>
      <w:r>
        <w:tab/>
        <w:t>MERGE-SORT(A,3,3):</w:t>
      </w:r>
      <w:r>
        <w:br/>
      </w:r>
      <w:r>
        <w:tab/>
      </w:r>
      <w:r>
        <w:tab/>
      </w:r>
      <w:r>
        <w:tab/>
      </w:r>
      <w:r>
        <w:tab/>
        <w:t>MERGE(A,1,2,3):</w:t>
      </w:r>
      <w:r>
        <w:br/>
      </w:r>
      <w:r w:rsidR="00C06538">
        <w:tab/>
      </w:r>
      <w:r w:rsidR="00C06538">
        <w:tab/>
      </w:r>
      <w:r w:rsidR="00C06538">
        <w:tab/>
      </w:r>
      <w:r w:rsidR="00C06538">
        <w:tab/>
      </w:r>
      <w:r w:rsidR="00C06538">
        <w:tab/>
        <w:t>n</w:t>
      </w:r>
      <w:r w:rsidR="00C06538" w:rsidRPr="003F5F24">
        <w:rPr>
          <w:vertAlign w:val="subscript"/>
        </w:rPr>
        <w:t>1</w:t>
      </w:r>
      <w:r w:rsidR="00C06538">
        <w:sym w:font="Wingdings" w:char="F0DF"/>
      </w:r>
      <w:r w:rsidR="00C06538">
        <w:t>2</w:t>
      </w:r>
      <w:r w:rsidR="00C06538">
        <w:br/>
      </w:r>
      <w:r w:rsidR="00C06538">
        <w:tab/>
      </w:r>
      <w:r w:rsidR="00C06538">
        <w:tab/>
      </w:r>
      <w:r w:rsidR="00C06538">
        <w:tab/>
      </w:r>
      <w:r w:rsidR="00C06538">
        <w:tab/>
      </w:r>
      <w:r w:rsidR="00C06538">
        <w:tab/>
        <w:t>n</w:t>
      </w:r>
      <w:r w:rsidR="00C06538" w:rsidRPr="003F5F24">
        <w:rPr>
          <w:vertAlign w:val="subscript"/>
        </w:rPr>
        <w:t>2</w:t>
      </w:r>
      <w:r w:rsidR="00C06538">
        <w:sym w:font="Wingdings" w:char="F0DF"/>
      </w:r>
      <w:r w:rsidR="004C3C50">
        <w:t>1</w:t>
      </w:r>
      <w:r w:rsidR="004C3C50">
        <w:br/>
      </w:r>
      <w:r w:rsidR="004C3C50">
        <w:tab/>
      </w:r>
      <w:r w:rsidR="004C3C50">
        <w:tab/>
      </w:r>
      <w:r w:rsidR="004C3C50">
        <w:tab/>
      </w:r>
      <w:r w:rsidR="004C3C50">
        <w:tab/>
      </w:r>
      <w:r w:rsidR="004C3C50">
        <w:tab/>
        <w:t>create array L[1..3</w:t>
      </w:r>
      <w:r w:rsidR="00C06538">
        <w:t>] R[1..</w:t>
      </w:r>
      <w:r w:rsidR="004C3C50">
        <w:t>2</w:t>
      </w:r>
      <w:r w:rsidR="00C06538">
        <w:t>]</w:t>
      </w:r>
      <w:r w:rsidR="00C06538">
        <w:br/>
      </w:r>
      <w:r w:rsidR="00C06538">
        <w:tab/>
      </w:r>
      <w:r w:rsidR="00C06538">
        <w:tab/>
      </w:r>
      <w:r w:rsidR="00C06538">
        <w:tab/>
      </w:r>
      <w:r w:rsidR="00C06538">
        <w:tab/>
      </w:r>
      <w:r w:rsidR="00C06538">
        <w:tab/>
      </w:r>
      <w:proofErr w:type="spellStart"/>
      <w:r w:rsidR="00C06538">
        <w:t>i</w:t>
      </w:r>
      <w:proofErr w:type="spellEnd"/>
      <w:r w:rsidR="00C06538">
        <w:sym w:font="Wingdings" w:char="F0DF"/>
      </w:r>
      <w:r w:rsidR="00C06538">
        <w:t>1</w:t>
      </w:r>
      <w:r w:rsidR="00C06538">
        <w:br/>
      </w:r>
      <w:r w:rsidR="00C06538">
        <w:tab/>
      </w:r>
      <w:r w:rsidR="00C06538">
        <w:tab/>
      </w:r>
      <w:r w:rsidR="00C06538">
        <w:tab/>
      </w:r>
      <w:r w:rsidR="00C06538">
        <w:tab/>
      </w:r>
      <w:r w:rsidR="00C06538">
        <w:tab/>
      </w:r>
      <w:r w:rsidR="00C06538">
        <w:tab/>
        <w:t>L[1]</w:t>
      </w:r>
      <w:r w:rsidR="00C06538">
        <w:sym w:font="Wingdings" w:char="F0DF"/>
      </w:r>
      <w:r w:rsidR="000E53AA">
        <w:t>1</w:t>
      </w:r>
      <w:r w:rsidR="004C3C50">
        <w:br/>
      </w:r>
      <w:r w:rsidR="004C3C50">
        <w:tab/>
      </w:r>
      <w:r w:rsidR="004C3C50">
        <w:tab/>
      </w:r>
      <w:r w:rsidR="004C3C50">
        <w:tab/>
      </w:r>
      <w:r w:rsidR="004C3C50">
        <w:tab/>
      </w:r>
      <w:r w:rsidR="004C3C50">
        <w:tab/>
      </w:r>
      <w:proofErr w:type="spellStart"/>
      <w:r w:rsidR="004C3C50">
        <w:t>i</w:t>
      </w:r>
      <w:proofErr w:type="spellEnd"/>
      <w:r w:rsidR="004C3C50">
        <w:sym w:font="Wingdings" w:char="F0DF"/>
      </w:r>
      <w:r w:rsidR="004C3C50">
        <w:t>2</w:t>
      </w:r>
      <w:r w:rsidR="004C3C50">
        <w:br/>
      </w:r>
      <w:r w:rsidR="004C3C50">
        <w:lastRenderedPageBreak/>
        <w:tab/>
      </w:r>
      <w:r w:rsidR="004C3C50">
        <w:tab/>
      </w:r>
      <w:r w:rsidR="004C3C50">
        <w:tab/>
      </w:r>
      <w:r w:rsidR="004C3C50">
        <w:tab/>
      </w:r>
      <w:r w:rsidR="004C3C50">
        <w:tab/>
      </w:r>
      <w:r w:rsidR="004C3C50">
        <w:tab/>
        <w:t>L[2]</w:t>
      </w:r>
      <w:r w:rsidR="004C3C50">
        <w:sym w:font="Wingdings" w:char="F0DF"/>
      </w:r>
      <w:r w:rsidR="000E53AA">
        <w:t>2</w:t>
      </w:r>
      <w:r w:rsidR="004C3C50">
        <w:br/>
      </w:r>
      <w:r w:rsidR="004C3C50">
        <w:tab/>
      </w:r>
      <w:r w:rsidR="004C3C50">
        <w:tab/>
      </w:r>
      <w:r w:rsidR="004C3C50">
        <w:tab/>
      </w:r>
      <w:r w:rsidR="004C3C50">
        <w:tab/>
      </w:r>
      <w:r w:rsidR="004C3C50">
        <w:tab/>
        <w:t>j</w:t>
      </w:r>
      <w:r w:rsidR="004C3C50">
        <w:sym w:font="Wingdings" w:char="F0DF"/>
      </w:r>
      <w:r w:rsidR="004C3C50">
        <w:t>1</w:t>
      </w:r>
      <w:r w:rsidR="004C3C50">
        <w:br/>
      </w:r>
      <w:r w:rsidR="004C3C50">
        <w:tab/>
      </w:r>
      <w:r w:rsidR="004C3C50">
        <w:tab/>
      </w:r>
      <w:r w:rsidR="004C3C50">
        <w:tab/>
      </w:r>
      <w:r w:rsidR="004C3C50">
        <w:tab/>
      </w:r>
      <w:r w:rsidR="004C3C50">
        <w:tab/>
      </w:r>
      <w:r w:rsidR="004C3C50">
        <w:tab/>
        <w:t>R[1]</w:t>
      </w:r>
      <w:r w:rsidR="004C3C50">
        <w:sym w:font="Wingdings" w:char="F0DF"/>
      </w:r>
      <w:r w:rsidR="000E53AA">
        <w:t>4</w:t>
      </w:r>
      <w:r w:rsidR="004C3C50">
        <w:br/>
      </w:r>
      <w:r w:rsidR="004C3C50">
        <w:tab/>
      </w:r>
      <w:r w:rsidR="004C3C50">
        <w:tab/>
      </w:r>
      <w:r w:rsidR="004C3C50">
        <w:tab/>
      </w:r>
      <w:r w:rsidR="004C3C50">
        <w:tab/>
      </w:r>
      <w:r w:rsidR="004C3C50">
        <w:tab/>
        <w:t>L[3]</w:t>
      </w:r>
      <w:r w:rsidR="004C3C50">
        <w:sym w:font="Wingdings" w:char="F0DF"/>
      </w:r>
      <w:r w:rsidR="004C3C50" w:rsidRPr="00C06538">
        <w:t>∞</w:t>
      </w:r>
      <w:r w:rsidR="004C3C50">
        <w:br/>
      </w:r>
      <w:r w:rsidR="004C3C50">
        <w:tab/>
      </w:r>
      <w:r w:rsidR="004C3C50">
        <w:tab/>
      </w:r>
      <w:r w:rsidR="004C3C50">
        <w:tab/>
      </w:r>
      <w:r w:rsidR="004C3C50">
        <w:tab/>
      </w:r>
      <w:r w:rsidR="004C3C50">
        <w:tab/>
        <w:t>R[2]</w:t>
      </w:r>
      <w:r w:rsidR="004C3C50">
        <w:sym w:font="Wingdings" w:char="F0DF"/>
      </w:r>
      <w:r w:rsidR="004C3C50" w:rsidRPr="00C06538">
        <w:t>∞</w:t>
      </w:r>
      <w:r w:rsidR="004C3C50">
        <w:br/>
      </w:r>
      <w:r w:rsidR="004C3C50">
        <w:tab/>
      </w:r>
      <w:r w:rsidR="004C3C50">
        <w:tab/>
      </w:r>
      <w:r w:rsidR="004C3C50">
        <w:tab/>
      </w:r>
      <w:r w:rsidR="004C3C50">
        <w:tab/>
      </w:r>
      <w:r w:rsidR="004C3C50">
        <w:tab/>
      </w:r>
      <w:proofErr w:type="spellStart"/>
      <w:r w:rsidR="004C3C50">
        <w:t>i</w:t>
      </w:r>
      <w:proofErr w:type="spellEnd"/>
      <w:r w:rsidR="004C3C50">
        <w:sym w:font="Wingdings" w:char="F0DF"/>
      </w:r>
      <w:r w:rsidR="004C3C50">
        <w:t>1</w:t>
      </w:r>
      <w:r w:rsidR="004C3C50">
        <w:br/>
      </w:r>
      <w:r w:rsidR="004C3C50">
        <w:tab/>
      </w:r>
      <w:r w:rsidR="004C3C50">
        <w:tab/>
      </w:r>
      <w:r w:rsidR="004C3C50">
        <w:tab/>
      </w:r>
      <w:r w:rsidR="004C3C50">
        <w:tab/>
      </w:r>
      <w:r w:rsidR="004C3C50">
        <w:tab/>
        <w:t>j</w:t>
      </w:r>
      <w:r w:rsidR="004C3C50">
        <w:sym w:font="Wingdings" w:char="F0DF"/>
      </w:r>
      <w:r w:rsidR="004C3C50">
        <w:t>1</w:t>
      </w:r>
      <w:r w:rsidR="004C3C50">
        <w:br/>
      </w:r>
      <w:r w:rsidR="004C3C50">
        <w:tab/>
      </w:r>
      <w:r w:rsidR="004C3C50">
        <w:tab/>
      </w:r>
      <w:r w:rsidR="004C3C50">
        <w:tab/>
      </w:r>
      <w:r w:rsidR="004C3C50">
        <w:tab/>
      </w:r>
      <w:r w:rsidR="004C3C50">
        <w:tab/>
        <w:t>k</w:t>
      </w:r>
      <w:r w:rsidR="004C3C50">
        <w:sym w:font="Wingdings" w:char="F0DF"/>
      </w:r>
      <w:r w:rsidR="004C3C50">
        <w:t>1</w:t>
      </w:r>
      <w:r w:rsidR="004C3C50">
        <w:br/>
      </w:r>
      <w:r w:rsidR="004C3C50">
        <w:tab/>
      </w:r>
      <w:r w:rsidR="004C3C50">
        <w:tab/>
      </w:r>
      <w:r w:rsidR="004C3C50">
        <w:tab/>
      </w:r>
      <w:r w:rsidR="004C3C50">
        <w:tab/>
      </w:r>
      <w:r w:rsidR="004C3C50">
        <w:tab/>
      </w:r>
      <w:r w:rsidR="004C3C50">
        <w:tab/>
        <w:t>L[</w:t>
      </w:r>
      <w:proofErr w:type="spellStart"/>
      <w:r w:rsidR="004C3C50">
        <w:t>i</w:t>
      </w:r>
      <w:proofErr w:type="spellEnd"/>
      <w:r w:rsidR="004C3C50">
        <w:t>]</w:t>
      </w:r>
      <w:r w:rsidR="00D030AF">
        <w:t>&lt;=R[j]</w:t>
      </w:r>
      <w:r w:rsidR="004C3C50">
        <w:tab/>
      </w:r>
      <w:r w:rsidR="004C3C50">
        <w:tab/>
      </w:r>
      <w:r w:rsidR="004C3C50">
        <w:tab/>
        <w:t>*compare*</w:t>
      </w:r>
      <w:r w:rsidR="004C3C50">
        <w:br/>
      </w:r>
      <w:r w:rsidR="004C3C50">
        <w:tab/>
      </w:r>
      <w:r w:rsidR="004C3C50">
        <w:tab/>
      </w:r>
      <w:r w:rsidR="004C3C50">
        <w:tab/>
      </w:r>
      <w:r w:rsidR="004C3C50">
        <w:tab/>
      </w:r>
      <w:r w:rsidR="004C3C50">
        <w:tab/>
      </w:r>
      <w:r w:rsidR="004C3C50">
        <w:tab/>
      </w:r>
      <w:r w:rsidR="004C3C50">
        <w:tab/>
        <w:t>A[1]</w:t>
      </w:r>
      <w:r w:rsidR="004C3C50">
        <w:sym w:font="Wingdings" w:char="F0DF"/>
      </w:r>
      <w:r w:rsidR="000E53AA">
        <w:t>1</w:t>
      </w:r>
      <w:r w:rsidR="004C3C50">
        <w:br/>
      </w:r>
      <w:r w:rsidR="004C3C50">
        <w:tab/>
      </w:r>
      <w:r w:rsidR="004C3C50">
        <w:tab/>
      </w:r>
      <w:r w:rsidR="004C3C50">
        <w:tab/>
      </w:r>
      <w:r w:rsidR="004C3C50">
        <w:tab/>
      </w:r>
      <w:r w:rsidR="004C3C50">
        <w:tab/>
      </w:r>
      <w:r w:rsidR="004C3C50">
        <w:tab/>
      </w:r>
      <w:r w:rsidR="004C3C50">
        <w:tab/>
      </w:r>
      <w:proofErr w:type="spellStart"/>
      <w:r w:rsidR="00D030AF">
        <w:t>i</w:t>
      </w:r>
      <w:proofErr w:type="spellEnd"/>
      <w:r w:rsidR="004C3C50">
        <w:sym w:font="Wingdings" w:char="F0DF"/>
      </w:r>
      <w:r w:rsidR="004C3C50">
        <w:t>2</w:t>
      </w:r>
      <w:r w:rsidR="004C3C50">
        <w:br/>
      </w:r>
      <w:r w:rsidR="004C3C50">
        <w:tab/>
      </w:r>
      <w:r w:rsidR="004C3C50">
        <w:tab/>
      </w:r>
      <w:r w:rsidR="004C3C50">
        <w:tab/>
      </w:r>
      <w:r w:rsidR="004C3C50">
        <w:tab/>
      </w:r>
      <w:r w:rsidR="004C3C50">
        <w:tab/>
        <w:t>k</w:t>
      </w:r>
      <w:r w:rsidR="004C3C50">
        <w:sym w:font="Wingdings" w:char="F0DF"/>
      </w:r>
      <w:r w:rsidR="004C3C50">
        <w:t>2</w:t>
      </w:r>
      <w:r w:rsidR="004C3C50">
        <w:br/>
      </w:r>
      <w:r w:rsidR="004C3C50">
        <w:tab/>
      </w:r>
      <w:r w:rsidR="004C3C50">
        <w:tab/>
      </w:r>
      <w:r w:rsidR="004C3C50">
        <w:tab/>
      </w:r>
      <w:r w:rsidR="004C3C50">
        <w:tab/>
      </w:r>
      <w:r w:rsidR="004C3C50">
        <w:tab/>
      </w:r>
      <w:r w:rsidR="004C3C50">
        <w:tab/>
      </w:r>
      <w:r w:rsidR="00F92ED1">
        <w:t>L</w:t>
      </w:r>
      <w:r w:rsidR="004C3C50">
        <w:t>[</w:t>
      </w:r>
      <w:proofErr w:type="spellStart"/>
      <w:r w:rsidR="00F92ED1">
        <w:t>i</w:t>
      </w:r>
      <w:proofErr w:type="spellEnd"/>
      <w:r w:rsidR="004C3C50">
        <w:t>]&lt;</w:t>
      </w:r>
      <w:r w:rsidR="00F92ED1">
        <w:t>=R</w:t>
      </w:r>
      <w:r w:rsidR="004C3C50">
        <w:t>[</w:t>
      </w:r>
      <w:r w:rsidR="00F92ED1">
        <w:t>j</w:t>
      </w:r>
      <w:r w:rsidR="004C3C50">
        <w:t>]</w:t>
      </w:r>
      <w:r w:rsidR="004C3C50">
        <w:tab/>
      </w:r>
      <w:r w:rsidR="00D030AF">
        <w:tab/>
      </w:r>
      <w:r w:rsidR="004C3C50">
        <w:tab/>
        <w:t>*compare*</w:t>
      </w:r>
      <w:r w:rsidR="004C3C50">
        <w:br/>
      </w:r>
      <w:r w:rsidR="004C3C50">
        <w:tab/>
      </w:r>
      <w:r w:rsidR="004C3C50">
        <w:tab/>
      </w:r>
      <w:r w:rsidR="004C3C50">
        <w:tab/>
      </w:r>
      <w:r w:rsidR="004C3C50">
        <w:tab/>
      </w:r>
      <w:r w:rsidR="004C3C50">
        <w:tab/>
      </w:r>
      <w:r w:rsidR="004C3C50">
        <w:tab/>
      </w:r>
      <w:r w:rsidR="004C3C50">
        <w:tab/>
        <w:t>A[2]</w:t>
      </w:r>
      <w:r w:rsidR="004C3C50">
        <w:sym w:font="Wingdings" w:char="F0DF"/>
      </w:r>
      <w:r w:rsidR="000E53AA">
        <w:t>2</w:t>
      </w:r>
      <w:r w:rsidR="004C3C50">
        <w:br/>
      </w:r>
      <w:r w:rsidR="004C3C50">
        <w:tab/>
      </w:r>
      <w:r w:rsidR="004C3C50">
        <w:tab/>
      </w:r>
      <w:r w:rsidR="004C3C50">
        <w:tab/>
      </w:r>
      <w:r w:rsidR="004C3C50">
        <w:tab/>
      </w:r>
      <w:r w:rsidR="004C3C50">
        <w:tab/>
      </w:r>
      <w:r w:rsidR="004C3C50">
        <w:tab/>
      </w:r>
      <w:r w:rsidR="004C3C50">
        <w:tab/>
      </w:r>
      <w:proofErr w:type="spellStart"/>
      <w:r w:rsidR="00F92ED1">
        <w:t>i</w:t>
      </w:r>
      <w:proofErr w:type="spellEnd"/>
      <w:r w:rsidR="004C3C50">
        <w:sym w:font="Wingdings" w:char="F0DF"/>
      </w:r>
      <w:r w:rsidR="00F92ED1">
        <w:t>3</w:t>
      </w:r>
      <w:r w:rsidR="004C3C50">
        <w:br/>
      </w:r>
      <w:r w:rsidR="004C3C50">
        <w:tab/>
      </w:r>
      <w:r w:rsidR="004C3C50">
        <w:tab/>
      </w:r>
      <w:r w:rsidR="004C3C50">
        <w:tab/>
      </w:r>
      <w:r w:rsidR="004C3C50">
        <w:tab/>
      </w:r>
      <w:r w:rsidR="004C3C50">
        <w:tab/>
        <w:t>k</w:t>
      </w:r>
      <w:r w:rsidR="004C3C50">
        <w:sym w:font="Wingdings" w:char="F0DF"/>
      </w:r>
      <w:r w:rsidR="004C3C50">
        <w:t>3</w:t>
      </w:r>
      <w:r w:rsidR="004C3C50">
        <w:br/>
      </w:r>
      <w:r w:rsidR="004C3C50">
        <w:tab/>
      </w:r>
      <w:r w:rsidR="004C3C50">
        <w:tab/>
      </w:r>
      <w:r w:rsidR="004C3C50">
        <w:tab/>
      </w:r>
      <w:r w:rsidR="004C3C50">
        <w:tab/>
      </w:r>
      <w:r w:rsidR="004C3C50">
        <w:tab/>
      </w:r>
      <w:r w:rsidR="004C3C50">
        <w:tab/>
      </w:r>
      <w:r w:rsidR="00F92ED1">
        <w:t>R</w:t>
      </w:r>
      <w:r w:rsidR="004C3C50">
        <w:t>[</w:t>
      </w:r>
      <w:r w:rsidR="00F92ED1">
        <w:t>j</w:t>
      </w:r>
      <w:r w:rsidR="004C3C50">
        <w:t>]&lt;</w:t>
      </w:r>
      <w:r w:rsidR="00F92ED1">
        <w:t>L</w:t>
      </w:r>
      <w:r w:rsidR="004C3C50">
        <w:t>[</w:t>
      </w:r>
      <w:proofErr w:type="spellStart"/>
      <w:r w:rsidR="00F92ED1">
        <w:t>i</w:t>
      </w:r>
      <w:proofErr w:type="spellEnd"/>
      <w:r w:rsidR="004C3C50">
        <w:t>]</w:t>
      </w:r>
      <w:r w:rsidR="004C3C50">
        <w:br/>
      </w:r>
      <w:r w:rsidR="004C3C50">
        <w:tab/>
      </w:r>
      <w:r w:rsidR="004C3C50">
        <w:tab/>
      </w:r>
      <w:r w:rsidR="004C3C50">
        <w:tab/>
      </w:r>
      <w:r w:rsidR="004C3C50">
        <w:tab/>
      </w:r>
      <w:r w:rsidR="004C3C50">
        <w:tab/>
      </w:r>
      <w:r w:rsidR="004C3C50">
        <w:tab/>
      </w:r>
      <w:r w:rsidR="004C3C50">
        <w:tab/>
        <w:t>A[3]</w:t>
      </w:r>
      <w:r w:rsidR="004C3C50">
        <w:sym w:font="Wingdings" w:char="F0DF"/>
      </w:r>
      <w:r w:rsidR="000E53AA">
        <w:t>4</w:t>
      </w:r>
      <w:r w:rsidR="004C3C50">
        <w:br/>
      </w:r>
      <w:r w:rsidR="004C3C50">
        <w:tab/>
      </w:r>
      <w:r w:rsidR="004C3C50">
        <w:tab/>
      </w:r>
      <w:r w:rsidR="004C3C50">
        <w:tab/>
      </w:r>
      <w:r w:rsidR="004C3C50">
        <w:tab/>
      </w:r>
      <w:r w:rsidR="004C3C50">
        <w:tab/>
      </w:r>
      <w:r w:rsidR="004C3C50">
        <w:tab/>
      </w:r>
      <w:r w:rsidR="004C3C50">
        <w:tab/>
      </w:r>
      <w:r w:rsidR="00F92ED1">
        <w:t>j</w:t>
      </w:r>
      <w:r w:rsidR="004C3C50">
        <w:sym w:font="Wingdings" w:char="F0DF"/>
      </w:r>
      <w:r w:rsidR="00F92ED1">
        <w:t>2</w:t>
      </w:r>
      <w:r w:rsidR="004C3C50">
        <w:br/>
      </w:r>
      <w:r w:rsidR="004C3C50">
        <w:tab/>
      </w:r>
      <w:r w:rsidR="004C3C50">
        <w:tab/>
      </w:r>
      <w:r w:rsidR="004C3C50">
        <w:tab/>
      </w:r>
      <w:r w:rsidR="004C3C50">
        <w:tab/>
        <w:t>// Now A=[</w:t>
      </w:r>
      <w:r w:rsidR="000E53AA">
        <w:t>1,2,4,3,5</w:t>
      </w:r>
      <w:r w:rsidR="004C3C50">
        <w:t>]</w:t>
      </w:r>
      <w:r w:rsidR="00C06538">
        <w:br/>
      </w:r>
      <w:r>
        <w:tab/>
      </w:r>
      <w:r>
        <w:tab/>
        <w:t>MERGE-SORT(A,4,5):</w:t>
      </w:r>
      <w:r w:rsidR="00AC0B2C">
        <w:br/>
      </w:r>
      <w:r w:rsidR="00AC0B2C">
        <w:tab/>
      </w:r>
      <w:r w:rsidR="00AC0B2C">
        <w:tab/>
      </w:r>
      <w:r w:rsidR="00AC0B2C">
        <w:tab/>
        <w:t>4&lt;5</w:t>
      </w:r>
      <w:r w:rsidR="00AC0B2C">
        <w:br/>
      </w:r>
      <w:r w:rsidR="00AC0B2C">
        <w:tab/>
      </w:r>
      <w:r w:rsidR="00AC0B2C">
        <w:tab/>
      </w:r>
      <w:r w:rsidR="00AC0B2C">
        <w:tab/>
      </w:r>
      <w:r w:rsidR="00AC0B2C">
        <w:tab/>
        <w:t>q</w:t>
      </w:r>
      <w:r w:rsidR="00AC0B2C">
        <w:sym w:font="Wingdings" w:char="F0DF"/>
      </w:r>
      <w:r w:rsidR="00AC0B2C">
        <w:t>4</w:t>
      </w:r>
      <w:r w:rsidR="00AC0B2C">
        <w:br/>
      </w:r>
      <w:r w:rsidR="00AC0B2C">
        <w:tab/>
      </w:r>
      <w:r w:rsidR="00AC0B2C">
        <w:tab/>
      </w:r>
      <w:r w:rsidR="00AC0B2C">
        <w:tab/>
      </w:r>
      <w:r w:rsidR="00AC0B2C">
        <w:tab/>
        <w:t>MERGE-SORT(A,4,4):</w:t>
      </w:r>
      <w:r w:rsidR="00AC0B2C">
        <w:br/>
      </w:r>
      <w:r w:rsidR="00AC0B2C">
        <w:tab/>
      </w:r>
      <w:r w:rsidR="00AC0B2C">
        <w:tab/>
      </w:r>
      <w:r w:rsidR="00AC0B2C">
        <w:tab/>
      </w:r>
      <w:r w:rsidR="00AC0B2C">
        <w:tab/>
        <w:t>MERGE-SORT(A,5,5):</w:t>
      </w:r>
      <w:r w:rsidR="00AC0B2C">
        <w:br/>
      </w:r>
      <w:r w:rsidR="00AC0B2C">
        <w:tab/>
      </w:r>
      <w:r w:rsidR="00AC0B2C">
        <w:tab/>
      </w:r>
      <w:r w:rsidR="00AC0B2C">
        <w:tab/>
      </w:r>
      <w:r w:rsidR="00AC0B2C">
        <w:tab/>
        <w:t>MERGE(A,4,4,5):</w:t>
      </w:r>
      <w:r>
        <w:br/>
      </w:r>
      <w:r w:rsidR="00A6424D">
        <w:tab/>
      </w:r>
      <w:r w:rsidR="00A6424D">
        <w:tab/>
      </w:r>
      <w:r w:rsidR="00A6424D">
        <w:tab/>
      </w:r>
      <w:r w:rsidR="00A6424D">
        <w:tab/>
      </w:r>
      <w:r w:rsidR="00A6424D">
        <w:tab/>
        <w:t>n</w:t>
      </w:r>
      <w:r w:rsidR="00A6424D" w:rsidRPr="003F5F24">
        <w:rPr>
          <w:vertAlign w:val="subscript"/>
        </w:rPr>
        <w:t>1</w:t>
      </w:r>
      <w:r w:rsidR="00A6424D">
        <w:sym w:font="Wingdings" w:char="F0DF"/>
      </w:r>
      <w:r w:rsidR="00A6424D">
        <w:t>1</w:t>
      </w:r>
      <w:r w:rsidR="00A6424D">
        <w:br/>
      </w:r>
      <w:r w:rsidR="00A6424D">
        <w:tab/>
      </w:r>
      <w:r w:rsidR="00A6424D">
        <w:tab/>
      </w:r>
      <w:r w:rsidR="00A6424D">
        <w:tab/>
      </w:r>
      <w:r w:rsidR="00A6424D">
        <w:tab/>
      </w:r>
      <w:r w:rsidR="00A6424D">
        <w:tab/>
        <w:t>n</w:t>
      </w:r>
      <w:r w:rsidR="00A6424D" w:rsidRPr="003F5F24">
        <w:rPr>
          <w:vertAlign w:val="subscript"/>
        </w:rPr>
        <w:t>2</w:t>
      </w:r>
      <w:r w:rsidR="00A6424D">
        <w:sym w:font="Wingdings" w:char="F0DF"/>
      </w:r>
      <w:r w:rsidR="00A6424D">
        <w:t>1</w:t>
      </w:r>
      <w:r w:rsidR="00A6424D">
        <w:br/>
      </w:r>
      <w:r w:rsidR="00A6424D">
        <w:tab/>
      </w:r>
      <w:r w:rsidR="00A6424D">
        <w:tab/>
      </w:r>
      <w:r w:rsidR="00A6424D">
        <w:tab/>
      </w:r>
      <w:r w:rsidR="00A6424D">
        <w:tab/>
      </w:r>
      <w:r w:rsidR="00A6424D">
        <w:tab/>
        <w:t>create array L[1..2] R[1..2]</w:t>
      </w:r>
      <w:r w:rsidR="00A6424D">
        <w:br/>
      </w:r>
      <w:r w:rsidR="00A6424D">
        <w:tab/>
      </w:r>
      <w:r w:rsidR="00A6424D">
        <w:tab/>
      </w:r>
      <w:r w:rsidR="00A6424D">
        <w:tab/>
      </w:r>
      <w:r w:rsidR="00A6424D">
        <w:tab/>
      </w:r>
      <w:r w:rsidR="00A6424D">
        <w:tab/>
      </w:r>
      <w:proofErr w:type="spellStart"/>
      <w:r w:rsidR="00A6424D">
        <w:t>i</w:t>
      </w:r>
      <w:proofErr w:type="spellEnd"/>
      <w:r w:rsidR="00A6424D">
        <w:sym w:font="Wingdings" w:char="F0DF"/>
      </w:r>
      <w:r w:rsidR="00A6424D">
        <w:t>1</w:t>
      </w:r>
      <w:r w:rsidR="00A6424D">
        <w:br/>
      </w:r>
      <w:r w:rsidR="00A6424D">
        <w:tab/>
      </w:r>
      <w:r w:rsidR="00A6424D">
        <w:tab/>
      </w:r>
      <w:r w:rsidR="00A6424D">
        <w:tab/>
      </w:r>
      <w:r w:rsidR="00A6424D">
        <w:tab/>
      </w:r>
      <w:r w:rsidR="00A6424D">
        <w:tab/>
      </w:r>
      <w:r w:rsidR="00A6424D">
        <w:tab/>
        <w:t>L[1]</w:t>
      </w:r>
      <w:r w:rsidR="00A6424D">
        <w:sym w:font="Wingdings" w:char="F0DF"/>
      </w:r>
      <w:r w:rsidR="00D31203">
        <w:t>3</w:t>
      </w:r>
      <w:r w:rsidR="00A6424D">
        <w:br/>
      </w:r>
      <w:r w:rsidR="00A6424D">
        <w:tab/>
      </w:r>
      <w:r w:rsidR="00A6424D">
        <w:tab/>
      </w:r>
      <w:r w:rsidR="00A6424D">
        <w:tab/>
      </w:r>
      <w:r w:rsidR="00A6424D">
        <w:tab/>
      </w:r>
      <w:r w:rsidR="00A6424D">
        <w:tab/>
        <w:t>j</w:t>
      </w:r>
      <w:r w:rsidR="00A6424D">
        <w:sym w:font="Wingdings" w:char="F0DF"/>
      </w:r>
      <w:r w:rsidR="00A6424D">
        <w:t>1</w:t>
      </w:r>
      <w:r w:rsidR="00A6424D">
        <w:br/>
      </w:r>
      <w:r w:rsidR="00A6424D">
        <w:tab/>
      </w:r>
      <w:r w:rsidR="00A6424D">
        <w:tab/>
      </w:r>
      <w:r w:rsidR="00A6424D">
        <w:tab/>
      </w:r>
      <w:r w:rsidR="00A6424D">
        <w:tab/>
      </w:r>
      <w:r w:rsidR="00A6424D">
        <w:tab/>
      </w:r>
      <w:r w:rsidR="00A6424D">
        <w:tab/>
        <w:t>R[1]</w:t>
      </w:r>
      <w:r w:rsidR="00A6424D">
        <w:sym w:font="Wingdings" w:char="F0DF"/>
      </w:r>
      <w:r w:rsidR="00D31203">
        <w:t>5</w:t>
      </w:r>
      <w:r w:rsidR="00A6424D">
        <w:br/>
      </w:r>
      <w:r w:rsidR="00A6424D">
        <w:tab/>
      </w:r>
      <w:r w:rsidR="00A6424D">
        <w:tab/>
      </w:r>
      <w:r w:rsidR="00A6424D">
        <w:tab/>
      </w:r>
      <w:r w:rsidR="00A6424D">
        <w:tab/>
      </w:r>
      <w:r w:rsidR="00A6424D">
        <w:tab/>
        <w:t>L[2]</w:t>
      </w:r>
      <w:r w:rsidR="00A6424D">
        <w:sym w:font="Wingdings" w:char="F0DF"/>
      </w:r>
      <w:r w:rsidR="00A6424D" w:rsidRPr="00C06538">
        <w:t>∞</w:t>
      </w:r>
      <w:r w:rsidR="00A6424D">
        <w:br/>
      </w:r>
      <w:r w:rsidR="00A6424D">
        <w:tab/>
      </w:r>
      <w:r w:rsidR="00A6424D">
        <w:tab/>
      </w:r>
      <w:r w:rsidR="00A6424D">
        <w:tab/>
      </w:r>
      <w:r w:rsidR="00A6424D">
        <w:tab/>
      </w:r>
      <w:r w:rsidR="00A6424D">
        <w:tab/>
        <w:t>R[2]</w:t>
      </w:r>
      <w:r w:rsidR="00A6424D">
        <w:sym w:font="Wingdings" w:char="F0DF"/>
      </w:r>
      <w:r w:rsidR="00A6424D" w:rsidRPr="00C06538">
        <w:t>∞</w:t>
      </w:r>
      <w:r w:rsidR="00A6424D">
        <w:br/>
      </w:r>
      <w:r w:rsidR="00A6424D">
        <w:tab/>
      </w:r>
      <w:r w:rsidR="00A6424D">
        <w:tab/>
      </w:r>
      <w:r w:rsidR="00A6424D">
        <w:tab/>
      </w:r>
      <w:r w:rsidR="00A6424D">
        <w:tab/>
      </w:r>
      <w:r w:rsidR="00A6424D">
        <w:tab/>
      </w:r>
      <w:proofErr w:type="spellStart"/>
      <w:r w:rsidR="00A6424D">
        <w:t>i</w:t>
      </w:r>
      <w:proofErr w:type="spellEnd"/>
      <w:r w:rsidR="00A6424D">
        <w:sym w:font="Wingdings" w:char="F0DF"/>
      </w:r>
      <w:r w:rsidR="00A6424D">
        <w:t>1</w:t>
      </w:r>
      <w:r w:rsidR="00A6424D">
        <w:br/>
      </w:r>
      <w:r w:rsidR="00A6424D">
        <w:tab/>
      </w:r>
      <w:r w:rsidR="00A6424D">
        <w:tab/>
      </w:r>
      <w:r w:rsidR="00A6424D">
        <w:tab/>
      </w:r>
      <w:r w:rsidR="00A6424D">
        <w:tab/>
      </w:r>
      <w:r w:rsidR="00A6424D">
        <w:tab/>
        <w:t>j</w:t>
      </w:r>
      <w:r w:rsidR="00A6424D">
        <w:sym w:font="Wingdings" w:char="F0DF"/>
      </w:r>
      <w:r w:rsidR="00A6424D">
        <w:t>1</w:t>
      </w:r>
      <w:r w:rsidR="00A6424D">
        <w:br/>
      </w:r>
      <w:r w:rsidR="00A6424D">
        <w:tab/>
      </w:r>
      <w:r w:rsidR="00A6424D">
        <w:tab/>
      </w:r>
      <w:r w:rsidR="00A6424D">
        <w:tab/>
      </w:r>
      <w:r w:rsidR="00A6424D">
        <w:tab/>
      </w:r>
      <w:r w:rsidR="00A6424D">
        <w:tab/>
        <w:t>k</w:t>
      </w:r>
      <w:r w:rsidR="00A6424D">
        <w:sym w:font="Wingdings" w:char="F0DF"/>
      </w:r>
      <w:r w:rsidR="00A6424D">
        <w:t>4</w:t>
      </w:r>
      <w:r w:rsidR="00A6424D">
        <w:br/>
      </w:r>
      <w:r w:rsidR="00A6424D">
        <w:tab/>
      </w:r>
      <w:r w:rsidR="00A6424D">
        <w:tab/>
      </w:r>
      <w:r w:rsidR="00A6424D">
        <w:tab/>
      </w:r>
      <w:r w:rsidR="00A6424D">
        <w:tab/>
      </w:r>
      <w:r w:rsidR="00A6424D">
        <w:tab/>
      </w:r>
      <w:r w:rsidR="00A6424D">
        <w:tab/>
      </w:r>
      <w:r w:rsidR="006375B6">
        <w:t>L</w:t>
      </w:r>
      <w:r w:rsidR="00A6424D">
        <w:t>[1]&lt;</w:t>
      </w:r>
      <w:r w:rsidR="006375B6">
        <w:t>=R</w:t>
      </w:r>
      <w:r w:rsidR="00A6424D">
        <w:t>[1]</w:t>
      </w:r>
      <w:r w:rsidR="00A6424D">
        <w:tab/>
      </w:r>
      <w:r w:rsidR="00A6424D">
        <w:tab/>
      </w:r>
      <w:r w:rsidR="00A6424D">
        <w:tab/>
        <w:t>*compare*</w:t>
      </w:r>
      <w:r w:rsidR="00A6424D">
        <w:br/>
      </w:r>
      <w:r w:rsidR="00A6424D">
        <w:tab/>
      </w:r>
      <w:r w:rsidR="00A6424D">
        <w:tab/>
      </w:r>
      <w:r w:rsidR="00A6424D">
        <w:tab/>
      </w:r>
      <w:r w:rsidR="00A6424D">
        <w:tab/>
      </w:r>
      <w:r w:rsidR="00A6424D">
        <w:tab/>
      </w:r>
      <w:r w:rsidR="00A6424D">
        <w:tab/>
      </w:r>
      <w:r w:rsidR="00A6424D">
        <w:tab/>
        <w:t>A[4]</w:t>
      </w:r>
      <w:r w:rsidR="00A6424D">
        <w:sym w:font="Wingdings" w:char="F0DF"/>
      </w:r>
      <w:r w:rsidR="00D31203">
        <w:t>3</w:t>
      </w:r>
      <w:r w:rsidR="00A6424D">
        <w:br/>
      </w:r>
      <w:r w:rsidR="00A6424D">
        <w:tab/>
      </w:r>
      <w:r w:rsidR="00A6424D">
        <w:tab/>
      </w:r>
      <w:r w:rsidR="00A6424D">
        <w:tab/>
      </w:r>
      <w:r w:rsidR="00A6424D">
        <w:tab/>
      </w:r>
      <w:r w:rsidR="00A6424D">
        <w:tab/>
      </w:r>
      <w:r w:rsidR="00A6424D">
        <w:tab/>
      </w:r>
      <w:r w:rsidR="00A6424D">
        <w:tab/>
      </w:r>
      <w:proofErr w:type="spellStart"/>
      <w:r w:rsidR="006375B6">
        <w:t>i</w:t>
      </w:r>
      <w:proofErr w:type="spellEnd"/>
      <w:r w:rsidR="00A6424D">
        <w:sym w:font="Wingdings" w:char="F0DF"/>
      </w:r>
      <w:r w:rsidR="00A6424D">
        <w:t>2</w:t>
      </w:r>
      <w:r w:rsidR="00A6424D">
        <w:br/>
      </w:r>
      <w:r w:rsidR="00A6424D">
        <w:tab/>
      </w:r>
      <w:r w:rsidR="00A6424D">
        <w:tab/>
      </w:r>
      <w:r w:rsidR="00A6424D">
        <w:tab/>
      </w:r>
      <w:r w:rsidR="00A6424D">
        <w:tab/>
      </w:r>
      <w:r w:rsidR="00A6424D">
        <w:tab/>
        <w:t>k</w:t>
      </w:r>
      <w:r w:rsidR="00A6424D">
        <w:sym w:font="Wingdings" w:char="F0DF"/>
      </w:r>
      <w:r w:rsidR="00A6424D">
        <w:t>5</w:t>
      </w:r>
      <w:r w:rsidR="00A6424D">
        <w:br/>
      </w:r>
      <w:r w:rsidR="00A6424D">
        <w:tab/>
      </w:r>
      <w:r w:rsidR="00A6424D">
        <w:tab/>
      </w:r>
      <w:r w:rsidR="00A6424D">
        <w:tab/>
      </w:r>
      <w:r w:rsidR="00A6424D">
        <w:tab/>
      </w:r>
      <w:r w:rsidR="00A6424D">
        <w:tab/>
      </w:r>
      <w:r w:rsidR="00A6424D">
        <w:tab/>
      </w:r>
      <w:r w:rsidR="006375B6">
        <w:t>R</w:t>
      </w:r>
      <w:r w:rsidR="00A6424D">
        <w:t>[</w:t>
      </w:r>
      <w:r w:rsidR="006375B6">
        <w:t>1</w:t>
      </w:r>
      <w:r w:rsidR="00A6424D">
        <w:t>]&lt;</w:t>
      </w:r>
      <w:r w:rsidR="006375B6">
        <w:t>L</w:t>
      </w:r>
      <w:r w:rsidR="00A6424D">
        <w:t>[2]</w:t>
      </w:r>
      <w:r w:rsidR="00A6424D">
        <w:br/>
      </w:r>
      <w:r w:rsidR="00A6424D">
        <w:tab/>
      </w:r>
      <w:r w:rsidR="00A6424D">
        <w:tab/>
      </w:r>
      <w:r w:rsidR="00A6424D">
        <w:tab/>
      </w:r>
      <w:r w:rsidR="00A6424D">
        <w:tab/>
      </w:r>
      <w:r w:rsidR="00A6424D">
        <w:tab/>
      </w:r>
      <w:r w:rsidR="00A6424D">
        <w:tab/>
      </w:r>
      <w:r w:rsidR="00A6424D">
        <w:tab/>
        <w:t>A[5]</w:t>
      </w:r>
      <w:r w:rsidR="00A6424D">
        <w:sym w:font="Wingdings" w:char="F0DF"/>
      </w:r>
      <w:r w:rsidR="00D31203">
        <w:t>5</w:t>
      </w:r>
      <w:r w:rsidR="00A6424D">
        <w:br/>
      </w:r>
      <w:r w:rsidR="00A6424D">
        <w:tab/>
      </w:r>
      <w:r w:rsidR="00A6424D">
        <w:tab/>
      </w:r>
      <w:r w:rsidR="00A6424D">
        <w:tab/>
      </w:r>
      <w:r w:rsidR="00A6424D">
        <w:tab/>
      </w:r>
      <w:r w:rsidR="00A6424D">
        <w:tab/>
      </w:r>
      <w:r w:rsidR="00A6424D">
        <w:tab/>
      </w:r>
      <w:r w:rsidR="00A6424D">
        <w:tab/>
      </w:r>
      <w:r w:rsidR="00BD1D91">
        <w:t>j</w:t>
      </w:r>
      <w:r w:rsidR="00A6424D">
        <w:sym w:font="Wingdings" w:char="F0DF"/>
      </w:r>
      <w:r w:rsidR="00A6424D">
        <w:t>2</w:t>
      </w:r>
      <w:r w:rsidR="00A6424D">
        <w:br/>
      </w:r>
      <w:r w:rsidR="00A6424D">
        <w:lastRenderedPageBreak/>
        <w:tab/>
      </w:r>
      <w:r w:rsidR="00A6424D">
        <w:tab/>
      </w:r>
      <w:r w:rsidR="00A6424D">
        <w:tab/>
      </w:r>
      <w:r w:rsidR="00A6424D">
        <w:tab/>
        <w:t>// Now A=[</w:t>
      </w:r>
      <w:r w:rsidR="00D31203">
        <w:t>1,2,4,3,5</w:t>
      </w:r>
      <w:r w:rsidR="00A6424D">
        <w:t>]</w:t>
      </w:r>
      <w:r w:rsidR="00A6424D">
        <w:br/>
      </w:r>
      <w:r>
        <w:tab/>
      </w:r>
      <w:r>
        <w:tab/>
        <w:t>MERGE(A,1,3,5):</w:t>
      </w:r>
      <w:r w:rsidR="00806723">
        <w:br/>
      </w:r>
      <w:r w:rsidR="00C82805">
        <w:tab/>
      </w:r>
      <w:r w:rsidR="00C82805">
        <w:tab/>
      </w:r>
      <w:r w:rsidR="00C82805">
        <w:tab/>
        <w:t>n</w:t>
      </w:r>
      <w:r w:rsidR="00C82805" w:rsidRPr="003F5F24">
        <w:rPr>
          <w:vertAlign w:val="subscript"/>
        </w:rPr>
        <w:t>1</w:t>
      </w:r>
      <w:r w:rsidR="00C82805">
        <w:sym w:font="Wingdings" w:char="F0DF"/>
      </w:r>
      <w:r w:rsidR="00C82805">
        <w:t>3</w:t>
      </w:r>
      <w:r w:rsidR="00C82805">
        <w:br/>
      </w:r>
      <w:r w:rsidR="00C82805">
        <w:tab/>
      </w:r>
      <w:r w:rsidR="00C82805">
        <w:tab/>
      </w:r>
      <w:r w:rsidR="00C82805">
        <w:tab/>
        <w:t>n</w:t>
      </w:r>
      <w:r w:rsidR="00C82805" w:rsidRPr="003F5F24">
        <w:rPr>
          <w:vertAlign w:val="subscript"/>
        </w:rPr>
        <w:t>2</w:t>
      </w:r>
      <w:r w:rsidR="00C82805">
        <w:sym w:font="Wingdings" w:char="F0DF"/>
      </w:r>
      <w:r w:rsidR="00C82805">
        <w:t>2</w:t>
      </w:r>
      <w:r w:rsidR="00C82805">
        <w:br/>
      </w:r>
      <w:r w:rsidR="00C82805">
        <w:tab/>
      </w:r>
      <w:r w:rsidR="00C82805">
        <w:tab/>
      </w:r>
      <w:r w:rsidR="00C82805">
        <w:tab/>
        <w:t>create array L[1..4] R[1..3]</w:t>
      </w:r>
      <w:r w:rsidR="00C82805">
        <w:br/>
      </w:r>
      <w:r w:rsidR="00C82805">
        <w:tab/>
      </w:r>
      <w:r w:rsidR="00C82805">
        <w:tab/>
      </w:r>
      <w:r w:rsidR="00C82805">
        <w:tab/>
      </w:r>
      <w:proofErr w:type="spellStart"/>
      <w:r w:rsidR="00C82805">
        <w:t>i</w:t>
      </w:r>
      <w:proofErr w:type="spellEnd"/>
      <w:r w:rsidR="00C82805">
        <w:sym w:font="Wingdings" w:char="F0DF"/>
      </w:r>
      <w:r w:rsidR="00C82805">
        <w:t>1</w:t>
      </w:r>
      <w:r w:rsidR="00C82805">
        <w:br/>
      </w:r>
      <w:r w:rsidR="00C82805">
        <w:tab/>
      </w:r>
      <w:r w:rsidR="00C82805">
        <w:tab/>
      </w:r>
      <w:r w:rsidR="00C82805">
        <w:tab/>
      </w:r>
      <w:r w:rsidR="00C82805">
        <w:tab/>
        <w:t>L[1]</w:t>
      </w:r>
      <w:r w:rsidR="00C82805">
        <w:sym w:font="Wingdings" w:char="F0DF"/>
      </w:r>
      <w:r w:rsidR="00D31203">
        <w:t>1</w:t>
      </w:r>
      <w:r w:rsidR="00C82805">
        <w:br/>
      </w:r>
      <w:r w:rsidR="00C82805">
        <w:tab/>
      </w:r>
      <w:r w:rsidR="00C82805">
        <w:tab/>
      </w:r>
      <w:r w:rsidR="00C82805">
        <w:tab/>
      </w:r>
      <w:proofErr w:type="spellStart"/>
      <w:r w:rsidR="00C82805">
        <w:t>i</w:t>
      </w:r>
      <w:proofErr w:type="spellEnd"/>
      <w:r w:rsidR="00C82805">
        <w:sym w:font="Wingdings" w:char="F0DF"/>
      </w:r>
      <w:r w:rsidR="00C82805">
        <w:t>2</w:t>
      </w:r>
      <w:r w:rsidR="00C82805">
        <w:br/>
      </w:r>
      <w:r w:rsidR="00C82805">
        <w:tab/>
      </w:r>
      <w:r w:rsidR="00C82805">
        <w:tab/>
      </w:r>
      <w:r w:rsidR="00C82805">
        <w:tab/>
      </w:r>
      <w:r w:rsidR="00C82805">
        <w:tab/>
        <w:t>L[2]</w:t>
      </w:r>
      <w:r w:rsidR="00C82805">
        <w:sym w:font="Wingdings" w:char="F0DF"/>
      </w:r>
      <w:r w:rsidR="00D31203">
        <w:t>2</w:t>
      </w:r>
      <w:r w:rsidR="00C82805">
        <w:br/>
      </w:r>
      <w:r w:rsidR="00C82805">
        <w:tab/>
      </w:r>
      <w:r w:rsidR="00C82805">
        <w:tab/>
      </w:r>
      <w:r w:rsidR="00C82805">
        <w:tab/>
      </w:r>
      <w:proofErr w:type="spellStart"/>
      <w:r w:rsidR="00C82805">
        <w:t>i</w:t>
      </w:r>
      <w:proofErr w:type="spellEnd"/>
      <w:r w:rsidR="00C82805">
        <w:sym w:font="Wingdings" w:char="F0DF"/>
      </w:r>
      <w:r w:rsidR="00C82805">
        <w:t>3</w:t>
      </w:r>
      <w:r w:rsidR="00C82805">
        <w:br/>
      </w:r>
      <w:r w:rsidR="00C82805">
        <w:tab/>
      </w:r>
      <w:r w:rsidR="00C82805">
        <w:tab/>
      </w:r>
      <w:r w:rsidR="00C82805">
        <w:tab/>
      </w:r>
      <w:r w:rsidR="00C82805">
        <w:tab/>
        <w:t>L[3]</w:t>
      </w:r>
      <w:r w:rsidR="00C82805">
        <w:sym w:font="Wingdings" w:char="F0DF"/>
      </w:r>
      <w:r w:rsidR="00D31203">
        <w:t>4</w:t>
      </w:r>
      <w:r w:rsidR="00C82805">
        <w:br/>
      </w:r>
      <w:r w:rsidR="00C82805">
        <w:tab/>
      </w:r>
      <w:r w:rsidR="00C82805">
        <w:tab/>
      </w:r>
      <w:r w:rsidR="00C82805">
        <w:tab/>
        <w:t>j</w:t>
      </w:r>
      <w:r w:rsidR="00C82805">
        <w:sym w:font="Wingdings" w:char="F0DF"/>
      </w:r>
      <w:r w:rsidR="00C82805">
        <w:t>1</w:t>
      </w:r>
      <w:r w:rsidR="00C82805">
        <w:br/>
      </w:r>
      <w:r w:rsidR="00C82805">
        <w:tab/>
      </w:r>
      <w:r w:rsidR="00C82805">
        <w:tab/>
      </w:r>
      <w:r w:rsidR="00C82805">
        <w:tab/>
      </w:r>
      <w:r w:rsidR="00C82805">
        <w:tab/>
        <w:t>R[1]</w:t>
      </w:r>
      <w:r w:rsidR="00C82805">
        <w:sym w:font="Wingdings" w:char="F0DF"/>
      </w:r>
      <w:r w:rsidR="00D31203">
        <w:t>3</w:t>
      </w:r>
      <w:r w:rsidR="00C82805">
        <w:br/>
      </w:r>
      <w:r w:rsidR="00C82805">
        <w:tab/>
      </w:r>
      <w:r w:rsidR="00C82805">
        <w:tab/>
      </w:r>
      <w:r w:rsidR="00C82805">
        <w:tab/>
        <w:t>j</w:t>
      </w:r>
      <w:r w:rsidR="00C82805">
        <w:sym w:font="Wingdings" w:char="F0DF"/>
      </w:r>
      <w:r w:rsidR="00C82805">
        <w:t>2</w:t>
      </w:r>
      <w:r w:rsidR="00C82805">
        <w:br/>
      </w:r>
      <w:r w:rsidR="00C82805">
        <w:tab/>
      </w:r>
      <w:r w:rsidR="00C82805">
        <w:tab/>
      </w:r>
      <w:r w:rsidR="00C82805">
        <w:tab/>
      </w:r>
      <w:r w:rsidR="00C82805">
        <w:tab/>
        <w:t>R[2]</w:t>
      </w:r>
      <w:r w:rsidR="00C82805">
        <w:sym w:font="Wingdings" w:char="F0DF"/>
      </w:r>
      <w:r w:rsidR="00D31203">
        <w:t>5</w:t>
      </w:r>
      <w:r w:rsidR="00C82805">
        <w:br/>
      </w:r>
      <w:r w:rsidR="00C82805">
        <w:tab/>
      </w:r>
      <w:r w:rsidR="00C82805">
        <w:tab/>
      </w:r>
      <w:r w:rsidR="00C82805">
        <w:tab/>
        <w:t>L[4]</w:t>
      </w:r>
      <w:r w:rsidR="00C82805">
        <w:sym w:font="Wingdings" w:char="F0DF"/>
      </w:r>
      <w:r w:rsidR="00C82805" w:rsidRPr="00C06538">
        <w:t>∞</w:t>
      </w:r>
      <w:r w:rsidR="00C82805">
        <w:br/>
      </w:r>
      <w:r w:rsidR="00C82805">
        <w:tab/>
      </w:r>
      <w:r w:rsidR="00C82805">
        <w:tab/>
      </w:r>
      <w:r w:rsidR="00C82805">
        <w:tab/>
        <w:t>R[3]</w:t>
      </w:r>
      <w:r w:rsidR="00C82805">
        <w:sym w:font="Wingdings" w:char="F0DF"/>
      </w:r>
      <w:r w:rsidR="00C82805" w:rsidRPr="00C06538">
        <w:t>∞</w:t>
      </w:r>
      <w:r w:rsidR="00C82805">
        <w:br/>
      </w:r>
      <w:r w:rsidR="00C82805">
        <w:tab/>
      </w:r>
      <w:r w:rsidR="00C82805">
        <w:tab/>
      </w:r>
      <w:r w:rsidR="00C82805">
        <w:tab/>
      </w:r>
      <w:proofErr w:type="spellStart"/>
      <w:r w:rsidR="00C82805">
        <w:t>i</w:t>
      </w:r>
      <w:proofErr w:type="spellEnd"/>
      <w:r w:rsidR="00C82805">
        <w:sym w:font="Wingdings" w:char="F0DF"/>
      </w:r>
      <w:r w:rsidR="00C82805">
        <w:t>1</w:t>
      </w:r>
      <w:r w:rsidR="00C82805">
        <w:br/>
      </w:r>
      <w:r w:rsidR="00C82805">
        <w:tab/>
      </w:r>
      <w:r w:rsidR="00C82805">
        <w:tab/>
      </w:r>
      <w:r w:rsidR="00C82805">
        <w:tab/>
        <w:t>j</w:t>
      </w:r>
      <w:r w:rsidR="00C82805">
        <w:sym w:font="Wingdings" w:char="F0DF"/>
      </w:r>
      <w:r w:rsidR="00C82805">
        <w:t>1</w:t>
      </w:r>
      <w:r w:rsidR="00C82805">
        <w:br/>
      </w:r>
      <w:r w:rsidR="00C82805">
        <w:tab/>
      </w:r>
      <w:r w:rsidR="00C82805">
        <w:tab/>
      </w:r>
      <w:r w:rsidR="00C82805">
        <w:tab/>
        <w:t>k</w:t>
      </w:r>
      <w:r w:rsidR="00C82805">
        <w:sym w:font="Wingdings" w:char="F0DF"/>
      </w:r>
      <w:r w:rsidR="00C82805">
        <w:t>1</w:t>
      </w:r>
      <w:r w:rsidR="00C82805">
        <w:br/>
      </w:r>
      <w:r w:rsidR="00C82805">
        <w:tab/>
      </w:r>
      <w:r w:rsidR="00C82805">
        <w:tab/>
      </w:r>
      <w:r w:rsidR="00C82805">
        <w:tab/>
      </w:r>
      <w:r w:rsidR="00C82805">
        <w:tab/>
      </w:r>
      <w:r w:rsidR="00643D06">
        <w:t>L[1]&lt;=</w:t>
      </w:r>
      <w:r w:rsidR="00C82805">
        <w:t>R[1]</w:t>
      </w:r>
      <w:r w:rsidR="00C82805">
        <w:tab/>
      </w:r>
      <w:r w:rsidR="00C82805">
        <w:tab/>
      </w:r>
      <w:r w:rsidR="00C82805">
        <w:tab/>
      </w:r>
      <w:r w:rsidR="00C82805">
        <w:tab/>
      </w:r>
      <w:r w:rsidR="00C82805">
        <w:tab/>
        <w:t>*compare*</w:t>
      </w:r>
      <w:r w:rsidR="00C82805">
        <w:br/>
      </w:r>
      <w:r w:rsidR="00C82805">
        <w:tab/>
      </w:r>
      <w:r w:rsidR="00C82805">
        <w:tab/>
      </w:r>
      <w:r w:rsidR="00C82805">
        <w:tab/>
      </w:r>
      <w:r w:rsidR="00C82805">
        <w:tab/>
      </w:r>
      <w:r w:rsidR="00C82805">
        <w:tab/>
        <w:t>A[1]</w:t>
      </w:r>
      <w:r w:rsidR="00C82805">
        <w:sym w:font="Wingdings" w:char="F0DF"/>
      </w:r>
      <w:r w:rsidR="00D31203">
        <w:t>1</w:t>
      </w:r>
      <w:r w:rsidR="00C82805">
        <w:br/>
      </w:r>
      <w:r w:rsidR="00C82805">
        <w:tab/>
      </w:r>
      <w:r w:rsidR="00C82805">
        <w:tab/>
      </w:r>
      <w:r w:rsidR="00C82805">
        <w:tab/>
      </w:r>
      <w:r w:rsidR="00C82805">
        <w:tab/>
      </w:r>
      <w:r w:rsidR="00C82805">
        <w:tab/>
      </w:r>
      <w:proofErr w:type="spellStart"/>
      <w:r w:rsidR="00643D06">
        <w:t>i</w:t>
      </w:r>
      <w:proofErr w:type="spellEnd"/>
      <w:r w:rsidR="00C82805">
        <w:sym w:font="Wingdings" w:char="F0DF"/>
      </w:r>
      <w:r w:rsidR="00C82805">
        <w:t>2</w:t>
      </w:r>
      <w:r w:rsidR="00C82805">
        <w:br/>
      </w:r>
      <w:r w:rsidR="00C82805">
        <w:tab/>
      </w:r>
      <w:r w:rsidR="00C82805">
        <w:tab/>
      </w:r>
      <w:r w:rsidR="00C82805">
        <w:tab/>
        <w:t>k</w:t>
      </w:r>
      <w:r w:rsidR="00C82805">
        <w:sym w:font="Wingdings" w:char="F0DF"/>
      </w:r>
      <w:r w:rsidR="00C82805">
        <w:t>2</w:t>
      </w:r>
      <w:r w:rsidR="00C82805">
        <w:br/>
      </w:r>
      <w:r w:rsidR="00C82805">
        <w:tab/>
      </w:r>
      <w:r w:rsidR="00C82805">
        <w:tab/>
      </w:r>
      <w:r w:rsidR="00C82805">
        <w:tab/>
      </w:r>
      <w:r w:rsidR="00C82805">
        <w:tab/>
      </w:r>
      <w:r w:rsidR="00910795">
        <w:t>L</w:t>
      </w:r>
      <w:r w:rsidR="00D030AF">
        <w:t>[</w:t>
      </w:r>
      <w:r w:rsidR="00910795">
        <w:t>2</w:t>
      </w:r>
      <w:r w:rsidR="00D030AF">
        <w:t>]&lt;</w:t>
      </w:r>
      <w:r w:rsidR="00910795">
        <w:t>=R</w:t>
      </w:r>
      <w:r w:rsidR="00D030AF">
        <w:t>[</w:t>
      </w:r>
      <w:r w:rsidR="00910795">
        <w:t>1</w:t>
      </w:r>
      <w:r w:rsidR="00D030AF">
        <w:t>]</w:t>
      </w:r>
      <w:r w:rsidR="00D030AF">
        <w:tab/>
      </w:r>
      <w:r w:rsidR="00D030AF">
        <w:tab/>
      </w:r>
      <w:r w:rsidR="00D030AF">
        <w:tab/>
      </w:r>
      <w:r w:rsidR="00D030AF">
        <w:tab/>
      </w:r>
      <w:r w:rsidR="00D030AF">
        <w:tab/>
        <w:t>*compare*</w:t>
      </w:r>
      <w:r w:rsidR="00D030AF">
        <w:br/>
      </w:r>
      <w:r w:rsidR="00D030AF">
        <w:tab/>
      </w:r>
      <w:r w:rsidR="00D030AF">
        <w:tab/>
      </w:r>
      <w:r w:rsidR="00D030AF">
        <w:tab/>
      </w:r>
      <w:r w:rsidR="00D030AF">
        <w:tab/>
      </w:r>
      <w:r w:rsidR="00D030AF">
        <w:tab/>
        <w:t>A[2]</w:t>
      </w:r>
      <w:r w:rsidR="00D030AF">
        <w:sym w:font="Wingdings" w:char="F0DF"/>
      </w:r>
      <w:r w:rsidR="00D31203">
        <w:t>2</w:t>
      </w:r>
      <w:r w:rsidR="00C82805">
        <w:br/>
      </w:r>
      <w:r w:rsidR="00643D06">
        <w:tab/>
      </w:r>
      <w:r w:rsidR="00643D06">
        <w:tab/>
      </w:r>
      <w:r w:rsidR="00643D06">
        <w:tab/>
      </w:r>
      <w:r w:rsidR="00643D06">
        <w:tab/>
      </w:r>
      <w:r w:rsidR="00643D06">
        <w:tab/>
      </w:r>
      <w:proofErr w:type="spellStart"/>
      <w:r w:rsidR="00910795">
        <w:t>i</w:t>
      </w:r>
      <w:proofErr w:type="spellEnd"/>
      <w:r w:rsidR="00643D06">
        <w:sym w:font="Wingdings" w:char="F0DF"/>
      </w:r>
      <w:r w:rsidR="00910795">
        <w:t>3</w:t>
      </w:r>
      <w:r w:rsidR="00643D06">
        <w:br/>
      </w:r>
      <w:r w:rsidR="00C82805">
        <w:tab/>
      </w:r>
      <w:r w:rsidR="00C82805">
        <w:tab/>
      </w:r>
      <w:r w:rsidR="00C82805">
        <w:tab/>
        <w:t>k</w:t>
      </w:r>
      <w:r w:rsidR="00C82805">
        <w:sym w:font="Wingdings" w:char="F0DF"/>
      </w:r>
      <w:r w:rsidR="00C82805">
        <w:t>3</w:t>
      </w:r>
      <w:r w:rsidR="00C82805">
        <w:br/>
      </w:r>
      <w:r w:rsidR="00643D06">
        <w:tab/>
      </w:r>
      <w:r w:rsidR="00643D06">
        <w:tab/>
      </w:r>
      <w:r w:rsidR="00643D06">
        <w:tab/>
      </w:r>
      <w:r w:rsidR="00643D06">
        <w:tab/>
      </w:r>
      <w:r w:rsidR="00D31203">
        <w:t>R</w:t>
      </w:r>
      <w:r w:rsidR="00910795">
        <w:t>[</w:t>
      </w:r>
      <w:r w:rsidR="00D31203">
        <w:t>1</w:t>
      </w:r>
      <w:r w:rsidR="00910795">
        <w:t>]&lt;</w:t>
      </w:r>
      <w:r w:rsidR="00D31203">
        <w:t>L</w:t>
      </w:r>
      <w:r w:rsidR="00643D06">
        <w:t>[</w:t>
      </w:r>
      <w:r w:rsidR="00D31203">
        <w:t>3</w:t>
      </w:r>
      <w:r w:rsidR="00643D06">
        <w:t>]</w:t>
      </w:r>
      <w:r w:rsidR="00643D06">
        <w:tab/>
      </w:r>
      <w:r w:rsidR="00643D06">
        <w:tab/>
      </w:r>
      <w:r w:rsidR="00643D06">
        <w:tab/>
      </w:r>
      <w:r w:rsidR="00643D06">
        <w:tab/>
      </w:r>
      <w:r w:rsidR="00643D06">
        <w:tab/>
        <w:t>*compare*</w:t>
      </w:r>
      <w:r w:rsidR="00643D06">
        <w:br/>
      </w:r>
      <w:r w:rsidR="00643D06">
        <w:tab/>
      </w:r>
      <w:r w:rsidR="00643D06">
        <w:tab/>
      </w:r>
      <w:r w:rsidR="00643D06">
        <w:tab/>
      </w:r>
      <w:r w:rsidR="00643D06">
        <w:tab/>
      </w:r>
      <w:r w:rsidR="00643D06">
        <w:tab/>
        <w:t>A[</w:t>
      </w:r>
      <w:r w:rsidR="004A1558">
        <w:t>3</w:t>
      </w:r>
      <w:r w:rsidR="00643D06">
        <w:t>]</w:t>
      </w:r>
      <w:r w:rsidR="00643D06">
        <w:sym w:font="Wingdings" w:char="F0DF"/>
      </w:r>
      <w:r w:rsidR="00D31203">
        <w:t>3</w:t>
      </w:r>
      <w:r w:rsidR="00643D06">
        <w:br/>
      </w:r>
      <w:r w:rsidR="004A1558">
        <w:tab/>
      </w:r>
      <w:r w:rsidR="004A1558">
        <w:tab/>
      </w:r>
      <w:r w:rsidR="004A1558">
        <w:tab/>
      </w:r>
      <w:r w:rsidR="004A1558">
        <w:tab/>
      </w:r>
      <w:r w:rsidR="004A1558">
        <w:tab/>
      </w:r>
      <w:r w:rsidR="00D31203">
        <w:t>j</w:t>
      </w:r>
      <w:r w:rsidR="004A1558">
        <w:sym w:font="Wingdings" w:char="F0DF"/>
      </w:r>
      <w:r w:rsidR="00D31203">
        <w:t>2</w:t>
      </w:r>
      <w:r w:rsidR="004A1558">
        <w:br/>
      </w:r>
      <w:r w:rsidR="00C82805">
        <w:tab/>
      </w:r>
      <w:r w:rsidR="00C82805">
        <w:tab/>
      </w:r>
      <w:r w:rsidR="00C82805">
        <w:tab/>
        <w:t>k</w:t>
      </w:r>
      <w:r w:rsidR="00C82805">
        <w:sym w:font="Wingdings" w:char="F0DF"/>
      </w:r>
      <w:r w:rsidR="00C82805">
        <w:t>4</w:t>
      </w:r>
      <w:r w:rsidR="00C82805">
        <w:br/>
      </w:r>
      <w:r w:rsidR="00910795">
        <w:tab/>
      </w:r>
      <w:r w:rsidR="00910795">
        <w:tab/>
      </w:r>
      <w:r w:rsidR="00910795">
        <w:tab/>
      </w:r>
      <w:r w:rsidR="00910795">
        <w:tab/>
      </w:r>
      <w:r w:rsidR="00D31203">
        <w:t>L</w:t>
      </w:r>
      <w:r w:rsidR="00910795">
        <w:t>[</w:t>
      </w:r>
      <w:r w:rsidR="00D31203">
        <w:t>3</w:t>
      </w:r>
      <w:r w:rsidR="00910795">
        <w:t>]&lt;</w:t>
      </w:r>
      <w:r w:rsidR="00D31203">
        <w:t>=R</w:t>
      </w:r>
      <w:r w:rsidR="00910795">
        <w:t>[</w:t>
      </w:r>
      <w:r w:rsidR="00D31203">
        <w:t>2</w:t>
      </w:r>
      <w:r w:rsidR="00910795">
        <w:t>]</w:t>
      </w:r>
      <w:r w:rsidR="00D31203">
        <w:tab/>
      </w:r>
      <w:r w:rsidR="00D31203">
        <w:tab/>
      </w:r>
      <w:r w:rsidR="00D31203">
        <w:tab/>
      </w:r>
      <w:r w:rsidR="00D31203">
        <w:tab/>
      </w:r>
      <w:r w:rsidR="00D31203">
        <w:tab/>
        <w:t>*compare*</w:t>
      </w:r>
      <w:r w:rsidR="00910795">
        <w:br/>
      </w:r>
      <w:r w:rsidR="00910795">
        <w:tab/>
      </w:r>
      <w:r w:rsidR="00910795">
        <w:tab/>
      </w:r>
      <w:r w:rsidR="00910795">
        <w:tab/>
      </w:r>
      <w:r w:rsidR="00910795">
        <w:tab/>
      </w:r>
      <w:r w:rsidR="00910795">
        <w:tab/>
        <w:t>A[4]</w:t>
      </w:r>
      <w:r w:rsidR="00910795">
        <w:sym w:font="Wingdings" w:char="F0DF"/>
      </w:r>
      <w:r w:rsidR="00D31203">
        <w:t>4</w:t>
      </w:r>
      <w:r w:rsidR="00910795">
        <w:br/>
      </w:r>
      <w:r w:rsidR="00910795">
        <w:tab/>
      </w:r>
      <w:r w:rsidR="00910795">
        <w:tab/>
      </w:r>
      <w:r w:rsidR="00910795">
        <w:tab/>
      </w:r>
      <w:r w:rsidR="00910795">
        <w:tab/>
      </w:r>
      <w:r w:rsidR="00910795">
        <w:tab/>
      </w:r>
      <w:proofErr w:type="spellStart"/>
      <w:r w:rsidR="00D31203">
        <w:t>i</w:t>
      </w:r>
      <w:proofErr w:type="spellEnd"/>
      <w:r w:rsidR="00910795">
        <w:sym w:font="Wingdings" w:char="F0DF"/>
      </w:r>
      <w:r w:rsidR="00D31203">
        <w:t>4</w:t>
      </w:r>
      <w:r w:rsidR="00910795">
        <w:br/>
      </w:r>
      <w:r w:rsidR="00C82805">
        <w:tab/>
      </w:r>
      <w:r w:rsidR="00C82805">
        <w:tab/>
      </w:r>
      <w:r w:rsidR="00C82805">
        <w:tab/>
        <w:t>k</w:t>
      </w:r>
      <w:r w:rsidR="00C82805">
        <w:sym w:font="Wingdings" w:char="F0DF"/>
      </w:r>
      <w:r w:rsidR="00C82805">
        <w:t>5</w:t>
      </w:r>
      <w:r w:rsidR="00C82805">
        <w:br/>
      </w:r>
      <w:r w:rsidR="00910795">
        <w:tab/>
      </w:r>
      <w:r w:rsidR="00910795">
        <w:tab/>
      </w:r>
      <w:r w:rsidR="00910795">
        <w:tab/>
      </w:r>
      <w:r w:rsidR="00910795">
        <w:tab/>
        <w:t>R[2]&lt;L[4]</w:t>
      </w:r>
      <w:r w:rsidR="00910795">
        <w:br/>
      </w:r>
      <w:r w:rsidR="00910795">
        <w:tab/>
      </w:r>
      <w:r w:rsidR="00910795">
        <w:tab/>
      </w:r>
      <w:r w:rsidR="00910795">
        <w:tab/>
      </w:r>
      <w:r w:rsidR="00910795">
        <w:tab/>
      </w:r>
      <w:r w:rsidR="00910795">
        <w:tab/>
        <w:t>A[5]</w:t>
      </w:r>
      <w:r w:rsidR="00910795">
        <w:sym w:font="Wingdings" w:char="F0DF"/>
      </w:r>
      <w:r w:rsidR="00D31203">
        <w:t>5</w:t>
      </w:r>
      <w:r w:rsidR="00910795">
        <w:br/>
      </w:r>
      <w:r w:rsidR="00910795">
        <w:tab/>
      </w:r>
      <w:r w:rsidR="00910795">
        <w:tab/>
      </w:r>
      <w:r w:rsidR="00910795">
        <w:tab/>
      </w:r>
      <w:r w:rsidR="00910795">
        <w:tab/>
      </w:r>
      <w:r w:rsidR="00910795">
        <w:tab/>
        <w:t>j</w:t>
      </w:r>
      <w:r w:rsidR="00910795">
        <w:sym w:font="Wingdings" w:char="F0DF"/>
      </w:r>
      <w:r w:rsidR="00D31203">
        <w:t>3</w:t>
      </w:r>
    </w:p>
    <w:p w:rsidR="00D31203" w:rsidRDefault="00D31203" w:rsidP="00D418AD">
      <w:pPr>
        <w:rPr>
          <w:rtl/>
        </w:rPr>
      </w:pPr>
      <w:r>
        <w:rPr>
          <w:rFonts w:hint="cs"/>
          <w:rtl/>
        </w:rPr>
        <w:t>יותר מ</w:t>
      </w:r>
      <w:r>
        <w:rPr>
          <w:rFonts w:asciiTheme="minorBidi" w:hAnsiTheme="minorBidi"/>
          <w:rtl/>
        </w:rPr>
        <w:t>־</w:t>
      </w:r>
      <w:r>
        <w:rPr>
          <w:rFonts w:hint="cs"/>
          <w:rtl/>
        </w:rPr>
        <w:t>7 השוואות.</w:t>
      </w:r>
    </w:p>
    <w:p w:rsidR="00D418AD" w:rsidRDefault="00D418AD" w:rsidP="00B026F7">
      <w:pPr>
        <w:rPr>
          <w:rtl/>
        </w:rPr>
      </w:pPr>
      <w:r w:rsidRPr="00052C4D">
        <w:rPr>
          <w:rFonts w:hint="cs"/>
          <w:b/>
          <w:bCs/>
          <w:rtl/>
        </w:rPr>
        <w:t>מיון-</w:t>
      </w:r>
      <w:r w:rsidR="00AB1139" w:rsidRPr="00052C4D">
        <w:rPr>
          <w:rFonts w:hint="cs"/>
          <w:b/>
          <w:bCs/>
          <w:rtl/>
        </w:rPr>
        <w:t>בחירה</w:t>
      </w:r>
      <w:r>
        <w:rPr>
          <w:rFonts w:hint="cs"/>
          <w:rtl/>
        </w:rPr>
        <w:t xml:space="preserve"> (עמ' </w:t>
      </w:r>
      <w:r w:rsidR="00B026F7">
        <w:rPr>
          <w:rFonts w:hint="cs"/>
          <w:rtl/>
        </w:rPr>
        <w:t>13</w:t>
      </w:r>
      <w:r>
        <w:rPr>
          <w:rFonts w:hint="cs"/>
          <w:rtl/>
        </w:rPr>
        <w:t xml:space="preserve"> ב</w:t>
      </w:r>
      <w:r w:rsidR="00231267">
        <w:rPr>
          <w:rFonts w:hint="cs"/>
          <w:rtl/>
        </w:rPr>
        <w:t>מדריך</w:t>
      </w:r>
      <w:r>
        <w:rPr>
          <w:rFonts w:hint="cs"/>
          <w:rtl/>
        </w:rPr>
        <w:t xml:space="preserve">) </w:t>
      </w:r>
      <w:r>
        <w:t>A=[</w:t>
      </w:r>
      <w:r w:rsidR="00231267">
        <w:t>1,2,3,4,5</w:t>
      </w:r>
      <w:r>
        <w:t>]</w:t>
      </w:r>
      <w:r>
        <w:rPr>
          <w:rFonts w:hint="cs"/>
          <w:rtl/>
        </w:rPr>
        <w:t>:</w:t>
      </w:r>
    </w:p>
    <w:p w:rsidR="00231267" w:rsidRDefault="00231267" w:rsidP="00B026F7">
      <w:pPr>
        <w:bidi w:val="0"/>
      </w:pPr>
      <w:r>
        <w:t>SELECTION-SORT(A):</w:t>
      </w:r>
      <w:r>
        <w:br/>
      </w:r>
      <w:r>
        <w:tab/>
      </w:r>
      <w:proofErr w:type="spellStart"/>
      <w:r>
        <w:t>i</w:t>
      </w:r>
      <w:proofErr w:type="spellEnd"/>
      <w:r>
        <w:sym w:font="Wingdings" w:char="F0DF"/>
      </w:r>
      <w:r>
        <w:t>1</w:t>
      </w:r>
      <w:r>
        <w:br/>
      </w:r>
      <w:r>
        <w:lastRenderedPageBreak/>
        <w:tab/>
      </w:r>
      <w:r>
        <w:tab/>
        <w:t>min</w:t>
      </w:r>
      <w:r>
        <w:sym w:font="Wingdings" w:char="F0DF"/>
      </w:r>
      <w:r>
        <w:t>1</w:t>
      </w:r>
      <w:r>
        <w:br/>
      </w:r>
      <w:r>
        <w:tab/>
      </w:r>
      <w:r>
        <w:tab/>
        <w:t>j</w:t>
      </w:r>
      <w:r>
        <w:sym w:font="Wingdings" w:char="F0DF"/>
      </w:r>
      <w:r>
        <w:t>2</w:t>
      </w:r>
      <w:r>
        <w:br/>
      </w:r>
      <w:r>
        <w:tab/>
      </w:r>
      <w:r>
        <w:tab/>
      </w:r>
      <w:r>
        <w:tab/>
        <w:t>A[1]&lt;A[2]</w:t>
      </w:r>
      <w:r w:rsidR="00B026F7">
        <w:tab/>
      </w:r>
      <w:r w:rsidR="00B026F7">
        <w:tab/>
      </w:r>
      <w:r w:rsidR="00B026F7">
        <w:tab/>
      </w:r>
      <w:r w:rsidR="00B026F7">
        <w:tab/>
      </w:r>
      <w:r w:rsidR="00B026F7">
        <w:tab/>
        <w:t>*compare*</w:t>
      </w:r>
      <w:r>
        <w:br/>
      </w:r>
      <w:r>
        <w:tab/>
      </w:r>
      <w:r>
        <w:tab/>
        <w:t>j</w:t>
      </w:r>
      <w:r>
        <w:sym w:font="Wingdings" w:char="F0DF"/>
      </w:r>
      <w:r>
        <w:t>3</w:t>
      </w:r>
      <w:r>
        <w:br/>
      </w:r>
      <w:r>
        <w:tab/>
      </w:r>
      <w:r>
        <w:tab/>
      </w:r>
      <w:r>
        <w:tab/>
        <w:t>A[</w:t>
      </w:r>
      <w:r w:rsidR="00B026F7">
        <w:t>1</w:t>
      </w:r>
      <w:r>
        <w:t>]</w:t>
      </w:r>
      <w:r w:rsidR="00B026F7">
        <w:t>&lt;A[3]</w:t>
      </w:r>
      <w:r w:rsidR="00B026F7">
        <w:tab/>
      </w:r>
      <w:r w:rsidR="00B026F7">
        <w:tab/>
      </w:r>
      <w:r w:rsidR="00B026F7">
        <w:tab/>
      </w:r>
      <w:r w:rsidR="00B026F7">
        <w:tab/>
      </w:r>
      <w:r w:rsidR="00B026F7">
        <w:tab/>
        <w:t>*compare*</w:t>
      </w:r>
      <w:r w:rsidR="00B026F7">
        <w:br/>
      </w:r>
      <w:r w:rsidR="00B026F7">
        <w:tab/>
      </w:r>
      <w:r w:rsidR="00B026F7">
        <w:tab/>
        <w:t>j</w:t>
      </w:r>
      <w:r w:rsidR="00B026F7">
        <w:sym w:font="Wingdings" w:char="F0DF"/>
      </w:r>
      <w:r w:rsidR="00B026F7">
        <w:t>4</w:t>
      </w:r>
      <w:r w:rsidR="00B026F7">
        <w:br/>
      </w:r>
      <w:r w:rsidR="00B026F7">
        <w:tab/>
      </w:r>
      <w:r w:rsidR="00B026F7">
        <w:tab/>
      </w:r>
      <w:r w:rsidR="00B026F7">
        <w:tab/>
        <w:t>A[1]&lt;A[4]</w:t>
      </w:r>
      <w:r w:rsidR="00B026F7">
        <w:tab/>
      </w:r>
      <w:r w:rsidR="00B026F7">
        <w:tab/>
      </w:r>
      <w:r w:rsidR="00B026F7">
        <w:tab/>
      </w:r>
      <w:r w:rsidR="00B026F7">
        <w:tab/>
      </w:r>
      <w:r w:rsidR="00B026F7">
        <w:tab/>
        <w:t>*compare*</w:t>
      </w:r>
      <w:r w:rsidR="00B026F7">
        <w:br/>
      </w:r>
      <w:r w:rsidR="00B026F7">
        <w:tab/>
      </w:r>
      <w:r w:rsidR="00B026F7">
        <w:tab/>
        <w:t>j</w:t>
      </w:r>
      <w:r w:rsidR="00B026F7">
        <w:sym w:font="Wingdings" w:char="F0DF"/>
      </w:r>
      <w:r w:rsidR="00B026F7">
        <w:t>5</w:t>
      </w:r>
      <w:r w:rsidR="00B026F7">
        <w:br/>
      </w:r>
      <w:r w:rsidR="00B026F7">
        <w:tab/>
      </w:r>
      <w:r w:rsidR="00B026F7">
        <w:tab/>
      </w:r>
      <w:r w:rsidR="00B026F7">
        <w:tab/>
        <w:t>A[1]&lt;A[5]</w:t>
      </w:r>
      <w:r w:rsidR="00B026F7">
        <w:tab/>
      </w:r>
      <w:r w:rsidR="00B026F7">
        <w:tab/>
      </w:r>
      <w:r w:rsidR="00B026F7">
        <w:tab/>
      </w:r>
      <w:r w:rsidR="00B026F7">
        <w:tab/>
      </w:r>
      <w:r w:rsidR="00B026F7">
        <w:tab/>
        <w:t>*compare*</w:t>
      </w:r>
      <w:r w:rsidR="00B026F7">
        <w:br/>
      </w:r>
      <w:r w:rsidR="00B026F7">
        <w:tab/>
      </w:r>
      <w:r w:rsidR="00B026F7">
        <w:tab/>
        <w:t>exchange A[1]</w:t>
      </w:r>
      <w:r w:rsidR="00B026F7" w:rsidRPr="00EE1A3D">
        <w:rPr>
          <w:rFonts w:eastAsiaTheme="minorEastAsia"/>
          <w:b/>
          <w:bCs/>
          <w:sz w:val="20"/>
          <w:szCs w:val="20"/>
        </w:rPr>
        <w:t>↔</w:t>
      </w:r>
      <w:r w:rsidR="00B026F7">
        <w:t>A[1]</w:t>
      </w:r>
      <w:r w:rsidR="00B026F7">
        <w:tab/>
      </w:r>
      <w:r w:rsidR="00B026F7">
        <w:tab/>
        <w:t>// A=[1,2,3,4,5]</w:t>
      </w:r>
      <w:r w:rsidR="00B026F7">
        <w:br/>
      </w:r>
      <w:r w:rsidR="00B026F7">
        <w:tab/>
      </w:r>
      <w:proofErr w:type="spellStart"/>
      <w:r w:rsidR="00B026F7">
        <w:t>i</w:t>
      </w:r>
      <w:proofErr w:type="spellEnd"/>
      <w:r w:rsidR="00B026F7">
        <w:sym w:font="Wingdings" w:char="F0DF"/>
      </w:r>
      <w:r w:rsidR="00B026F7">
        <w:t>2</w:t>
      </w:r>
      <w:r w:rsidR="00B026F7">
        <w:br/>
      </w:r>
      <w:r w:rsidR="00B026F7">
        <w:tab/>
      </w:r>
      <w:r w:rsidR="00B026F7">
        <w:tab/>
        <w:t>min</w:t>
      </w:r>
      <w:r w:rsidR="00B026F7">
        <w:sym w:font="Wingdings" w:char="F0DF"/>
      </w:r>
      <w:r w:rsidR="00B026F7">
        <w:t>2</w:t>
      </w:r>
      <w:r w:rsidR="00B026F7">
        <w:br/>
      </w:r>
      <w:r w:rsidR="00B026F7">
        <w:tab/>
      </w:r>
      <w:r w:rsidR="00B026F7">
        <w:tab/>
        <w:t>j</w:t>
      </w:r>
      <w:r w:rsidR="00B026F7">
        <w:sym w:font="Wingdings" w:char="F0DF"/>
      </w:r>
      <w:r w:rsidR="00B026F7">
        <w:t>3</w:t>
      </w:r>
      <w:r w:rsidR="00B026F7">
        <w:br/>
      </w:r>
      <w:r w:rsidR="00B026F7">
        <w:tab/>
      </w:r>
      <w:r w:rsidR="00B026F7">
        <w:tab/>
      </w:r>
      <w:r w:rsidR="00B026F7">
        <w:tab/>
        <w:t>A[2]&lt;A[3]</w:t>
      </w:r>
      <w:r w:rsidR="00B026F7">
        <w:tab/>
      </w:r>
      <w:r w:rsidR="00B026F7">
        <w:tab/>
      </w:r>
      <w:r w:rsidR="00B026F7">
        <w:tab/>
      </w:r>
      <w:r w:rsidR="00B026F7">
        <w:tab/>
      </w:r>
      <w:r w:rsidR="00B026F7">
        <w:tab/>
        <w:t>*compare*</w:t>
      </w:r>
      <w:r w:rsidR="00B026F7">
        <w:br/>
      </w:r>
      <w:r w:rsidR="00B026F7">
        <w:tab/>
      </w:r>
      <w:r w:rsidR="00B026F7">
        <w:tab/>
        <w:t>j</w:t>
      </w:r>
      <w:r w:rsidR="00B026F7">
        <w:sym w:font="Wingdings" w:char="F0DF"/>
      </w:r>
      <w:r w:rsidR="00B026F7">
        <w:t>4</w:t>
      </w:r>
      <w:r w:rsidR="00B026F7">
        <w:br/>
      </w:r>
      <w:r w:rsidR="00B026F7">
        <w:tab/>
      </w:r>
      <w:r w:rsidR="00B026F7">
        <w:tab/>
      </w:r>
      <w:r w:rsidR="00B026F7">
        <w:tab/>
        <w:t>A[2]&lt;A[4]</w:t>
      </w:r>
      <w:r w:rsidR="00B026F7">
        <w:tab/>
      </w:r>
      <w:r w:rsidR="00B026F7">
        <w:tab/>
      </w:r>
      <w:r w:rsidR="00B026F7">
        <w:tab/>
      </w:r>
      <w:r w:rsidR="00B026F7">
        <w:tab/>
      </w:r>
      <w:r w:rsidR="00B026F7">
        <w:tab/>
        <w:t>*compare*</w:t>
      </w:r>
      <w:r w:rsidR="00B026F7">
        <w:br/>
      </w:r>
      <w:r w:rsidR="00B026F7">
        <w:tab/>
      </w:r>
      <w:r w:rsidR="00B026F7">
        <w:tab/>
        <w:t>j</w:t>
      </w:r>
      <w:r w:rsidR="00B026F7">
        <w:sym w:font="Wingdings" w:char="F0DF"/>
      </w:r>
      <w:r w:rsidR="00B026F7">
        <w:t>5</w:t>
      </w:r>
      <w:r w:rsidR="00B026F7">
        <w:br/>
      </w:r>
      <w:r w:rsidR="00B026F7">
        <w:tab/>
      </w:r>
      <w:r w:rsidR="00B026F7">
        <w:tab/>
      </w:r>
      <w:r w:rsidR="00B026F7">
        <w:tab/>
        <w:t>A[2]&lt;A[5]</w:t>
      </w:r>
      <w:r w:rsidR="00B026F7">
        <w:tab/>
      </w:r>
      <w:r w:rsidR="00B026F7">
        <w:tab/>
      </w:r>
      <w:r w:rsidR="00B026F7">
        <w:tab/>
      </w:r>
      <w:r w:rsidR="00B026F7">
        <w:tab/>
      </w:r>
      <w:r w:rsidR="00B026F7">
        <w:tab/>
        <w:t>*compare*</w:t>
      </w:r>
      <w:r w:rsidR="00B026F7">
        <w:br/>
      </w:r>
      <w:r w:rsidR="00B026F7">
        <w:tab/>
      </w:r>
      <w:r w:rsidR="00B026F7">
        <w:tab/>
        <w:t>exchange A[2]</w:t>
      </w:r>
      <w:r w:rsidR="00B026F7" w:rsidRPr="00EE1A3D">
        <w:rPr>
          <w:rFonts w:eastAsiaTheme="minorEastAsia"/>
          <w:b/>
          <w:bCs/>
          <w:sz w:val="20"/>
          <w:szCs w:val="20"/>
        </w:rPr>
        <w:t>↔</w:t>
      </w:r>
      <w:r w:rsidR="00B026F7">
        <w:t>A[2]</w:t>
      </w:r>
      <w:r w:rsidR="00B026F7">
        <w:tab/>
      </w:r>
      <w:r w:rsidR="00B026F7">
        <w:tab/>
        <w:t>// A=[1,2,3,4,5]</w:t>
      </w:r>
      <w:r w:rsidR="00B026F7">
        <w:br/>
      </w:r>
      <w:r w:rsidR="00B026F7">
        <w:tab/>
      </w:r>
      <w:proofErr w:type="spellStart"/>
      <w:r w:rsidR="00B026F7">
        <w:t>i</w:t>
      </w:r>
      <w:proofErr w:type="spellEnd"/>
      <w:r w:rsidR="00B026F7">
        <w:sym w:font="Wingdings" w:char="F0DF"/>
      </w:r>
      <w:r w:rsidR="00B026F7">
        <w:t>3</w:t>
      </w:r>
      <w:r w:rsidR="00B026F7">
        <w:br/>
      </w:r>
      <w:r w:rsidR="00B026F7">
        <w:tab/>
      </w:r>
      <w:r w:rsidR="00B026F7">
        <w:tab/>
        <w:t>min</w:t>
      </w:r>
      <w:r w:rsidR="00B026F7">
        <w:sym w:font="Wingdings" w:char="F0DF"/>
      </w:r>
      <w:r w:rsidR="00B026F7">
        <w:t>3</w:t>
      </w:r>
      <w:r w:rsidR="00B026F7">
        <w:br/>
      </w:r>
      <w:r w:rsidR="00B026F7">
        <w:tab/>
      </w:r>
      <w:r w:rsidR="00B026F7">
        <w:tab/>
        <w:t>j</w:t>
      </w:r>
      <w:r w:rsidR="00B026F7">
        <w:sym w:font="Wingdings" w:char="F0DF"/>
      </w:r>
      <w:r w:rsidR="00B026F7">
        <w:t>4</w:t>
      </w:r>
      <w:r w:rsidR="00B026F7">
        <w:br/>
      </w:r>
      <w:r w:rsidR="00B026F7">
        <w:tab/>
      </w:r>
      <w:r w:rsidR="00B026F7">
        <w:tab/>
      </w:r>
      <w:r w:rsidR="00B026F7">
        <w:tab/>
        <w:t>A[3]&lt;A[4]</w:t>
      </w:r>
      <w:r w:rsidR="00B026F7">
        <w:tab/>
      </w:r>
      <w:r w:rsidR="00B026F7">
        <w:tab/>
      </w:r>
      <w:r w:rsidR="00B026F7">
        <w:tab/>
      </w:r>
      <w:r w:rsidR="00B026F7">
        <w:tab/>
      </w:r>
      <w:r w:rsidR="00B026F7">
        <w:tab/>
        <w:t>*compare*</w:t>
      </w:r>
      <w:r w:rsidR="00B026F7">
        <w:br/>
        <w:t>// more than 7 compares, stopping algorithm.</w:t>
      </w:r>
    </w:p>
    <w:p w:rsidR="00AB1139" w:rsidRDefault="00AB1139" w:rsidP="00AB1139">
      <w:pPr>
        <w:rPr>
          <w:rtl/>
        </w:rPr>
      </w:pPr>
      <w:r w:rsidRPr="00052C4D">
        <w:rPr>
          <w:rFonts w:hint="cs"/>
          <w:b/>
          <w:bCs/>
          <w:rtl/>
        </w:rPr>
        <w:t>מיון-בועות</w:t>
      </w:r>
      <w:r>
        <w:rPr>
          <w:rFonts w:hint="cs"/>
          <w:rtl/>
        </w:rPr>
        <w:t xml:space="preserve"> (עמ' 32 בספר) </w:t>
      </w:r>
      <w:r>
        <w:t>A=[</w:t>
      </w:r>
      <w:r w:rsidR="00B026F7">
        <w:t>1,2,3,4,5</w:t>
      </w:r>
      <w:r>
        <w:t>]</w:t>
      </w:r>
      <w:r>
        <w:rPr>
          <w:rFonts w:hint="cs"/>
          <w:rtl/>
        </w:rPr>
        <w:t>:</w:t>
      </w:r>
    </w:p>
    <w:p w:rsidR="00B026F7" w:rsidRDefault="00B026F7" w:rsidP="00AD5773">
      <w:pPr>
        <w:bidi w:val="0"/>
      </w:pPr>
      <w:r>
        <w:t>BUBLESORT(A):</w:t>
      </w:r>
      <w:r>
        <w:br/>
      </w:r>
      <w:r>
        <w:tab/>
      </w:r>
      <w:proofErr w:type="spellStart"/>
      <w:r>
        <w:t>i</w:t>
      </w:r>
      <w:proofErr w:type="spellEnd"/>
      <w:r>
        <w:sym w:font="Wingdings" w:char="F0DF"/>
      </w:r>
      <w:r>
        <w:t>1</w:t>
      </w:r>
      <w:r>
        <w:br/>
      </w:r>
      <w:r>
        <w:tab/>
      </w:r>
      <w:r>
        <w:tab/>
        <w:t>j</w:t>
      </w:r>
      <w:r>
        <w:sym w:font="Wingdings" w:char="F0DF"/>
      </w:r>
      <w:r>
        <w:t>5</w:t>
      </w:r>
      <w:r>
        <w:br/>
      </w:r>
      <w:r>
        <w:tab/>
      </w:r>
      <w:r>
        <w:tab/>
      </w:r>
      <w:r>
        <w:tab/>
        <w:t>A[5]&gt;A[4]</w:t>
      </w:r>
      <w:r w:rsidR="00AD5773">
        <w:tab/>
      </w:r>
      <w:r w:rsidR="00AD5773">
        <w:tab/>
      </w:r>
      <w:r w:rsidR="00AD5773">
        <w:tab/>
      </w:r>
      <w:r w:rsidR="00AD5773">
        <w:tab/>
      </w:r>
      <w:r w:rsidR="00AD5773">
        <w:tab/>
        <w:t>*compare*</w:t>
      </w:r>
      <w:r>
        <w:br/>
      </w:r>
      <w:r>
        <w:tab/>
      </w:r>
      <w:r>
        <w:tab/>
        <w:t>j</w:t>
      </w:r>
      <w:r>
        <w:sym w:font="Wingdings" w:char="F0DF"/>
      </w:r>
      <w:r>
        <w:t>4</w:t>
      </w:r>
      <w:r>
        <w:br/>
      </w:r>
      <w:r>
        <w:tab/>
      </w:r>
      <w:r>
        <w:tab/>
      </w:r>
      <w:r>
        <w:tab/>
        <w:t>A[4]&gt;A[3]</w:t>
      </w:r>
      <w:r w:rsidR="00AD5773">
        <w:tab/>
      </w:r>
      <w:r w:rsidR="00AD5773">
        <w:tab/>
      </w:r>
      <w:r w:rsidR="00AD5773">
        <w:tab/>
      </w:r>
      <w:r w:rsidR="00AD5773">
        <w:tab/>
      </w:r>
      <w:r w:rsidR="00AD5773">
        <w:tab/>
        <w:t>*compare*</w:t>
      </w:r>
      <w:r>
        <w:br/>
      </w:r>
      <w:r>
        <w:tab/>
      </w:r>
      <w:r>
        <w:tab/>
        <w:t>j</w:t>
      </w:r>
      <w:r>
        <w:sym w:font="Wingdings" w:char="F0DF"/>
      </w:r>
      <w:r>
        <w:t>3</w:t>
      </w:r>
      <w:r w:rsidR="00AD5773">
        <w:br/>
      </w:r>
      <w:r w:rsidR="00AD5773">
        <w:tab/>
      </w:r>
      <w:r w:rsidR="00AD5773">
        <w:tab/>
      </w:r>
      <w:r w:rsidR="00AD5773">
        <w:tab/>
        <w:t>A[3]&gt;A[2]</w:t>
      </w:r>
      <w:r w:rsidR="00AD5773">
        <w:tab/>
      </w:r>
      <w:r w:rsidR="00AD5773">
        <w:tab/>
      </w:r>
      <w:r w:rsidR="00AD5773">
        <w:tab/>
      </w:r>
      <w:r w:rsidR="00AD5773">
        <w:tab/>
      </w:r>
      <w:r w:rsidR="00AD5773">
        <w:tab/>
        <w:t>*compare*</w:t>
      </w:r>
      <w:r>
        <w:br/>
      </w:r>
      <w:r>
        <w:tab/>
      </w:r>
      <w:r>
        <w:tab/>
        <w:t>j</w:t>
      </w:r>
      <w:r>
        <w:sym w:font="Wingdings" w:char="F0DF"/>
      </w:r>
      <w:r>
        <w:t>2</w:t>
      </w:r>
      <w:r w:rsidR="00AD5773">
        <w:br/>
      </w:r>
      <w:r w:rsidR="00AD5773">
        <w:tab/>
      </w:r>
      <w:r w:rsidR="00AD5773">
        <w:tab/>
      </w:r>
      <w:r w:rsidR="00AD5773">
        <w:tab/>
        <w:t>A[2]&gt;A[1]</w:t>
      </w:r>
      <w:r w:rsidR="00AD5773">
        <w:tab/>
      </w:r>
      <w:r w:rsidR="00AD5773">
        <w:tab/>
      </w:r>
      <w:r w:rsidR="00AD5773">
        <w:tab/>
      </w:r>
      <w:r w:rsidR="00AD5773">
        <w:tab/>
      </w:r>
      <w:r w:rsidR="00AD5773">
        <w:tab/>
        <w:t>*compare*</w:t>
      </w:r>
      <w:r w:rsidR="00AD5773">
        <w:br/>
      </w:r>
      <w:r w:rsidR="00AD5773">
        <w:tab/>
      </w:r>
      <w:proofErr w:type="spellStart"/>
      <w:r w:rsidR="00AD5773">
        <w:t>i</w:t>
      </w:r>
      <w:proofErr w:type="spellEnd"/>
      <w:r w:rsidR="00AD5773">
        <w:sym w:font="Wingdings" w:char="F0DF"/>
      </w:r>
      <w:r w:rsidR="00AD5773">
        <w:t>2</w:t>
      </w:r>
      <w:r w:rsidR="00AD5773">
        <w:br/>
      </w:r>
      <w:r w:rsidR="00AD5773">
        <w:tab/>
      </w:r>
      <w:r w:rsidR="00AD5773">
        <w:tab/>
        <w:t>j</w:t>
      </w:r>
      <w:r w:rsidR="00AD5773">
        <w:sym w:font="Wingdings" w:char="F0DF"/>
      </w:r>
      <w:r w:rsidR="00AD5773">
        <w:t>5</w:t>
      </w:r>
      <w:r w:rsidR="00AD5773">
        <w:br/>
      </w:r>
      <w:r w:rsidR="00AD5773">
        <w:tab/>
      </w:r>
      <w:r w:rsidR="00AD5773">
        <w:tab/>
      </w:r>
      <w:r w:rsidR="00AD5773">
        <w:tab/>
        <w:t>A[5]&gt;A[4]</w:t>
      </w:r>
      <w:r w:rsidR="00AD5773">
        <w:tab/>
      </w:r>
      <w:r w:rsidR="00AD5773">
        <w:tab/>
      </w:r>
      <w:r w:rsidR="00AD5773">
        <w:tab/>
      </w:r>
      <w:r w:rsidR="00AD5773">
        <w:tab/>
      </w:r>
      <w:r w:rsidR="00AD5773">
        <w:tab/>
        <w:t>*compare*</w:t>
      </w:r>
      <w:r w:rsidR="00AD5773">
        <w:br/>
      </w:r>
      <w:r w:rsidR="00AD5773">
        <w:tab/>
      </w:r>
      <w:r w:rsidR="00AD5773">
        <w:tab/>
        <w:t>j</w:t>
      </w:r>
      <w:r w:rsidR="00AD5773">
        <w:sym w:font="Wingdings" w:char="F0DF"/>
      </w:r>
      <w:r w:rsidR="00AD5773">
        <w:t>4</w:t>
      </w:r>
      <w:r w:rsidR="00AD5773">
        <w:br/>
      </w:r>
      <w:r w:rsidR="00AD5773">
        <w:tab/>
      </w:r>
      <w:r w:rsidR="00AD5773">
        <w:tab/>
      </w:r>
      <w:r w:rsidR="00AD5773">
        <w:tab/>
        <w:t>A[4]&gt;A[3]</w:t>
      </w:r>
      <w:r w:rsidR="00AD5773">
        <w:tab/>
      </w:r>
      <w:r w:rsidR="00AD5773">
        <w:tab/>
      </w:r>
      <w:r w:rsidR="00AD5773">
        <w:tab/>
      </w:r>
      <w:r w:rsidR="00AD5773">
        <w:tab/>
      </w:r>
      <w:r w:rsidR="00AD5773">
        <w:tab/>
        <w:t>*compare*</w:t>
      </w:r>
      <w:r w:rsidR="00AD5773">
        <w:br/>
      </w:r>
      <w:r w:rsidR="00AD5773">
        <w:tab/>
      </w:r>
      <w:r w:rsidR="00AD5773">
        <w:tab/>
        <w:t>j</w:t>
      </w:r>
      <w:r w:rsidR="00AD5773">
        <w:sym w:font="Wingdings" w:char="F0DF"/>
      </w:r>
      <w:r w:rsidR="00AD5773">
        <w:t>3</w:t>
      </w:r>
      <w:r w:rsidR="00AD5773">
        <w:br/>
      </w:r>
      <w:r w:rsidR="00AD5773">
        <w:tab/>
      </w:r>
      <w:r w:rsidR="00AD5773">
        <w:tab/>
      </w:r>
      <w:r w:rsidR="00AD5773">
        <w:tab/>
        <w:t>A[3]&gt;A[2]</w:t>
      </w:r>
      <w:r w:rsidR="00AD5773">
        <w:tab/>
      </w:r>
      <w:r w:rsidR="00AD5773">
        <w:tab/>
      </w:r>
      <w:r w:rsidR="00AD5773">
        <w:tab/>
      </w:r>
      <w:r w:rsidR="00AD5773">
        <w:tab/>
      </w:r>
      <w:r w:rsidR="00AD5773">
        <w:tab/>
        <w:t>*compare*</w:t>
      </w:r>
      <w:r w:rsidR="00AD5773">
        <w:br/>
      </w:r>
      <w:r w:rsidR="00AD5773">
        <w:tab/>
      </w:r>
      <w:r w:rsidR="00AD5773">
        <w:tab/>
        <w:t>j</w:t>
      </w:r>
      <w:r w:rsidR="00AD5773">
        <w:sym w:font="Wingdings" w:char="F0DF"/>
      </w:r>
      <w:r w:rsidR="00AD5773">
        <w:t>2</w:t>
      </w:r>
      <w:r w:rsidR="00AD5773">
        <w:br/>
      </w:r>
      <w:r w:rsidR="00AD5773">
        <w:lastRenderedPageBreak/>
        <w:tab/>
      </w:r>
      <w:r w:rsidR="00AD5773">
        <w:tab/>
      </w:r>
      <w:r w:rsidR="00AD5773">
        <w:tab/>
        <w:t>A[2]&gt;A[1]</w:t>
      </w:r>
      <w:r w:rsidR="00AD5773">
        <w:tab/>
      </w:r>
      <w:r w:rsidR="00AD5773">
        <w:tab/>
      </w:r>
      <w:r w:rsidR="00AD5773">
        <w:tab/>
      </w:r>
      <w:r w:rsidR="00AD5773">
        <w:tab/>
      </w:r>
      <w:r w:rsidR="00AD5773">
        <w:tab/>
        <w:t>*compare*</w:t>
      </w:r>
      <w:r w:rsidR="00AD5773">
        <w:br/>
        <w:t>// more than 7 compares, stopping algorithm.</w:t>
      </w:r>
    </w:p>
    <w:p w:rsidR="00AB1139" w:rsidRDefault="00AB1139" w:rsidP="00AB1139">
      <w:pPr>
        <w:rPr>
          <w:rtl/>
        </w:rPr>
      </w:pPr>
      <w:r w:rsidRPr="00052C4D">
        <w:rPr>
          <w:rFonts w:hint="cs"/>
          <w:b/>
          <w:bCs/>
          <w:rtl/>
        </w:rPr>
        <w:t>מיון-ערמה</w:t>
      </w:r>
      <w:r>
        <w:rPr>
          <w:rFonts w:hint="cs"/>
          <w:rtl/>
        </w:rPr>
        <w:t xml:space="preserve"> (עמ' 113 בספר) </w:t>
      </w:r>
      <w:r>
        <w:t>A=[5,4,3,2,1]</w:t>
      </w:r>
      <w:r>
        <w:rPr>
          <w:rFonts w:hint="cs"/>
          <w:rtl/>
        </w:rPr>
        <w:t>:</w:t>
      </w:r>
    </w:p>
    <w:p w:rsidR="00D71257" w:rsidRDefault="00D71257" w:rsidP="002E1F0E">
      <w:pPr>
        <w:bidi w:val="0"/>
      </w:pPr>
      <w:r>
        <w:t>HEAPSORT(A):</w:t>
      </w:r>
      <w:r>
        <w:br/>
      </w:r>
      <w:r>
        <w:tab/>
        <w:t>BUILD-MAX-HEAP(A):</w:t>
      </w:r>
      <w:r>
        <w:br/>
      </w:r>
      <w:r>
        <w:tab/>
      </w:r>
      <w:r>
        <w:tab/>
        <w:t>heap-size[A]</w:t>
      </w:r>
      <w:r>
        <w:sym w:font="Wingdings" w:char="F0DF"/>
      </w:r>
      <w:r>
        <w:t>5</w:t>
      </w:r>
      <w:r>
        <w:br/>
      </w:r>
      <w:r>
        <w:tab/>
      </w:r>
      <w:r>
        <w:tab/>
      </w:r>
      <w:proofErr w:type="spellStart"/>
      <w:r>
        <w:t>i</w:t>
      </w:r>
      <w:proofErr w:type="spellEnd"/>
      <w:r>
        <w:sym w:font="Wingdings" w:char="F0DF"/>
      </w:r>
      <w:r>
        <w:t>2</w:t>
      </w:r>
      <w:r>
        <w:br/>
      </w:r>
      <w:r>
        <w:tab/>
      </w:r>
      <w:r>
        <w:tab/>
      </w:r>
      <w:r>
        <w:tab/>
        <w:t>MAX-HEAPIFY(A, 2):</w:t>
      </w:r>
      <w:r>
        <w:br/>
      </w:r>
      <w:r>
        <w:tab/>
      </w:r>
      <w:r>
        <w:tab/>
      </w:r>
      <w:r>
        <w:tab/>
      </w:r>
      <w:r>
        <w:tab/>
        <w:t>l</w:t>
      </w:r>
      <w:r>
        <w:sym w:font="Wingdings" w:char="F0DF"/>
      </w:r>
      <w:r>
        <w:t>4</w:t>
      </w:r>
      <w:r>
        <w:br/>
      </w:r>
      <w:r>
        <w:tab/>
      </w:r>
      <w:r>
        <w:tab/>
      </w:r>
      <w:r>
        <w:tab/>
      </w:r>
      <w:r>
        <w:tab/>
        <w:t>r</w:t>
      </w:r>
      <w:r>
        <w:sym w:font="Wingdings" w:char="F0DF"/>
      </w:r>
      <w:r>
        <w:t>5</w:t>
      </w:r>
      <w:r>
        <w:br/>
      </w:r>
      <w:r>
        <w:tab/>
      </w:r>
      <w:r>
        <w:tab/>
      </w:r>
      <w:r>
        <w:tab/>
      </w:r>
      <w:r>
        <w:tab/>
        <w:t>l&lt;=heap-size[A], A[l]&lt;A[</w:t>
      </w:r>
      <w:proofErr w:type="spellStart"/>
      <w:r>
        <w:t>i</w:t>
      </w:r>
      <w:proofErr w:type="spellEnd"/>
      <w:r>
        <w:t>]</w:t>
      </w:r>
      <w:r w:rsidR="003E746A">
        <w:tab/>
      </w:r>
      <w:r w:rsidR="003E746A">
        <w:tab/>
        <w:t>*compare*</w:t>
      </w:r>
      <w:r>
        <w:br/>
      </w:r>
      <w:r>
        <w:tab/>
      </w:r>
      <w:r>
        <w:tab/>
      </w:r>
      <w:r>
        <w:tab/>
      </w:r>
      <w:r>
        <w:tab/>
      </w:r>
      <w:r>
        <w:tab/>
        <w:t>largest</w:t>
      </w:r>
      <w:r>
        <w:sym w:font="Wingdings" w:char="F0DF"/>
      </w:r>
      <w:r>
        <w:t>2</w:t>
      </w:r>
      <w:r>
        <w:br/>
      </w:r>
      <w:r>
        <w:tab/>
      </w:r>
      <w:r>
        <w:tab/>
      </w:r>
      <w:r>
        <w:tab/>
      </w:r>
      <w:r>
        <w:tab/>
        <w:t>r&lt;=heap-size[A], A[r]&lt;</w:t>
      </w:r>
      <w:r w:rsidR="003E746A">
        <w:t>A[largest]</w:t>
      </w:r>
      <w:r w:rsidR="003E746A">
        <w:tab/>
      </w:r>
      <w:r w:rsidR="003E746A">
        <w:tab/>
        <w:t>*compare*</w:t>
      </w:r>
      <w:r w:rsidR="003E746A">
        <w:br/>
      </w:r>
      <w:r w:rsidR="003E746A">
        <w:tab/>
      </w:r>
      <w:r w:rsidR="003E746A">
        <w:tab/>
      </w:r>
      <w:r w:rsidR="003E746A">
        <w:tab/>
      </w:r>
      <w:r w:rsidR="003E746A">
        <w:tab/>
        <w:t>largest=</w:t>
      </w:r>
      <w:proofErr w:type="spellStart"/>
      <w:r w:rsidR="003E746A">
        <w:t>i</w:t>
      </w:r>
      <w:proofErr w:type="spellEnd"/>
      <w:r>
        <w:br/>
      </w:r>
      <w:r>
        <w:tab/>
      </w:r>
      <w:r>
        <w:tab/>
      </w:r>
      <w:proofErr w:type="spellStart"/>
      <w:r>
        <w:t>i</w:t>
      </w:r>
      <w:proofErr w:type="spellEnd"/>
      <w:r>
        <w:sym w:font="Wingdings" w:char="F0DF"/>
      </w:r>
      <w:r>
        <w:t>1</w:t>
      </w:r>
      <w:r>
        <w:br/>
      </w:r>
      <w:r>
        <w:tab/>
      </w:r>
      <w:r>
        <w:tab/>
      </w:r>
      <w:r>
        <w:tab/>
        <w:t>MAX-HEAPIFY(A, 1):</w:t>
      </w:r>
      <w:r w:rsidR="003E746A">
        <w:br/>
      </w:r>
      <w:r w:rsidR="003E746A">
        <w:tab/>
      </w:r>
      <w:r w:rsidR="003E746A">
        <w:tab/>
      </w:r>
      <w:r w:rsidR="003E746A">
        <w:tab/>
      </w:r>
      <w:r w:rsidR="003E746A">
        <w:tab/>
        <w:t>l</w:t>
      </w:r>
      <w:r w:rsidR="003E746A">
        <w:sym w:font="Wingdings" w:char="F0DF"/>
      </w:r>
      <w:r w:rsidR="003E746A">
        <w:t>2</w:t>
      </w:r>
      <w:r w:rsidR="003E746A">
        <w:br/>
      </w:r>
      <w:r w:rsidR="003E746A">
        <w:tab/>
      </w:r>
      <w:r w:rsidR="003E746A">
        <w:tab/>
      </w:r>
      <w:r w:rsidR="003E746A">
        <w:tab/>
      </w:r>
      <w:r w:rsidR="003E746A">
        <w:tab/>
        <w:t>r</w:t>
      </w:r>
      <w:r w:rsidR="003E746A">
        <w:sym w:font="Wingdings" w:char="F0DF"/>
      </w:r>
      <w:r w:rsidR="003E746A">
        <w:t>3</w:t>
      </w:r>
      <w:r w:rsidR="003E746A">
        <w:br/>
      </w:r>
      <w:r w:rsidR="003E746A">
        <w:tab/>
      </w:r>
      <w:r w:rsidR="003E746A">
        <w:tab/>
      </w:r>
      <w:r w:rsidR="003E746A">
        <w:tab/>
      </w:r>
      <w:r w:rsidR="003E746A">
        <w:tab/>
        <w:t>l&lt;=</w:t>
      </w:r>
      <w:proofErr w:type="spellStart"/>
      <w:r w:rsidR="003E746A">
        <w:t>herap</w:t>
      </w:r>
      <w:proofErr w:type="spellEnd"/>
      <w:r w:rsidR="003E746A">
        <w:t>-size[A], A[l]&lt;A[</w:t>
      </w:r>
      <w:proofErr w:type="spellStart"/>
      <w:r w:rsidR="003E746A">
        <w:t>i</w:t>
      </w:r>
      <w:proofErr w:type="spellEnd"/>
      <w:r w:rsidR="003E746A">
        <w:t>]</w:t>
      </w:r>
      <w:r w:rsidR="003E746A">
        <w:tab/>
      </w:r>
      <w:r w:rsidR="003E746A">
        <w:tab/>
        <w:t>*compare*</w:t>
      </w:r>
      <w:r w:rsidR="003E746A">
        <w:br/>
      </w:r>
      <w:r w:rsidR="003E746A">
        <w:tab/>
      </w:r>
      <w:r w:rsidR="003E746A">
        <w:tab/>
      </w:r>
      <w:r w:rsidR="003E746A">
        <w:tab/>
      </w:r>
      <w:r w:rsidR="003E746A">
        <w:tab/>
      </w:r>
      <w:r w:rsidR="003E746A">
        <w:tab/>
        <w:t>largest</w:t>
      </w:r>
      <w:r w:rsidR="003E746A">
        <w:sym w:font="Wingdings" w:char="F0DF"/>
      </w:r>
      <w:r w:rsidR="003E746A">
        <w:t>1</w:t>
      </w:r>
      <w:r w:rsidR="003E746A">
        <w:br/>
      </w:r>
      <w:r w:rsidR="003E746A">
        <w:tab/>
      </w:r>
      <w:r w:rsidR="003E746A">
        <w:tab/>
      </w:r>
      <w:r w:rsidR="003E746A">
        <w:tab/>
      </w:r>
      <w:r w:rsidR="003E746A">
        <w:tab/>
        <w:t>r&lt;=heap-size[A], A[r]&lt;A[largest]</w:t>
      </w:r>
      <w:r w:rsidR="003E746A">
        <w:tab/>
      </w:r>
      <w:r w:rsidR="003E746A">
        <w:tab/>
        <w:t>*compare*</w:t>
      </w:r>
      <w:r w:rsidR="003E746A">
        <w:br/>
      </w:r>
      <w:r w:rsidR="003E746A">
        <w:tab/>
      </w:r>
      <w:r w:rsidR="003E746A">
        <w:tab/>
      </w:r>
      <w:r w:rsidR="003E746A">
        <w:tab/>
      </w:r>
      <w:r w:rsidR="003E746A">
        <w:tab/>
        <w:t>largest=</w:t>
      </w:r>
      <w:proofErr w:type="spellStart"/>
      <w:r w:rsidR="003E746A">
        <w:t>i</w:t>
      </w:r>
      <w:proofErr w:type="spellEnd"/>
      <w:r w:rsidR="003E746A">
        <w:br/>
      </w:r>
      <w:r w:rsidR="003E746A">
        <w:tab/>
      </w:r>
      <w:proofErr w:type="spellStart"/>
      <w:r w:rsidR="003E746A">
        <w:t>i</w:t>
      </w:r>
      <w:proofErr w:type="spellEnd"/>
      <w:r w:rsidR="003E746A">
        <w:sym w:font="Wingdings" w:char="F0DF"/>
      </w:r>
      <w:r w:rsidR="003E746A">
        <w:t>5</w:t>
      </w:r>
      <w:r w:rsidR="003E746A">
        <w:br/>
      </w:r>
      <w:r w:rsidR="003E746A">
        <w:tab/>
      </w:r>
      <w:r w:rsidR="003E746A">
        <w:tab/>
        <w:t>exchange A[1]</w:t>
      </w:r>
      <w:r w:rsidR="003E746A" w:rsidRPr="00EE1A3D">
        <w:rPr>
          <w:rFonts w:eastAsiaTheme="minorEastAsia"/>
          <w:b/>
          <w:bCs/>
          <w:sz w:val="20"/>
          <w:szCs w:val="20"/>
        </w:rPr>
        <w:t>↔</w:t>
      </w:r>
      <w:r w:rsidR="003E746A">
        <w:t>A[5]</w:t>
      </w:r>
      <w:r w:rsidR="003E746A">
        <w:tab/>
        <w:t>// A=[1,4,3,2,5]</w:t>
      </w:r>
      <w:r w:rsidR="003E746A">
        <w:br/>
      </w:r>
      <w:r w:rsidR="003E746A">
        <w:tab/>
      </w:r>
      <w:r w:rsidR="003E746A">
        <w:tab/>
        <w:t>heap-size</w:t>
      </w:r>
      <w:r w:rsidR="003E746A">
        <w:sym w:font="Wingdings" w:char="F0DF"/>
      </w:r>
      <w:r w:rsidR="003E746A">
        <w:t>4</w:t>
      </w:r>
      <w:r w:rsidR="003E746A">
        <w:br/>
      </w:r>
      <w:r w:rsidR="003E746A">
        <w:tab/>
      </w:r>
      <w:r w:rsidR="003E746A">
        <w:tab/>
        <w:t>MAX-HEAPIFY(A,1):</w:t>
      </w:r>
      <w:r w:rsidR="003E746A">
        <w:br/>
      </w:r>
      <w:r w:rsidR="003E746A">
        <w:tab/>
      </w:r>
      <w:r w:rsidR="003E746A">
        <w:tab/>
      </w:r>
      <w:r w:rsidR="003E746A">
        <w:tab/>
        <w:t>l</w:t>
      </w:r>
      <w:r w:rsidR="003E746A">
        <w:sym w:font="Wingdings" w:char="F0DF"/>
      </w:r>
      <w:r w:rsidR="003E746A">
        <w:t>2</w:t>
      </w:r>
      <w:r w:rsidR="003E746A">
        <w:br/>
      </w:r>
      <w:r w:rsidR="003E746A">
        <w:tab/>
      </w:r>
      <w:r w:rsidR="003E746A">
        <w:tab/>
      </w:r>
      <w:r w:rsidR="003E746A">
        <w:tab/>
        <w:t>r</w:t>
      </w:r>
      <w:r w:rsidR="003E746A">
        <w:sym w:font="Wingdings" w:char="F0DF"/>
      </w:r>
      <w:r w:rsidR="003E746A">
        <w:t>3</w:t>
      </w:r>
      <w:r w:rsidR="003E746A">
        <w:br/>
      </w:r>
      <w:r w:rsidR="003E746A">
        <w:tab/>
      </w:r>
      <w:r w:rsidR="003E746A">
        <w:tab/>
      </w:r>
      <w:r w:rsidR="003E746A">
        <w:tab/>
        <w:t>l&lt;=heap-size[A], A[</w:t>
      </w:r>
      <w:r w:rsidR="0013109B">
        <w:t>l</w:t>
      </w:r>
      <w:r w:rsidR="003E746A">
        <w:t>]</w:t>
      </w:r>
      <w:r w:rsidR="0013109B">
        <w:t>&gt;</w:t>
      </w:r>
      <w:r w:rsidR="003E746A">
        <w:t>A[</w:t>
      </w:r>
      <w:proofErr w:type="spellStart"/>
      <w:r w:rsidR="0013109B">
        <w:t>i</w:t>
      </w:r>
      <w:proofErr w:type="spellEnd"/>
      <w:r w:rsidR="003E746A">
        <w:t>]</w:t>
      </w:r>
      <w:r w:rsidR="003E746A">
        <w:tab/>
      </w:r>
      <w:r w:rsidR="003E746A">
        <w:tab/>
      </w:r>
      <w:r w:rsidR="003E746A">
        <w:tab/>
        <w:t>*compare*</w:t>
      </w:r>
      <w:r w:rsidR="003E746A">
        <w:br/>
      </w:r>
      <w:r w:rsidR="003E746A">
        <w:tab/>
      </w:r>
      <w:r w:rsidR="003E746A">
        <w:tab/>
      </w:r>
      <w:r w:rsidR="003E746A">
        <w:tab/>
      </w:r>
      <w:r w:rsidR="003E746A">
        <w:tab/>
        <w:t>largest</w:t>
      </w:r>
      <w:r w:rsidR="003E746A">
        <w:sym w:font="Wingdings" w:char="F0DF"/>
      </w:r>
      <w:r w:rsidR="0013109B">
        <w:t>2</w:t>
      </w:r>
      <w:r w:rsidR="003E746A">
        <w:br/>
      </w:r>
      <w:r w:rsidR="003E746A">
        <w:tab/>
      </w:r>
      <w:r w:rsidR="003E746A">
        <w:tab/>
      </w:r>
      <w:r w:rsidR="003E746A">
        <w:tab/>
        <w:t>r&lt;=heap-size[A], A[r]&lt;A[largest]</w:t>
      </w:r>
      <w:r w:rsidR="003E746A">
        <w:tab/>
      </w:r>
      <w:r w:rsidR="003E746A">
        <w:tab/>
      </w:r>
      <w:r w:rsidR="003E746A">
        <w:tab/>
        <w:t>*compare*</w:t>
      </w:r>
      <w:r w:rsidR="003E746A">
        <w:br/>
      </w:r>
      <w:r w:rsidR="003E746A">
        <w:tab/>
      </w:r>
      <w:r w:rsidR="003E746A">
        <w:tab/>
      </w:r>
      <w:r w:rsidR="003E746A">
        <w:tab/>
      </w:r>
      <w:proofErr w:type="spellStart"/>
      <w:r w:rsidR="003E746A">
        <w:t>largest</w:t>
      </w:r>
      <w:r w:rsidR="0013109B" w:rsidRPr="0013109B">
        <w:t>≠</w:t>
      </w:r>
      <w:r w:rsidR="003E746A">
        <w:t>i</w:t>
      </w:r>
      <w:proofErr w:type="spellEnd"/>
      <w:r w:rsidR="0013109B">
        <w:br/>
      </w:r>
      <w:r w:rsidR="0013109B">
        <w:tab/>
      </w:r>
      <w:r w:rsidR="0013109B">
        <w:tab/>
      </w:r>
      <w:r w:rsidR="0013109B">
        <w:tab/>
      </w:r>
      <w:r w:rsidR="0013109B">
        <w:tab/>
        <w:t>exchange A[1]</w:t>
      </w:r>
      <w:r w:rsidR="0013109B" w:rsidRPr="00EE1A3D">
        <w:rPr>
          <w:rFonts w:eastAsiaTheme="minorEastAsia"/>
          <w:b/>
          <w:bCs/>
          <w:sz w:val="20"/>
          <w:szCs w:val="20"/>
        </w:rPr>
        <w:t>↔</w:t>
      </w:r>
      <w:r w:rsidR="0013109B">
        <w:t>A[2]</w:t>
      </w:r>
      <w:r w:rsidR="0013109B">
        <w:tab/>
        <w:t>// A=[4,1,3,2,5]</w:t>
      </w:r>
      <w:r w:rsidR="0013109B">
        <w:br/>
      </w:r>
      <w:r w:rsidR="0013109B">
        <w:tab/>
      </w:r>
      <w:r w:rsidR="0013109B">
        <w:tab/>
      </w:r>
      <w:r w:rsidR="0013109B">
        <w:tab/>
      </w:r>
      <w:r w:rsidR="0013109B">
        <w:tab/>
        <w:t>MAX-HEAPIFY(A,2):</w:t>
      </w:r>
      <w:r w:rsidR="0013109B">
        <w:br/>
      </w:r>
      <w:r w:rsidR="0013109B">
        <w:tab/>
      </w:r>
      <w:r w:rsidR="0013109B">
        <w:tab/>
      </w:r>
      <w:r w:rsidR="0013109B">
        <w:tab/>
      </w:r>
      <w:r w:rsidR="0013109B">
        <w:tab/>
      </w:r>
      <w:r w:rsidR="0013109B">
        <w:tab/>
        <w:t>l</w:t>
      </w:r>
      <w:r w:rsidR="0013109B">
        <w:sym w:font="Wingdings" w:char="F0DF"/>
      </w:r>
      <w:r w:rsidR="0013109B">
        <w:t>4</w:t>
      </w:r>
      <w:r w:rsidR="0013109B">
        <w:br/>
      </w:r>
      <w:r w:rsidR="0013109B">
        <w:tab/>
      </w:r>
      <w:r w:rsidR="0013109B">
        <w:tab/>
      </w:r>
      <w:r w:rsidR="0013109B">
        <w:tab/>
      </w:r>
      <w:r w:rsidR="0013109B">
        <w:tab/>
      </w:r>
      <w:r w:rsidR="0013109B">
        <w:tab/>
        <w:t>r</w:t>
      </w:r>
      <w:r w:rsidR="0013109B">
        <w:sym w:font="Wingdings" w:char="F0DF"/>
      </w:r>
      <w:r w:rsidR="0013109B">
        <w:t>5</w:t>
      </w:r>
      <w:r w:rsidR="0013109B">
        <w:br/>
      </w:r>
      <w:r w:rsidR="0013109B">
        <w:tab/>
      </w:r>
      <w:r w:rsidR="0013109B">
        <w:tab/>
      </w:r>
      <w:r w:rsidR="0013109B">
        <w:tab/>
      </w:r>
      <w:r w:rsidR="0013109B">
        <w:tab/>
      </w:r>
      <w:r w:rsidR="0013109B">
        <w:tab/>
        <w:t>l&lt;=heap-size[A], A[l]&gt;A[</w:t>
      </w:r>
      <w:proofErr w:type="spellStart"/>
      <w:r w:rsidR="0013109B">
        <w:t>i</w:t>
      </w:r>
      <w:proofErr w:type="spellEnd"/>
      <w:r w:rsidR="0013109B">
        <w:t>]</w:t>
      </w:r>
      <w:r w:rsidR="0013109B">
        <w:tab/>
        <w:t>*compare*</w:t>
      </w:r>
      <w:r w:rsidR="0013109B">
        <w:br/>
      </w:r>
      <w:r w:rsidR="0013109B">
        <w:tab/>
      </w:r>
      <w:r w:rsidR="0013109B">
        <w:tab/>
      </w:r>
      <w:r w:rsidR="0013109B">
        <w:tab/>
      </w:r>
      <w:r w:rsidR="0013109B">
        <w:tab/>
      </w:r>
      <w:r w:rsidR="0013109B">
        <w:tab/>
      </w:r>
      <w:r w:rsidR="0013109B">
        <w:tab/>
        <w:t>largest</w:t>
      </w:r>
      <w:r w:rsidR="0013109B">
        <w:sym w:font="Wingdings" w:char="F0DF"/>
      </w:r>
      <w:r w:rsidR="0013109B">
        <w:t>4</w:t>
      </w:r>
      <w:r w:rsidR="0013109B">
        <w:br/>
      </w:r>
      <w:r w:rsidR="0013109B">
        <w:tab/>
      </w:r>
      <w:r w:rsidR="0013109B">
        <w:tab/>
      </w:r>
      <w:r w:rsidR="0013109B">
        <w:tab/>
      </w:r>
      <w:r w:rsidR="0013109B">
        <w:tab/>
      </w:r>
      <w:r w:rsidR="0013109B">
        <w:tab/>
        <w:t>r&gt;heap-size[A]</w:t>
      </w:r>
      <w:r w:rsidR="0013109B">
        <w:br/>
      </w:r>
      <w:r w:rsidR="0013109B">
        <w:tab/>
      </w:r>
      <w:r w:rsidR="0013109B">
        <w:tab/>
      </w:r>
      <w:r w:rsidR="0013109B">
        <w:tab/>
      </w:r>
      <w:r w:rsidR="0013109B">
        <w:tab/>
      </w:r>
      <w:r w:rsidR="0013109B">
        <w:tab/>
      </w:r>
      <w:proofErr w:type="spellStart"/>
      <w:r w:rsidR="0013109B">
        <w:t>largest</w:t>
      </w:r>
      <w:r w:rsidR="0013109B" w:rsidRPr="0013109B">
        <w:t>≠</w:t>
      </w:r>
      <w:r w:rsidR="0013109B">
        <w:t>i</w:t>
      </w:r>
      <w:proofErr w:type="spellEnd"/>
      <w:r w:rsidR="0013109B">
        <w:br/>
      </w:r>
      <w:r w:rsidR="0013109B">
        <w:tab/>
      </w:r>
      <w:r w:rsidR="0013109B">
        <w:tab/>
      </w:r>
      <w:r w:rsidR="0013109B">
        <w:tab/>
      </w:r>
      <w:r w:rsidR="0013109B">
        <w:tab/>
      </w:r>
      <w:r w:rsidR="0013109B">
        <w:tab/>
      </w:r>
      <w:r w:rsidR="0013109B">
        <w:tab/>
        <w:t>exchange A[2]</w:t>
      </w:r>
      <w:r w:rsidR="0013109B" w:rsidRPr="00EE1A3D">
        <w:rPr>
          <w:rFonts w:eastAsiaTheme="minorEastAsia"/>
          <w:b/>
          <w:bCs/>
          <w:sz w:val="20"/>
          <w:szCs w:val="20"/>
        </w:rPr>
        <w:t>↔</w:t>
      </w:r>
      <w:r w:rsidR="0013109B">
        <w:t>A[4]</w:t>
      </w:r>
      <w:r w:rsidR="0013109B">
        <w:tab/>
        <w:t>// A=[4,2,3,1,5]</w:t>
      </w:r>
      <w:r w:rsidR="0013109B">
        <w:br/>
      </w:r>
      <w:r w:rsidR="0013109B">
        <w:tab/>
      </w:r>
      <w:r w:rsidR="0013109B">
        <w:tab/>
      </w:r>
      <w:r w:rsidR="0013109B">
        <w:tab/>
      </w:r>
      <w:r w:rsidR="0013109B">
        <w:tab/>
      </w:r>
      <w:r w:rsidR="0013109B">
        <w:tab/>
      </w:r>
      <w:r w:rsidR="0013109B">
        <w:tab/>
        <w:t>MAX-HEAPIFY(A,4):</w:t>
      </w:r>
      <w:r w:rsidR="0013109B">
        <w:br/>
      </w:r>
      <w:r w:rsidR="0013109B">
        <w:tab/>
      </w:r>
      <w:r w:rsidR="0013109B">
        <w:tab/>
      </w:r>
      <w:r w:rsidR="0013109B">
        <w:tab/>
      </w:r>
      <w:r w:rsidR="0013109B">
        <w:tab/>
      </w:r>
      <w:r w:rsidR="0013109B">
        <w:tab/>
      </w:r>
      <w:r w:rsidR="0013109B">
        <w:tab/>
      </w:r>
      <w:r w:rsidR="0013109B">
        <w:tab/>
        <w:t>l</w:t>
      </w:r>
      <w:r w:rsidR="0013109B">
        <w:sym w:font="Wingdings" w:char="F0DF"/>
      </w:r>
      <w:r w:rsidR="0013109B">
        <w:t>8</w:t>
      </w:r>
      <w:r w:rsidR="0013109B">
        <w:br/>
      </w:r>
      <w:r w:rsidR="0013109B">
        <w:lastRenderedPageBreak/>
        <w:tab/>
      </w:r>
      <w:r w:rsidR="0013109B">
        <w:tab/>
      </w:r>
      <w:r w:rsidR="0013109B">
        <w:tab/>
      </w:r>
      <w:r w:rsidR="0013109B">
        <w:tab/>
      </w:r>
      <w:r w:rsidR="0013109B">
        <w:tab/>
      </w:r>
      <w:r w:rsidR="0013109B">
        <w:tab/>
      </w:r>
      <w:r w:rsidR="0013109B">
        <w:tab/>
        <w:t>r</w:t>
      </w:r>
      <w:r w:rsidR="0013109B">
        <w:sym w:font="Wingdings" w:char="F0DF"/>
      </w:r>
      <w:r w:rsidR="0013109B">
        <w:t>9</w:t>
      </w:r>
      <w:r w:rsidR="0013109B">
        <w:br/>
      </w:r>
      <w:r w:rsidR="0013109B">
        <w:tab/>
      </w:r>
      <w:r w:rsidR="0013109B">
        <w:tab/>
      </w:r>
      <w:r w:rsidR="0013109B">
        <w:tab/>
      </w:r>
      <w:r w:rsidR="0013109B">
        <w:tab/>
      </w:r>
      <w:r w:rsidR="0013109B">
        <w:tab/>
      </w:r>
      <w:r w:rsidR="0013109B">
        <w:tab/>
      </w:r>
      <w:r w:rsidR="0013109B">
        <w:tab/>
        <w:t>l&gt;heap-size[A]</w:t>
      </w:r>
      <w:r w:rsidR="0013109B">
        <w:br/>
      </w:r>
      <w:r w:rsidR="0013109B">
        <w:tab/>
      </w:r>
      <w:r w:rsidR="0013109B">
        <w:tab/>
      </w:r>
      <w:r w:rsidR="0013109B">
        <w:tab/>
      </w:r>
      <w:r w:rsidR="0013109B">
        <w:tab/>
      </w:r>
      <w:r w:rsidR="0013109B">
        <w:tab/>
      </w:r>
      <w:r w:rsidR="0013109B">
        <w:tab/>
      </w:r>
      <w:r w:rsidR="0013109B">
        <w:tab/>
      </w:r>
      <w:r w:rsidR="0013109B">
        <w:tab/>
        <w:t>largest=4</w:t>
      </w:r>
      <w:r w:rsidR="0013109B">
        <w:br/>
      </w:r>
      <w:r w:rsidR="0013109B">
        <w:tab/>
      </w:r>
      <w:r w:rsidR="0013109B">
        <w:tab/>
      </w:r>
      <w:r w:rsidR="0013109B">
        <w:tab/>
      </w:r>
      <w:r w:rsidR="0013109B">
        <w:tab/>
      </w:r>
      <w:r w:rsidR="0013109B">
        <w:tab/>
      </w:r>
      <w:r w:rsidR="0013109B">
        <w:tab/>
      </w:r>
      <w:r w:rsidR="0013109B">
        <w:tab/>
        <w:t>r&gt;heap-size[A]</w:t>
      </w:r>
      <w:r w:rsidR="0013109B">
        <w:br/>
      </w:r>
      <w:r w:rsidR="0013109B">
        <w:tab/>
      </w:r>
      <w:r w:rsidR="0013109B">
        <w:tab/>
      </w:r>
      <w:r w:rsidR="0013109B">
        <w:tab/>
      </w:r>
      <w:r w:rsidR="0013109B">
        <w:tab/>
      </w:r>
      <w:r w:rsidR="0013109B">
        <w:tab/>
      </w:r>
      <w:r w:rsidR="0013109B">
        <w:tab/>
      </w:r>
      <w:r w:rsidR="0013109B">
        <w:tab/>
        <w:t>largest=</w:t>
      </w:r>
      <w:proofErr w:type="spellStart"/>
      <w:r w:rsidR="0013109B">
        <w:t>i</w:t>
      </w:r>
      <w:proofErr w:type="spellEnd"/>
      <w:r w:rsidR="003E746A">
        <w:br/>
      </w:r>
      <w:r w:rsidR="003E746A">
        <w:tab/>
      </w:r>
      <w:proofErr w:type="spellStart"/>
      <w:r w:rsidR="003E746A">
        <w:t>i</w:t>
      </w:r>
      <w:proofErr w:type="spellEnd"/>
      <w:r w:rsidR="003E746A">
        <w:sym w:font="Wingdings" w:char="F0DF"/>
      </w:r>
      <w:r w:rsidR="0013109B">
        <w:t>4</w:t>
      </w:r>
      <w:r w:rsidR="0013109B">
        <w:br/>
      </w:r>
      <w:r w:rsidR="0013109B">
        <w:tab/>
      </w:r>
      <w:r w:rsidR="0013109B">
        <w:tab/>
        <w:t>exchange A[1]</w:t>
      </w:r>
      <w:r w:rsidR="0013109B" w:rsidRPr="00EE1A3D">
        <w:rPr>
          <w:rFonts w:eastAsiaTheme="minorEastAsia"/>
          <w:b/>
          <w:bCs/>
          <w:sz w:val="20"/>
          <w:szCs w:val="20"/>
        </w:rPr>
        <w:t>↔</w:t>
      </w:r>
      <w:r w:rsidR="0013109B">
        <w:t>A[4]</w:t>
      </w:r>
      <w:r w:rsidR="002E1F0E">
        <w:tab/>
        <w:t>// A=[1,2,3,4,5]</w:t>
      </w:r>
      <w:r w:rsidR="0013109B">
        <w:br/>
      </w:r>
      <w:r w:rsidR="0013109B">
        <w:tab/>
      </w:r>
      <w:r w:rsidR="0013109B">
        <w:tab/>
        <w:t>heap-size[A]</w:t>
      </w:r>
      <w:r w:rsidR="0013109B">
        <w:sym w:font="Wingdings" w:char="F0DF"/>
      </w:r>
      <w:r w:rsidR="0013109B">
        <w:t>3</w:t>
      </w:r>
      <w:r w:rsidR="003E746A">
        <w:br/>
      </w:r>
      <w:r w:rsidR="003E746A">
        <w:tab/>
      </w:r>
      <w:r w:rsidR="003E746A">
        <w:tab/>
        <w:t>MAX-HEAPIFY(A,1):</w:t>
      </w:r>
      <w:r w:rsidR="002E1F0E">
        <w:br/>
      </w:r>
      <w:r w:rsidR="002E1F0E">
        <w:tab/>
      </w:r>
      <w:r w:rsidR="002E1F0E">
        <w:tab/>
      </w:r>
      <w:r w:rsidR="002E1F0E">
        <w:tab/>
        <w:t>l</w:t>
      </w:r>
      <w:r w:rsidR="002E1F0E">
        <w:sym w:font="Wingdings" w:char="F0DF"/>
      </w:r>
      <w:r w:rsidR="002E1F0E">
        <w:t>2</w:t>
      </w:r>
      <w:r w:rsidR="002E1F0E">
        <w:br/>
      </w:r>
      <w:r w:rsidR="002E1F0E">
        <w:tab/>
      </w:r>
      <w:r w:rsidR="002E1F0E">
        <w:tab/>
      </w:r>
      <w:r w:rsidR="002E1F0E">
        <w:tab/>
        <w:t>r</w:t>
      </w:r>
      <w:r w:rsidR="002E1F0E">
        <w:sym w:font="Wingdings" w:char="F0DF"/>
      </w:r>
      <w:r w:rsidR="002E1F0E">
        <w:t>3</w:t>
      </w:r>
      <w:r w:rsidR="002E1F0E">
        <w:br/>
      </w:r>
      <w:r w:rsidR="002E1F0E">
        <w:tab/>
      </w:r>
      <w:r w:rsidR="002E1F0E">
        <w:tab/>
      </w:r>
      <w:r w:rsidR="002E1F0E">
        <w:tab/>
        <w:t>l&lt;=heap-size, A[l]&gt;A[</w:t>
      </w:r>
      <w:proofErr w:type="spellStart"/>
      <w:r w:rsidR="002E1F0E">
        <w:t>i</w:t>
      </w:r>
      <w:proofErr w:type="spellEnd"/>
      <w:r w:rsidR="002E1F0E">
        <w:t>]</w:t>
      </w:r>
      <w:r w:rsidR="002E1F0E">
        <w:tab/>
      </w:r>
      <w:r w:rsidR="002E1F0E">
        <w:tab/>
      </w:r>
      <w:r w:rsidR="002E1F0E">
        <w:tab/>
      </w:r>
      <w:r w:rsidR="002E1F0E">
        <w:tab/>
        <w:t>*compare*</w:t>
      </w:r>
      <w:r w:rsidR="002E1F0E">
        <w:br/>
        <w:t>// more than 7 compares, stopping algorithm.</w:t>
      </w:r>
    </w:p>
    <w:p w:rsidR="00AB1139" w:rsidRDefault="00AB1139" w:rsidP="000E2AFC">
      <w:pPr>
        <w:rPr>
          <w:rtl/>
        </w:rPr>
      </w:pPr>
      <w:r w:rsidRPr="00052C4D">
        <w:rPr>
          <w:rFonts w:hint="cs"/>
          <w:b/>
          <w:bCs/>
          <w:rtl/>
        </w:rPr>
        <w:t>מיון-מהיר</w:t>
      </w:r>
      <w:r>
        <w:rPr>
          <w:rFonts w:hint="cs"/>
          <w:rtl/>
        </w:rPr>
        <w:t xml:space="preserve"> (עמ' 12</w:t>
      </w:r>
      <w:r w:rsidR="000E2AFC">
        <w:rPr>
          <w:rFonts w:hint="cs"/>
          <w:rtl/>
        </w:rPr>
        <w:t>2</w:t>
      </w:r>
      <w:r>
        <w:rPr>
          <w:rFonts w:hint="cs"/>
          <w:rtl/>
        </w:rPr>
        <w:t xml:space="preserve"> בספר) </w:t>
      </w:r>
      <w:r>
        <w:t>A=[5,4,3,2,1]</w:t>
      </w:r>
      <w:r>
        <w:rPr>
          <w:rFonts w:hint="cs"/>
          <w:rtl/>
        </w:rPr>
        <w:t>:</w:t>
      </w:r>
    </w:p>
    <w:p w:rsidR="002E1F0E" w:rsidRDefault="000E2AFC" w:rsidP="0040514D">
      <w:pPr>
        <w:bidi w:val="0"/>
      </w:pPr>
      <w:r>
        <w:t>QUICKSORT(A,1,5):</w:t>
      </w:r>
      <w:r>
        <w:br/>
      </w:r>
      <w:r>
        <w:tab/>
        <w:t>1&lt;5</w:t>
      </w:r>
      <w:r>
        <w:br/>
      </w:r>
      <w:r>
        <w:tab/>
      </w:r>
      <w:r>
        <w:tab/>
        <w:t>PARTITION(A,1,5):</w:t>
      </w:r>
      <w:r>
        <w:br/>
      </w:r>
      <w:r>
        <w:tab/>
      </w:r>
      <w:r>
        <w:tab/>
      </w:r>
      <w:r>
        <w:tab/>
        <w:t>x</w:t>
      </w:r>
      <w:r>
        <w:sym w:font="Wingdings" w:char="F0DF"/>
      </w:r>
      <w:r>
        <w:t>1</w:t>
      </w:r>
      <w:r>
        <w:br/>
      </w:r>
      <w:r>
        <w:tab/>
      </w:r>
      <w:r>
        <w:tab/>
      </w:r>
      <w:r>
        <w:tab/>
      </w:r>
      <w:proofErr w:type="spellStart"/>
      <w:r>
        <w:t>i</w:t>
      </w:r>
      <w:proofErr w:type="spellEnd"/>
      <w:r>
        <w:sym w:font="Wingdings" w:char="F0DF"/>
      </w:r>
      <w:r>
        <w:t>0</w:t>
      </w:r>
      <w:r>
        <w:br/>
      </w:r>
      <w:r>
        <w:tab/>
      </w:r>
      <w:r>
        <w:tab/>
      </w:r>
      <w:r>
        <w:tab/>
        <w:t>j</w:t>
      </w:r>
      <w:r>
        <w:sym w:font="Wingdings" w:char="F0DF"/>
      </w:r>
      <w:r>
        <w:t>1</w:t>
      </w:r>
      <w:r>
        <w:br/>
      </w:r>
      <w:r>
        <w:tab/>
      </w:r>
      <w:r>
        <w:tab/>
      </w:r>
      <w:r>
        <w:tab/>
      </w:r>
      <w:r>
        <w:tab/>
        <w:t>A[1]&gt;1</w:t>
      </w:r>
      <w:r>
        <w:tab/>
      </w:r>
      <w:r>
        <w:tab/>
      </w:r>
      <w:r>
        <w:tab/>
      </w:r>
      <w:r>
        <w:tab/>
      </w:r>
      <w:r w:rsidR="0040514D">
        <w:tab/>
      </w:r>
      <w:r>
        <w:tab/>
        <w:t>*compare*</w:t>
      </w:r>
      <w:r>
        <w:br/>
      </w:r>
      <w:r>
        <w:tab/>
      </w:r>
      <w:r>
        <w:tab/>
      </w:r>
      <w:r>
        <w:tab/>
        <w:t>j</w:t>
      </w:r>
      <w:r>
        <w:sym w:font="Wingdings" w:char="F0DF"/>
      </w:r>
      <w:r>
        <w:t>2</w:t>
      </w:r>
      <w:r>
        <w:br/>
      </w:r>
      <w:r>
        <w:tab/>
      </w:r>
      <w:r>
        <w:tab/>
      </w:r>
      <w:r>
        <w:tab/>
      </w:r>
      <w:r>
        <w:tab/>
        <w:t>A[2]&gt;1</w:t>
      </w:r>
      <w:r>
        <w:tab/>
      </w:r>
      <w:r>
        <w:tab/>
      </w:r>
      <w:r>
        <w:tab/>
      </w:r>
      <w:r>
        <w:tab/>
      </w:r>
      <w:r w:rsidR="0040514D">
        <w:tab/>
      </w:r>
      <w:r>
        <w:tab/>
        <w:t>*compare*</w:t>
      </w:r>
      <w:r>
        <w:br/>
      </w:r>
      <w:r>
        <w:tab/>
      </w:r>
      <w:r>
        <w:tab/>
      </w:r>
      <w:r>
        <w:tab/>
        <w:t>j</w:t>
      </w:r>
      <w:r>
        <w:sym w:font="Wingdings" w:char="F0DF"/>
      </w:r>
      <w:r>
        <w:t>3</w:t>
      </w:r>
      <w:r>
        <w:br/>
      </w:r>
      <w:r>
        <w:tab/>
      </w:r>
      <w:r>
        <w:tab/>
      </w:r>
      <w:r>
        <w:tab/>
      </w:r>
      <w:r>
        <w:tab/>
        <w:t>A[3]&gt;1</w:t>
      </w:r>
      <w:r>
        <w:tab/>
      </w:r>
      <w:r>
        <w:tab/>
      </w:r>
      <w:r>
        <w:tab/>
      </w:r>
      <w:r>
        <w:tab/>
      </w:r>
      <w:r w:rsidR="0040514D">
        <w:tab/>
      </w:r>
      <w:r>
        <w:tab/>
        <w:t>*compare*</w:t>
      </w:r>
      <w:r>
        <w:br/>
      </w:r>
      <w:r>
        <w:tab/>
      </w:r>
      <w:r>
        <w:tab/>
      </w:r>
      <w:r>
        <w:tab/>
        <w:t>j</w:t>
      </w:r>
      <w:r>
        <w:sym w:font="Wingdings" w:char="F0DF"/>
      </w:r>
      <w:r>
        <w:t>4</w:t>
      </w:r>
      <w:r>
        <w:br/>
      </w:r>
      <w:r>
        <w:tab/>
      </w:r>
      <w:r>
        <w:tab/>
      </w:r>
      <w:r>
        <w:tab/>
      </w:r>
      <w:r>
        <w:tab/>
        <w:t>A[4]&gt;1</w:t>
      </w:r>
      <w:r>
        <w:tab/>
      </w:r>
      <w:r>
        <w:tab/>
      </w:r>
      <w:r>
        <w:tab/>
      </w:r>
      <w:r>
        <w:tab/>
      </w:r>
      <w:r w:rsidR="0040514D">
        <w:tab/>
      </w:r>
      <w:r>
        <w:tab/>
        <w:t>*compare*</w:t>
      </w:r>
      <w:r>
        <w:br/>
      </w:r>
      <w:r>
        <w:tab/>
      </w:r>
      <w:r>
        <w:tab/>
      </w:r>
      <w:r>
        <w:tab/>
        <w:t>exchange A[1]</w:t>
      </w:r>
      <w:r w:rsidRPr="00EE1A3D">
        <w:rPr>
          <w:rFonts w:eastAsiaTheme="minorEastAsia"/>
          <w:b/>
          <w:bCs/>
          <w:sz w:val="20"/>
          <w:szCs w:val="20"/>
        </w:rPr>
        <w:t>↔</w:t>
      </w:r>
      <w:r>
        <w:t>A[5]</w:t>
      </w:r>
      <w:r>
        <w:tab/>
        <w:t>//A=[</w:t>
      </w:r>
      <w:r w:rsidR="00E608F2">
        <w:t>1</w:t>
      </w:r>
      <w:r>
        <w:t>,</w:t>
      </w:r>
      <w:r w:rsidR="00E608F2">
        <w:t>4</w:t>
      </w:r>
      <w:r>
        <w:t>,3,</w:t>
      </w:r>
      <w:r w:rsidR="00E608F2">
        <w:t>2</w:t>
      </w:r>
      <w:r>
        <w:t>,</w:t>
      </w:r>
      <w:r w:rsidR="00E608F2">
        <w:t>5</w:t>
      </w:r>
      <w:r>
        <w:t>]</w:t>
      </w:r>
      <w:r>
        <w:br/>
      </w:r>
      <w:r>
        <w:tab/>
      </w:r>
      <w:r>
        <w:tab/>
      </w:r>
      <w:r>
        <w:tab/>
        <w:t>return 1</w:t>
      </w:r>
      <w:r>
        <w:br/>
      </w:r>
      <w:r>
        <w:tab/>
      </w:r>
      <w:r>
        <w:tab/>
        <w:t>q</w:t>
      </w:r>
      <w:r>
        <w:sym w:font="Wingdings" w:char="F0DF"/>
      </w:r>
      <w:r>
        <w:t>1</w:t>
      </w:r>
      <w:r>
        <w:br/>
      </w:r>
      <w:r>
        <w:tab/>
      </w:r>
      <w:r>
        <w:tab/>
        <w:t>QUICKSORT(A,1,0):</w:t>
      </w:r>
      <w:r>
        <w:br/>
      </w:r>
      <w:r>
        <w:tab/>
      </w:r>
      <w:r>
        <w:tab/>
      </w:r>
      <w:r>
        <w:tab/>
        <w:t>1&gt;0</w:t>
      </w:r>
      <w:r>
        <w:br/>
      </w:r>
      <w:r>
        <w:tab/>
      </w:r>
      <w:r>
        <w:tab/>
        <w:t>QUICKSORT(A,2,5):</w:t>
      </w:r>
      <w:r>
        <w:br/>
      </w:r>
      <w:r>
        <w:tab/>
      </w:r>
      <w:r>
        <w:tab/>
      </w:r>
      <w:r>
        <w:tab/>
        <w:t>2&lt;5</w:t>
      </w:r>
      <w:r>
        <w:br/>
      </w:r>
      <w:r>
        <w:tab/>
      </w:r>
      <w:r>
        <w:tab/>
      </w:r>
      <w:r>
        <w:tab/>
      </w:r>
      <w:r>
        <w:tab/>
        <w:t>PARTITION(A,</w:t>
      </w:r>
      <w:r w:rsidR="00E608F2">
        <w:t>2,5):</w:t>
      </w:r>
      <w:r w:rsidR="00E608F2">
        <w:br/>
      </w:r>
      <w:r w:rsidR="00E608F2">
        <w:tab/>
      </w:r>
      <w:r w:rsidR="00E608F2">
        <w:tab/>
      </w:r>
      <w:r w:rsidR="00E608F2">
        <w:tab/>
      </w:r>
      <w:r w:rsidR="00E608F2">
        <w:tab/>
      </w:r>
      <w:r w:rsidR="00E608F2">
        <w:tab/>
        <w:t>x</w:t>
      </w:r>
      <w:r w:rsidR="00E608F2">
        <w:sym w:font="Wingdings" w:char="F0DF"/>
      </w:r>
      <w:r w:rsidR="00E608F2">
        <w:t>5</w:t>
      </w:r>
      <w:r w:rsidR="00E608F2">
        <w:br/>
      </w:r>
      <w:r w:rsidR="00E608F2">
        <w:tab/>
      </w:r>
      <w:r w:rsidR="00E608F2">
        <w:tab/>
      </w:r>
      <w:r w:rsidR="00E608F2">
        <w:tab/>
      </w:r>
      <w:r w:rsidR="00E608F2">
        <w:tab/>
      </w:r>
      <w:r w:rsidR="00E608F2">
        <w:tab/>
      </w:r>
      <w:proofErr w:type="spellStart"/>
      <w:r w:rsidR="00E608F2">
        <w:t>i</w:t>
      </w:r>
      <w:proofErr w:type="spellEnd"/>
      <w:r w:rsidR="00E608F2">
        <w:sym w:font="Wingdings" w:char="F0DF"/>
      </w:r>
      <w:r w:rsidR="00E608F2">
        <w:t>1</w:t>
      </w:r>
      <w:r w:rsidR="00E608F2">
        <w:br/>
      </w:r>
      <w:r w:rsidR="00E608F2">
        <w:tab/>
      </w:r>
      <w:r w:rsidR="00E608F2">
        <w:tab/>
      </w:r>
      <w:r w:rsidR="00E608F2">
        <w:tab/>
      </w:r>
      <w:r w:rsidR="00E608F2">
        <w:tab/>
      </w:r>
      <w:r w:rsidR="00E608F2">
        <w:tab/>
        <w:t>j</w:t>
      </w:r>
      <w:r w:rsidR="00E608F2">
        <w:sym w:font="Wingdings" w:char="F0DF"/>
      </w:r>
      <w:r w:rsidR="00E608F2">
        <w:t>2</w:t>
      </w:r>
      <w:r w:rsidR="00E608F2">
        <w:br/>
      </w:r>
      <w:r w:rsidR="00E608F2">
        <w:tab/>
      </w:r>
      <w:r w:rsidR="00E608F2">
        <w:tab/>
      </w:r>
      <w:r w:rsidR="00E608F2">
        <w:tab/>
      </w:r>
      <w:r w:rsidR="00E608F2">
        <w:tab/>
      </w:r>
      <w:r w:rsidR="00E608F2">
        <w:tab/>
      </w:r>
      <w:r w:rsidR="00E608F2">
        <w:tab/>
        <w:t>A[4]&lt;=5</w:t>
      </w:r>
      <w:r w:rsidR="00E608F2">
        <w:tab/>
      </w:r>
      <w:r w:rsidR="00E608F2">
        <w:tab/>
      </w:r>
      <w:r w:rsidR="0040514D">
        <w:tab/>
      </w:r>
      <w:r w:rsidR="00E608F2">
        <w:tab/>
        <w:t>*compare*</w:t>
      </w:r>
      <w:r w:rsidR="00E608F2">
        <w:br/>
      </w:r>
      <w:r w:rsidR="00E608F2">
        <w:tab/>
      </w:r>
      <w:r w:rsidR="00E608F2">
        <w:tab/>
      </w:r>
      <w:r w:rsidR="00E608F2">
        <w:tab/>
      </w:r>
      <w:r w:rsidR="00E608F2">
        <w:tab/>
      </w:r>
      <w:r w:rsidR="00E608F2">
        <w:tab/>
      </w:r>
      <w:r w:rsidR="00E608F2">
        <w:tab/>
      </w:r>
      <w:r w:rsidR="00E608F2">
        <w:tab/>
      </w:r>
      <w:proofErr w:type="spellStart"/>
      <w:r w:rsidR="00E608F2">
        <w:t>i</w:t>
      </w:r>
      <w:proofErr w:type="spellEnd"/>
      <w:r w:rsidR="00E608F2">
        <w:sym w:font="Wingdings" w:char="F0DF"/>
      </w:r>
      <w:r w:rsidR="00E608F2">
        <w:t>2</w:t>
      </w:r>
      <w:r w:rsidR="00E608F2">
        <w:br/>
      </w:r>
      <w:r w:rsidR="00E608F2">
        <w:tab/>
      </w:r>
      <w:r w:rsidR="00E608F2">
        <w:tab/>
      </w:r>
      <w:r w:rsidR="00E608F2">
        <w:tab/>
      </w:r>
      <w:r w:rsidR="00E608F2">
        <w:tab/>
      </w:r>
      <w:r w:rsidR="00E608F2">
        <w:tab/>
      </w:r>
      <w:r w:rsidR="00E608F2">
        <w:tab/>
      </w:r>
      <w:r w:rsidR="00E608F2">
        <w:tab/>
        <w:t>exchange A[2]</w:t>
      </w:r>
      <w:r w:rsidR="00E608F2" w:rsidRPr="00EE1A3D">
        <w:rPr>
          <w:rFonts w:eastAsiaTheme="minorEastAsia"/>
          <w:b/>
          <w:bCs/>
          <w:sz w:val="20"/>
          <w:szCs w:val="20"/>
        </w:rPr>
        <w:t>↔</w:t>
      </w:r>
      <w:r w:rsidR="00E608F2">
        <w:t>A[2]</w:t>
      </w:r>
      <w:r w:rsidR="00E608F2">
        <w:br/>
      </w:r>
      <w:r w:rsidR="00E608F2">
        <w:tab/>
      </w:r>
      <w:r w:rsidR="00E608F2">
        <w:tab/>
      </w:r>
      <w:r w:rsidR="00E608F2">
        <w:tab/>
      </w:r>
      <w:r w:rsidR="00E608F2">
        <w:tab/>
      </w:r>
      <w:r w:rsidR="00E608F2">
        <w:tab/>
        <w:t>j</w:t>
      </w:r>
      <w:r w:rsidR="00E608F2">
        <w:sym w:font="Wingdings" w:char="F0DF"/>
      </w:r>
      <w:r w:rsidR="00E608F2">
        <w:t>3</w:t>
      </w:r>
      <w:r w:rsidR="00E608F2">
        <w:br/>
      </w:r>
      <w:r w:rsidR="00E608F2">
        <w:tab/>
      </w:r>
      <w:r w:rsidR="00E608F2">
        <w:tab/>
      </w:r>
      <w:r w:rsidR="00E608F2">
        <w:tab/>
      </w:r>
      <w:r w:rsidR="00E608F2">
        <w:tab/>
      </w:r>
      <w:r w:rsidR="00E608F2">
        <w:tab/>
      </w:r>
      <w:r w:rsidR="00E608F2">
        <w:tab/>
        <w:t>A[3]&lt;=5</w:t>
      </w:r>
      <w:r w:rsidR="00E608F2">
        <w:tab/>
      </w:r>
      <w:r w:rsidR="00E608F2">
        <w:tab/>
      </w:r>
      <w:r w:rsidR="00E608F2">
        <w:tab/>
      </w:r>
      <w:r w:rsidR="0040514D">
        <w:tab/>
      </w:r>
      <w:r w:rsidR="00E608F2">
        <w:t>*compare*</w:t>
      </w:r>
      <w:r w:rsidR="00E608F2">
        <w:br/>
      </w:r>
      <w:r w:rsidR="00E608F2">
        <w:lastRenderedPageBreak/>
        <w:tab/>
      </w:r>
      <w:r w:rsidR="00E608F2">
        <w:tab/>
      </w:r>
      <w:r w:rsidR="00E608F2">
        <w:tab/>
      </w:r>
      <w:r w:rsidR="00E608F2">
        <w:tab/>
      </w:r>
      <w:r w:rsidR="00E608F2">
        <w:tab/>
      </w:r>
      <w:r w:rsidR="00E608F2">
        <w:tab/>
      </w:r>
      <w:r w:rsidR="00E608F2">
        <w:tab/>
      </w:r>
      <w:proofErr w:type="spellStart"/>
      <w:r w:rsidR="00E608F2">
        <w:t>i</w:t>
      </w:r>
      <w:proofErr w:type="spellEnd"/>
      <w:r w:rsidR="00E608F2">
        <w:sym w:font="Wingdings" w:char="F0DF"/>
      </w:r>
      <w:r w:rsidR="00E608F2">
        <w:t>3</w:t>
      </w:r>
      <w:r w:rsidR="00E608F2">
        <w:br/>
      </w:r>
      <w:r w:rsidR="00E608F2">
        <w:tab/>
      </w:r>
      <w:r w:rsidR="00E608F2">
        <w:tab/>
      </w:r>
      <w:r w:rsidR="00E608F2">
        <w:tab/>
      </w:r>
      <w:r w:rsidR="00E608F2">
        <w:tab/>
      </w:r>
      <w:r w:rsidR="00E608F2">
        <w:tab/>
      </w:r>
      <w:r w:rsidR="00E608F2">
        <w:tab/>
      </w:r>
      <w:r w:rsidR="00E608F2">
        <w:tab/>
        <w:t>exchange A[3]</w:t>
      </w:r>
      <w:r w:rsidR="00E608F2" w:rsidRPr="00EE1A3D">
        <w:rPr>
          <w:rFonts w:eastAsiaTheme="minorEastAsia"/>
          <w:b/>
          <w:bCs/>
          <w:sz w:val="20"/>
          <w:szCs w:val="20"/>
        </w:rPr>
        <w:t>↔</w:t>
      </w:r>
      <w:r w:rsidR="00E608F2">
        <w:t>A[3]</w:t>
      </w:r>
      <w:r w:rsidR="00E608F2">
        <w:br/>
      </w:r>
      <w:r w:rsidR="00E608F2">
        <w:tab/>
      </w:r>
      <w:r w:rsidR="00E608F2">
        <w:tab/>
      </w:r>
      <w:r w:rsidR="00E608F2">
        <w:tab/>
      </w:r>
      <w:r w:rsidR="00E608F2">
        <w:tab/>
      </w:r>
      <w:r w:rsidR="00E608F2">
        <w:tab/>
        <w:t>j</w:t>
      </w:r>
      <w:r w:rsidR="00E608F2">
        <w:sym w:font="Wingdings" w:char="F0DF"/>
      </w:r>
      <w:r w:rsidR="00E608F2">
        <w:t>4</w:t>
      </w:r>
      <w:r>
        <w:br/>
      </w:r>
      <w:r w:rsidR="00E608F2">
        <w:tab/>
      </w:r>
      <w:r w:rsidR="00E608F2">
        <w:tab/>
      </w:r>
      <w:r w:rsidR="00E608F2">
        <w:tab/>
      </w:r>
      <w:r w:rsidR="00E608F2">
        <w:tab/>
      </w:r>
      <w:r w:rsidR="00E608F2">
        <w:tab/>
      </w:r>
      <w:r w:rsidR="00E608F2">
        <w:tab/>
        <w:t>A[4]&lt;=5</w:t>
      </w:r>
      <w:r w:rsidR="00E608F2">
        <w:tab/>
      </w:r>
      <w:r w:rsidR="00E608F2">
        <w:tab/>
      </w:r>
      <w:r w:rsidR="0040514D">
        <w:tab/>
      </w:r>
      <w:r w:rsidR="00E608F2">
        <w:tab/>
        <w:t>*compare*</w:t>
      </w:r>
      <w:r w:rsidR="00E608F2">
        <w:br/>
      </w:r>
      <w:r w:rsidR="00E608F2">
        <w:tab/>
      </w:r>
      <w:r w:rsidR="00E608F2">
        <w:tab/>
      </w:r>
      <w:r w:rsidR="00E608F2">
        <w:tab/>
      </w:r>
      <w:r w:rsidR="00E608F2">
        <w:tab/>
      </w:r>
      <w:r w:rsidR="00E608F2">
        <w:tab/>
      </w:r>
      <w:r w:rsidR="00E608F2">
        <w:tab/>
      </w:r>
      <w:r w:rsidR="00E608F2">
        <w:tab/>
      </w:r>
      <w:proofErr w:type="spellStart"/>
      <w:r w:rsidR="00E608F2">
        <w:t>i</w:t>
      </w:r>
      <w:proofErr w:type="spellEnd"/>
      <w:r w:rsidR="00E608F2">
        <w:sym w:font="Wingdings" w:char="F0DF"/>
      </w:r>
      <w:r w:rsidR="00E608F2">
        <w:t>4</w:t>
      </w:r>
      <w:r w:rsidR="00E608F2">
        <w:br/>
      </w:r>
      <w:r w:rsidR="00E608F2">
        <w:tab/>
      </w:r>
      <w:r w:rsidR="00E608F2">
        <w:tab/>
      </w:r>
      <w:r w:rsidR="00E608F2">
        <w:tab/>
      </w:r>
      <w:r w:rsidR="00E608F2">
        <w:tab/>
      </w:r>
      <w:r w:rsidR="00E608F2">
        <w:tab/>
      </w:r>
      <w:r w:rsidR="00E608F2">
        <w:tab/>
      </w:r>
      <w:r w:rsidR="00E608F2">
        <w:tab/>
        <w:t>exchange A[4]</w:t>
      </w:r>
      <w:r w:rsidR="00E608F2" w:rsidRPr="00EE1A3D">
        <w:rPr>
          <w:rFonts w:eastAsiaTheme="minorEastAsia"/>
          <w:b/>
          <w:bCs/>
          <w:sz w:val="20"/>
          <w:szCs w:val="20"/>
        </w:rPr>
        <w:t>↔</w:t>
      </w:r>
      <w:r w:rsidR="00E608F2">
        <w:t>A[4]</w:t>
      </w:r>
      <w:r w:rsidR="00E608F2">
        <w:br/>
      </w:r>
      <w:r w:rsidR="00E608F2">
        <w:tab/>
      </w:r>
      <w:r w:rsidR="00E608F2">
        <w:tab/>
      </w:r>
      <w:r w:rsidR="00E608F2">
        <w:tab/>
      </w:r>
      <w:r w:rsidR="00E608F2">
        <w:tab/>
      </w:r>
      <w:r w:rsidR="00E608F2">
        <w:tab/>
        <w:t>exchange A[5]</w:t>
      </w:r>
      <w:r w:rsidR="00E608F2" w:rsidRPr="00EE1A3D">
        <w:rPr>
          <w:rFonts w:eastAsiaTheme="minorEastAsia"/>
          <w:b/>
          <w:bCs/>
          <w:sz w:val="20"/>
          <w:szCs w:val="20"/>
        </w:rPr>
        <w:t>↔</w:t>
      </w:r>
      <w:r w:rsidR="00E608F2">
        <w:t>A[5]</w:t>
      </w:r>
      <w:r w:rsidR="0040514D">
        <w:br/>
      </w:r>
      <w:r w:rsidR="0040514D">
        <w:tab/>
      </w:r>
      <w:r w:rsidR="0040514D">
        <w:tab/>
      </w:r>
      <w:r w:rsidR="0040514D">
        <w:tab/>
      </w:r>
      <w:r w:rsidR="0040514D">
        <w:tab/>
      </w:r>
      <w:r w:rsidR="0040514D">
        <w:tab/>
        <w:t>return 5</w:t>
      </w:r>
      <w:r w:rsidR="00E608F2">
        <w:br/>
      </w:r>
      <w:r>
        <w:tab/>
      </w:r>
      <w:r>
        <w:tab/>
      </w:r>
      <w:r>
        <w:tab/>
      </w:r>
      <w:r>
        <w:tab/>
        <w:t>q</w:t>
      </w:r>
      <w:r>
        <w:sym w:font="Wingdings" w:char="F0DF"/>
      </w:r>
      <w:r w:rsidR="0040514D">
        <w:t>5</w:t>
      </w:r>
      <w:r w:rsidR="0040514D">
        <w:br/>
      </w:r>
      <w:r w:rsidR="0040514D">
        <w:tab/>
      </w:r>
      <w:r w:rsidR="0040514D">
        <w:tab/>
      </w:r>
      <w:r w:rsidR="0040514D">
        <w:tab/>
      </w:r>
      <w:r w:rsidR="0040514D">
        <w:tab/>
        <w:t>QUICKSORT(A,2,4):</w:t>
      </w:r>
      <w:r w:rsidR="0040514D">
        <w:br/>
      </w:r>
      <w:r w:rsidR="0040514D">
        <w:tab/>
      </w:r>
      <w:r w:rsidR="0040514D">
        <w:tab/>
      </w:r>
      <w:r w:rsidR="0040514D">
        <w:tab/>
      </w:r>
      <w:r w:rsidR="0040514D">
        <w:tab/>
      </w:r>
      <w:r w:rsidR="0040514D">
        <w:tab/>
        <w:t>2&lt;4</w:t>
      </w:r>
      <w:r w:rsidR="0040514D">
        <w:br/>
      </w:r>
      <w:r w:rsidR="0040514D">
        <w:tab/>
      </w:r>
      <w:r w:rsidR="0040514D">
        <w:tab/>
      </w:r>
      <w:r w:rsidR="0040514D">
        <w:tab/>
      </w:r>
      <w:r w:rsidR="0040514D">
        <w:tab/>
      </w:r>
      <w:r w:rsidR="0040514D">
        <w:tab/>
      </w:r>
      <w:r w:rsidR="0040514D">
        <w:tab/>
        <w:t>PARTITION(A,2,4):</w:t>
      </w:r>
      <w:r w:rsidR="0040514D">
        <w:br/>
      </w:r>
      <w:r w:rsidR="0040514D">
        <w:tab/>
      </w:r>
      <w:r w:rsidR="0040514D">
        <w:tab/>
      </w:r>
      <w:r w:rsidR="0040514D">
        <w:tab/>
      </w:r>
      <w:r w:rsidR="0040514D">
        <w:tab/>
      </w:r>
      <w:r w:rsidR="0040514D">
        <w:tab/>
      </w:r>
      <w:r w:rsidR="0040514D">
        <w:tab/>
      </w:r>
      <w:r w:rsidR="0040514D">
        <w:tab/>
        <w:t>x</w:t>
      </w:r>
      <w:r w:rsidR="0040514D">
        <w:sym w:font="Wingdings" w:char="F0DF"/>
      </w:r>
      <w:r w:rsidR="0040514D">
        <w:t>2</w:t>
      </w:r>
      <w:r w:rsidR="0040514D">
        <w:br/>
      </w:r>
      <w:r w:rsidR="0040514D">
        <w:tab/>
      </w:r>
      <w:r w:rsidR="0040514D">
        <w:tab/>
      </w:r>
      <w:r w:rsidR="0040514D">
        <w:tab/>
      </w:r>
      <w:r w:rsidR="0040514D">
        <w:tab/>
      </w:r>
      <w:r w:rsidR="0040514D">
        <w:tab/>
      </w:r>
      <w:r w:rsidR="0040514D">
        <w:tab/>
      </w:r>
      <w:r w:rsidR="0040514D">
        <w:tab/>
      </w:r>
      <w:proofErr w:type="spellStart"/>
      <w:r w:rsidR="0040514D">
        <w:t>i</w:t>
      </w:r>
      <w:proofErr w:type="spellEnd"/>
      <w:r w:rsidR="0040514D">
        <w:sym w:font="Wingdings" w:char="F0DF"/>
      </w:r>
      <w:r w:rsidR="0040514D">
        <w:t>1</w:t>
      </w:r>
      <w:r w:rsidR="0040514D">
        <w:br/>
      </w:r>
      <w:r w:rsidR="0040514D">
        <w:tab/>
      </w:r>
      <w:r w:rsidR="0040514D">
        <w:tab/>
      </w:r>
      <w:r w:rsidR="0040514D">
        <w:tab/>
      </w:r>
      <w:r w:rsidR="0040514D">
        <w:tab/>
      </w:r>
      <w:r w:rsidR="0040514D">
        <w:tab/>
      </w:r>
      <w:r w:rsidR="0040514D">
        <w:tab/>
      </w:r>
      <w:r w:rsidR="0040514D">
        <w:tab/>
        <w:t>j</w:t>
      </w:r>
      <w:r w:rsidR="0040514D">
        <w:sym w:font="Wingdings" w:char="F0DF"/>
      </w:r>
      <w:r w:rsidR="0040514D">
        <w:t>2</w:t>
      </w:r>
      <w:r w:rsidR="0040514D">
        <w:br/>
      </w:r>
      <w:r w:rsidR="0040514D">
        <w:tab/>
      </w:r>
      <w:r w:rsidR="0040514D">
        <w:tab/>
      </w:r>
      <w:r w:rsidR="0040514D">
        <w:tab/>
      </w:r>
      <w:r w:rsidR="0040514D">
        <w:tab/>
      </w:r>
      <w:r w:rsidR="0040514D">
        <w:tab/>
      </w:r>
      <w:r w:rsidR="0040514D">
        <w:tab/>
      </w:r>
      <w:r w:rsidR="0040514D">
        <w:tab/>
      </w:r>
      <w:r w:rsidR="0040514D">
        <w:tab/>
        <w:t>A[4]&gt;2</w:t>
      </w:r>
      <w:r w:rsidR="0040514D">
        <w:tab/>
      </w:r>
      <w:r w:rsidR="0040514D">
        <w:tab/>
        <w:t>*compare*</w:t>
      </w:r>
      <w:r w:rsidR="0040514D">
        <w:br/>
        <w:t>// more than 7 compares, stopping algorithm.</w:t>
      </w:r>
    </w:p>
    <w:p w:rsidR="00052C4D" w:rsidRDefault="00052C4D">
      <w:pPr>
        <w:bidi w:val="0"/>
        <w:rPr>
          <w:rtl/>
        </w:rPr>
      </w:pPr>
      <w:r>
        <w:rPr>
          <w:rtl/>
        </w:rPr>
        <w:br w:type="page"/>
      </w:r>
    </w:p>
    <w:p w:rsidR="0040514D" w:rsidRDefault="00052C4D" w:rsidP="00AB1139">
      <w:pPr>
        <w:rPr>
          <w:rtl/>
        </w:rPr>
      </w:pPr>
      <w:r>
        <w:rPr>
          <w:rFonts w:hint="cs"/>
          <w:rtl/>
        </w:rPr>
        <w:lastRenderedPageBreak/>
        <w:t>שאלה 2</w:t>
      </w:r>
    </w:p>
    <w:p w:rsidR="006314BD" w:rsidRDefault="006314BD" w:rsidP="00AB1139">
      <w:pPr>
        <w:rPr>
          <w:rtl/>
        </w:rPr>
      </w:pPr>
      <w:r>
        <w:rPr>
          <w:rFonts w:hint="cs"/>
          <w:rtl/>
        </w:rPr>
        <w:t>א'</w:t>
      </w:r>
    </w:p>
    <w:p w:rsidR="00623AA0" w:rsidRDefault="00082B7A" w:rsidP="00CF7E82">
      <w:pPr>
        <w:bidi w:val="0"/>
      </w:pPr>
      <w:r>
        <w:t>DETERMINE-2-Z(S, n, k, z):</w:t>
      </w:r>
      <w:r>
        <w:br/>
      </w:r>
      <w:r w:rsidR="00674FD9">
        <w:tab/>
        <w:t xml:space="preserve">if k </w:t>
      </w:r>
      <m:oMath>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674FD9">
        <w:t xml:space="preserve"> then</w:t>
      </w:r>
      <w:r w:rsidR="00674FD9">
        <w:br/>
      </w:r>
      <w:r w:rsidR="00674FD9">
        <w:tab/>
      </w:r>
      <w:r w:rsidR="00674FD9">
        <w:tab/>
        <w:t>MERGE-SORT(S,1,n)</w:t>
      </w:r>
      <w:r w:rsidR="00674FD9">
        <w:br/>
      </w:r>
      <w:r w:rsidR="00674FD9">
        <w:tab/>
        <w:t>else</w:t>
      </w:r>
      <w:r w:rsidR="00674FD9">
        <w:br/>
      </w:r>
      <w:r w:rsidR="00674FD9">
        <w:tab/>
      </w:r>
      <w:r w:rsidR="00674FD9">
        <w:tab/>
        <w:t xml:space="preserve">// See </w:t>
      </w:r>
      <w:r w:rsidR="00674FD9">
        <w:rPr>
          <w:rFonts w:hint="cs"/>
          <w:rtl/>
        </w:rPr>
        <w:t>שאלה ז-18 במדריך</w:t>
      </w:r>
      <w:r w:rsidR="00674FD9">
        <w:br/>
      </w:r>
      <w:r w:rsidR="00674FD9">
        <w:tab/>
      </w:r>
      <w:r w:rsidR="00674FD9">
        <w:tab/>
        <w:t>Write each number in S as k digits in base n</w:t>
      </w:r>
      <w:r w:rsidR="00674FD9">
        <w:br/>
      </w:r>
      <w:r w:rsidR="00674FD9">
        <w:tab/>
      </w:r>
      <w:r w:rsidR="00674FD9">
        <w:tab/>
        <w:t>RADIX-SORT(</w:t>
      </w:r>
      <w:proofErr w:type="spellStart"/>
      <w:r w:rsidR="008A5EF7">
        <w:t>S</w:t>
      </w:r>
      <w:r w:rsidR="00674FD9">
        <w:t>,k</w:t>
      </w:r>
      <w:proofErr w:type="spellEnd"/>
      <w:r w:rsidR="00674FD9">
        <w:t>)</w:t>
      </w:r>
      <w:r w:rsidR="008A5EF7">
        <w:t xml:space="preserve"> using COUNTING-SORT</w:t>
      </w:r>
      <w:r w:rsidR="008A5EF7">
        <w:br/>
      </w:r>
      <w:r w:rsidR="008A5EF7">
        <w:tab/>
        <w:t>// Now S is sorted</w:t>
      </w:r>
      <w:r w:rsidR="008A5EF7">
        <w:br/>
      </w:r>
      <w:r w:rsidR="008A5EF7">
        <w:tab/>
      </w:r>
      <w:proofErr w:type="spellStart"/>
      <w:r w:rsidR="008A5EF7">
        <w:t>i</w:t>
      </w:r>
      <w:proofErr w:type="spellEnd"/>
      <w:r w:rsidR="008A5EF7">
        <w:sym w:font="Wingdings" w:char="F0DF"/>
      </w:r>
      <w:r w:rsidR="008A5EF7">
        <w:t>1</w:t>
      </w:r>
      <w:r w:rsidR="008A5EF7">
        <w:br/>
      </w:r>
      <w:r w:rsidR="008A5EF7">
        <w:tab/>
        <w:t>j</w:t>
      </w:r>
      <w:r w:rsidR="008A5EF7">
        <w:sym w:font="Wingdings" w:char="F0DF"/>
      </w:r>
      <w:r w:rsidR="008A5EF7">
        <w:t>n</w:t>
      </w:r>
      <w:r w:rsidR="008A5EF7">
        <w:br/>
      </w:r>
      <w:r w:rsidR="008A5EF7">
        <w:tab/>
        <w:t xml:space="preserve">while </w:t>
      </w:r>
      <w:proofErr w:type="spellStart"/>
      <w:r w:rsidR="008A5EF7">
        <w:t>i</w:t>
      </w:r>
      <w:proofErr w:type="spellEnd"/>
      <w:r w:rsidR="008A5EF7">
        <w:t>&lt;j</w:t>
      </w:r>
      <w:r w:rsidR="008A5EF7">
        <w:br/>
      </w:r>
      <w:r w:rsidR="008A5EF7">
        <w:tab/>
      </w:r>
      <w:r w:rsidR="008A5EF7">
        <w:tab/>
        <w:t>if S(</w:t>
      </w:r>
      <w:proofErr w:type="spellStart"/>
      <w:r w:rsidR="008A5EF7">
        <w:t>i</w:t>
      </w:r>
      <w:proofErr w:type="spellEnd"/>
      <w:r w:rsidR="008A5EF7">
        <w:t>)+S(j) &lt; z then</w:t>
      </w:r>
      <w:r w:rsidR="008A5EF7">
        <w:br/>
      </w:r>
      <w:r w:rsidR="008A5EF7">
        <w:tab/>
      </w:r>
      <w:r w:rsidR="008A5EF7">
        <w:tab/>
      </w:r>
      <w:r w:rsidR="008A5EF7">
        <w:tab/>
      </w:r>
      <w:proofErr w:type="spellStart"/>
      <w:r w:rsidR="008A5EF7">
        <w:t>i</w:t>
      </w:r>
      <w:proofErr w:type="spellEnd"/>
      <w:r w:rsidR="00CF7E82">
        <w:sym w:font="Wingdings" w:char="F0DF"/>
      </w:r>
      <w:r w:rsidR="00CF7E82">
        <w:t>i</w:t>
      </w:r>
      <w:r w:rsidR="008A5EF7">
        <w:t>+</w:t>
      </w:r>
      <w:r w:rsidR="00CF7E82">
        <w:t>1</w:t>
      </w:r>
      <w:r w:rsidR="008A5EF7">
        <w:br/>
      </w:r>
      <w:r w:rsidR="008A5EF7">
        <w:tab/>
      </w:r>
      <w:r w:rsidR="008A5EF7">
        <w:tab/>
        <w:t>else if S(</w:t>
      </w:r>
      <w:proofErr w:type="spellStart"/>
      <w:r w:rsidR="008A5EF7">
        <w:t>i</w:t>
      </w:r>
      <w:proofErr w:type="spellEnd"/>
      <w:r w:rsidR="008A5EF7">
        <w:t>)+S(j) &gt; z then</w:t>
      </w:r>
      <w:r w:rsidR="008A5EF7">
        <w:br/>
      </w:r>
      <w:r w:rsidR="008A5EF7">
        <w:tab/>
      </w:r>
      <w:r w:rsidR="008A5EF7">
        <w:tab/>
      </w:r>
      <w:r w:rsidR="008A5EF7">
        <w:tab/>
        <w:t>j</w:t>
      </w:r>
      <w:r w:rsidR="00CF7E82">
        <w:sym w:font="Wingdings" w:char="F0DF"/>
      </w:r>
      <w:r w:rsidR="00CF7E82">
        <w:t>j-1</w:t>
      </w:r>
      <w:r w:rsidR="008A5EF7">
        <w:br/>
      </w:r>
      <w:r w:rsidR="008A5EF7">
        <w:tab/>
      </w:r>
      <w:r w:rsidR="008A5EF7">
        <w:tab/>
        <w:t>else</w:t>
      </w:r>
      <w:r w:rsidR="008A5EF7">
        <w:br/>
      </w:r>
      <w:r w:rsidR="008A5EF7">
        <w:tab/>
      </w:r>
      <w:r w:rsidR="008A5EF7">
        <w:tab/>
      </w:r>
      <w:r w:rsidR="008A5EF7">
        <w:tab/>
        <w:t>return "yes"</w:t>
      </w:r>
      <w:r w:rsidR="008A5EF7">
        <w:br/>
      </w:r>
      <w:r w:rsidR="008A5EF7">
        <w:tab/>
        <w:t>return "no"</w:t>
      </w:r>
    </w:p>
    <w:p w:rsidR="006D178F" w:rsidRPr="0039428E" w:rsidRDefault="006D178F" w:rsidP="0039428E">
      <w:pPr>
        <w:rPr>
          <w:rtl/>
        </w:rPr>
      </w:pPr>
      <w:r>
        <w:rPr>
          <w:rFonts w:hint="cs"/>
          <w:rtl/>
        </w:rPr>
        <w:t>הסבר:</w:t>
      </w:r>
      <w:r w:rsidR="00C73998">
        <w:rPr>
          <w:rFonts w:hint="cs"/>
          <w:rtl/>
        </w:rPr>
        <w:t xml:space="preserve"> קודם מבוצע מיון (אלגוריתם המיון נקבע לפי היחס בין </w:t>
      </w:r>
      <w:r w:rsidR="00C73998">
        <w:t>k</w:t>
      </w:r>
      <w:r w:rsidR="00C73998">
        <w:rPr>
          <w:rFonts w:hint="cs"/>
          <w:rtl/>
        </w:rPr>
        <w:t xml:space="preserve"> ל</w:t>
      </w:r>
      <w:r w:rsidR="00C73998">
        <w:rPr>
          <w:rFonts w:asciiTheme="minorBidi" w:hAnsiTheme="minorBidi"/>
          <w:rtl/>
        </w:rPr>
        <w:t>־</w:t>
      </w:r>
      <w:r w:rsidR="00C73998">
        <w:t>n</w:t>
      </w:r>
      <w:r w:rsidR="00C73998">
        <w:rPr>
          <w:rFonts w:hint="cs"/>
          <w:rtl/>
        </w:rPr>
        <w:t xml:space="preserve"> ע"פ שיקולי יעילות).</w:t>
      </w:r>
      <w:r w:rsidR="00C73998">
        <w:rPr>
          <w:rtl/>
        </w:rPr>
        <w:br/>
      </w:r>
      <w:r w:rsidR="00C73998">
        <w:rPr>
          <w:rFonts w:hint="cs"/>
          <w:rtl/>
        </w:rPr>
        <w:t>לאחר שהמערך ממויין מאתחלים משתנים שיצביעו לתחילת וסוף המערך, וכל עוד הם לא נפגשו משווים את סכום האיברים שהם מצביעים עליהם ל</w:t>
      </w:r>
      <w:r w:rsidR="00C73998">
        <w:rPr>
          <w:rFonts w:asciiTheme="minorBidi" w:hAnsiTheme="minorBidi"/>
          <w:rtl/>
        </w:rPr>
        <w:t>־</w:t>
      </w:r>
      <w:r w:rsidR="00C73998">
        <w:t>z</w:t>
      </w:r>
      <w:r w:rsidR="00C73998">
        <w:rPr>
          <w:rFonts w:hint="cs"/>
          <w:rtl/>
        </w:rPr>
        <w:t xml:space="preserve">. אם הוא שווה </w:t>
      </w:r>
      <w:r w:rsidR="0039428E">
        <w:rPr>
          <w:rFonts w:hint="cs"/>
          <w:rtl/>
        </w:rPr>
        <w:t>מסיימים עם תשובה</w:t>
      </w:r>
      <w:r w:rsidR="00C73998">
        <w:rPr>
          <w:rFonts w:hint="cs"/>
          <w:rtl/>
        </w:rPr>
        <w:t xml:space="preserve"> </w:t>
      </w:r>
      <w:r w:rsidR="0039428E">
        <w:rPr>
          <w:rFonts w:hint="cs"/>
          <w:rtl/>
        </w:rPr>
        <w:t>חיובית, אם לא אז מגדילים את המצביע הקטן או מקטינים את הגדול בהתאם לצורך.</w:t>
      </w:r>
      <w:r w:rsidR="0039428E">
        <w:rPr>
          <w:rtl/>
        </w:rPr>
        <w:br/>
      </w:r>
      <w:r w:rsidR="0039428E">
        <w:rPr>
          <w:rFonts w:hint="cs"/>
          <w:rtl/>
        </w:rPr>
        <w:t xml:space="preserve">ניתוח זמן ריצה: </w:t>
      </w:r>
      <w:r w:rsidR="00C73998">
        <w:rPr>
          <w:rFonts w:hint="cs"/>
          <w:rtl/>
        </w:rPr>
        <w:t xml:space="preserve">אם </w:t>
      </w:r>
      <m:oMath>
        <m:r>
          <w:rPr>
            <w:rFonts w:ascii="Cambria Math" w:hAnsi="Cambria Math"/>
          </w:rPr>
          <m:t>k≥</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C73998">
        <w:rPr>
          <w:rFonts w:hint="cs"/>
          <w:rtl/>
        </w:rPr>
        <w:t xml:space="preserve"> מבוצע </w:t>
      </w:r>
      <w:r w:rsidR="0039428E">
        <w:t>MERGE-SORT</w:t>
      </w:r>
      <w:r w:rsidR="0039428E">
        <w:rPr>
          <w:rFonts w:hint="cs"/>
          <w:rtl/>
        </w:rPr>
        <w:t xml:space="preserve"> שלוקח </w:t>
      </w:r>
      <m:oMath>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oMath>
      <w:r w:rsidR="0039428E">
        <w:rPr>
          <w:rFonts w:eastAsiaTheme="minorEastAsia" w:hint="cs"/>
          <w:rtl/>
        </w:rPr>
        <w:t xml:space="preserve"> במקרה הגרוע, אם </w:t>
      </w:r>
      <m:oMath>
        <m:r>
          <w:rPr>
            <w:rFonts w:ascii="Cambria Math" w:eastAsiaTheme="minorEastAsia" w:hAnsi="Cambria Math"/>
          </w:rPr>
          <m:t>k&lt;</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oMath>
      <w:r w:rsidR="0039428E">
        <w:rPr>
          <w:rFonts w:eastAsiaTheme="minorEastAsia" w:hint="cs"/>
          <w:rtl/>
        </w:rPr>
        <w:t xml:space="preserve"> מבוצע האלגוריתם המתואר בשאלה ז-18 במדריך הלמידה שזמן ריצתו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nk</m:t>
            </m:r>
          </m:e>
        </m:d>
      </m:oMath>
      <w:r w:rsidR="0039428E">
        <w:rPr>
          <w:rFonts w:eastAsiaTheme="minorEastAsia" w:hint="cs"/>
          <w:rtl/>
        </w:rPr>
        <w:t>.</w:t>
      </w:r>
      <w:r w:rsidR="0039428E">
        <w:rPr>
          <w:rFonts w:eastAsiaTheme="minorEastAsia"/>
          <w:rtl/>
        </w:rPr>
        <w:br/>
      </w:r>
      <w:r w:rsidR="0039428E">
        <w:rPr>
          <w:rFonts w:eastAsiaTheme="minorEastAsia" w:hint="cs"/>
          <w:rtl/>
        </w:rPr>
        <w:t xml:space="preserve">שאר האלגוריתם מבצע מעבר יחיד על המערך - בזמן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39428E">
        <w:rPr>
          <w:rFonts w:eastAsiaTheme="minorEastAsia" w:hint="cs"/>
          <w:rtl/>
        </w:rPr>
        <w:t xml:space="preserve"> במקרה הגרוע.</w:t>
      </w:r>
      <w:r w:rsidR="0039428E">
        <w:rPr>
          <w:rFonts w:eastAsiaTheme="minorEastAsia" w:hint="cs"/>
          <w:rtl/>
        </w:rPr>
        <w:br/>
        <w:t xml:space="preserve">לכן זמן הריצה הכולל הוא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d>
              </m:e>
            </m:func>
          </m:e>
        </m:d>
      </m:oMath>
    </w:p>
    <w:p w:rsidR="00082B7A" w:rsidRDefault="006314BD" w:rsidP="00AB1139">
      <w:pPr>
        <w:rPr>
          <w:rtl/>
        </w:rPr>
      </w:pPr>
      <w:r>
        <w:rPr>
          <w:rFonts w:hint="cs"/>
          <w:rtl/>
        </w:rPr>
        <w:t>ב'</w:t>
      </w:r>
    </w:p>
    <w:p w:rsidR="006314BD" w:rsidRDefault="00CF7E82" w:rsidP="00007DB6">
      <w:pPr>
        <w:bidi w:val="0"/>
      </w:pPr>
      <w:r>
        <w:t>DETERMINE-3-Z(</w:t>
      </w:r>
      <w:proofErr w:type="spellStart"/>
      <w:r>
        <w:t>S,n,k,z</w:t>
      </w:r>
      <w:proofErr w:type="spellEnd"/>
      <w:r>
        <w:t>):</w:t>
      </w:r>
      <w:r>
        <w:br/>
      </w:r>
      <w:r>
        <w:tab/>
        <w:t>MERGE-SORT(S,1,n)</w:t>
      </w:r>
      <w:r>
        <w:br/>
      </w:r>
      <w:r>
        <w:tab/>
        <w:t xml:space="preserve">for </w:t>
      </w:r>
      <w:proofErr w:type="spellStart"/>
      <w:r>
        <w:t>i</w:t>
      </w:r>
      <w:proofErr w:type="spellEnd"/>
      <w:r>
        <w:sym w:font="Wingdings" w:char="F0DF"/>
      </w:r>
      <w:r>
        <w:t>1 to n</w:t>
      </w:r>
      <w:r>
        <w:br/>
      </w:r>
      <w:r>
        <w:tab/>
      </w:r>
      <w:r>
        <w:tab/>
        <w:t>j</w:t>
      </w:r>
      <w:r>
        <w:sym w:font="Wingdings" w:char="F0DF"/>
      </w:r>
      <w:r>
        <w:t>1</w:t>
      </w:r>
      <w:r>
        <w:br/>
      </w:r>
      <w:r>
        <w:tab/>
      </w:r>
      <w:r>
        <w:tab/>
        <w:t>k</w:t>
      </w:r>
      <w:r>
        <w:sym w:font="Wingdings" w:char="F0DF"/>
      </w:r>
      <w:r>
        <w:t>n</w:t>
      </w:r>
      <w:r>
        <w:br/>
      </w:r>
      <w:r>
        <w:tab/>
      </w:r>
      <w:r>
        <w:tab/>
        <w:t>while j&lt;k</w:t>
      </w:r>
      <w:r>
        <w:br/>
      </w:r>
      <w:r>
        <w:tab/>
      </w:r>
      <w:r>
        <w:tab/>
      </w:r>
      <w:r>
        <w:tab/>
        <w:t>if S(</w:t>
      </w:r>
      <w:proofErr w:type="spellStart"/>
      <w:r>
        <w:t>i</w:t>
      </w:r>
      <w:proofErr w:type="spellEnd"/>
      <w:r>
        <w:t>)+S(j)+S(k)&lt;z then</w:t>
      </w:r>
      <w:r>
        <w:br/>
      </w:r>
      <w:r>
        <w:tab/>
      </w:r>
      <w:r>
        <w:tab/>
      </w:r>
      <w:r>
        <w:tab/>
      </w:r>
      <w:r>
        <w:tab/>
        <w:t>j</w:t>
      </w:r>
      <w:r>
        <w:sym w:font="Wingdings" w:char="F0DF"/>
      </w:r>
      <w:r>
        <w:t>j+1</w:t>
      </w:r>
      <w:r>
        <w:br/>
      </w:r>
      <w:r>
        <w:tab/>
      </w:r>
      <w:r>
        <w:tab/>
      </w:r>
      <w:r>
        <w:tab/>
        <w:t>else if S(</w:t>
      </w:r>
      <w:proofErr w:type="spellStart"/>
      <w:r>
        <w:t>i</w:t>
      </w:r>
      <w:proofErr w:type="spellEnd"/>
      <w:r>
        <w:t>)+S(j)+S(k)&gt;z then</w:t>
      </w:r>
      <w:r>
        <w:br/>
      </w:r>
      <w:r>
        <w:tab/>
      </w:r>
      <w:r>
        <w:tab/>
      </w:r>
      <w:r>
        <w:tab/>
      </w:r>
      <w:r>
        <w:tab/>
        <w:t>k</w:t>
      </w:r>
      <w:r>
        <w:sym w:font="Wingdings" w:char="F0DF"/>
      </w:r>
      <w:r>
        <w:t>k-1</w:t>
      </w:r>
      <w:r>
        <w:br/>
      </w:r>
      <w:r>
        <w:tab/>
      </w:r>
      <w:r>
        <w:tab/>
      </w:r>
      <w:r>
        <w:tab/>
        <w:t xml:space="preserve">else if </w:t>
      </w:r>
      <w:proofErr w:type="spellStart"/>
      <w:r>
        <w:t>i</w:t>
      </w:r>
      <w:r w:rsidRPr="00CF7E82">
        <w:t>≠</w:t>
      </w:r>
      <w:r>
        <w:t>j</w:t>
      </w:r>
      <w:proofErr w:type="spellEnd"/>
      <w:r>
        <w:t xml:space="preserve"> AND </w:t>
      </w:r>
      <w:proofErr w:type="spellStart"/>
      <w:r>
        <w:t>i</w:t>
      </w:r>
      <w:r w:rsidRPr="00CF7E82">
        <w:t>≠</w:t>
      </w:r>
      <w:r>
        <w:t>k</w:t>
      </w:r>
      <w:proofErr w:type="spellEnd"/>
      <w:r w:rsidR="00A50A2C">
        <w:t xml:space="preserve"> then</w:t>
      </w:r>
      <w:r w:rsidR="00007DB6">
        <w:br/>
      </w:r>
      <w:r w:rsidR="00007DB6">
        <w:tab/>
      </w:r>
      <w:r w:rsidR="00007DB6">
        <w:tab/>
      </w:r>
      <w:r w:rsidR="00007DB6">
        <w:tab/>
      </w:r>
      <w:r w:rsidR="00007DB6">
        <w:tab/>
        <w:t>return "yes"</w:t>
      </w:r>
      <w:r w:rsidR="00007DB6">
        <w:br/>
      </w:r>
      <w:r w:rsidR="00007DB6">
        <w:tab/>
        <w:t>return "no"</w:t>
      </w:r>
    </w:p>
    <w:p w:rsidR="0039428E" w:rsidRDefault="0039428E" w:rsidP="00CE61B1">
      <w:pPr>
        <w:rPr>
          <w:rtl/>
        </w:rPr>
      </w:pPr>
      <w:r>
        <w:rPr>
          <w:rFonts w:hint="cs"/>
          <w:rtl/>
        </w:rPr>
        <w:lastRenderedPageBreak/>
        <w:t xml:space="preserve">הסבר: </w:t>
      </w:r>
      <w:r w:rsidR="00CE61B1">
        <w:rPr>
          <w:rFonts w:hint="cs"/>
          <w:rtl/>
        </w:rPr>
        <w:t xml:space="preserve">מתבצע מיון, ולאחר מכן לכל אינדקס במערך (ערך של </w:t>
      </w:r>
      <w:proofErr w:type="spellStart"/>
      <w:r w:rsidR="00CE61B1">
        <w:t>i</w:t>
      </w:r>
      <w:proofErr w:type="spellEnd"/>
      <w:r w:rsidR="00CE61B1">
        <w:rPr>
          <w:rFonts w:hint="cs"/>
          <w:rtl/>
        </w:rPr>
        <w:t xml:space="preserve">) נבדק בלולאה פנימית אם יש שני איברים שסכומם בצירוף הערך באינדקס </w:t>
      </w:r>
      <w:proofErr w:type="spellStart"/>
      <w:r w:rsidR="00CE61B1">
        <w:t>i</w:t>
      </w:r>
      <w:proofErr w:type="spellEnd"/>
      <w:r w:rsidR="00CE61B1">
        <w:rPr>
          <w:rFonts w:hint="cs"/>
          <w:rtl/>
        </w:rPr>
        <w:t xml:space="preserve"> שווה ל</w:t>
      </w:r>
      <w:r w:rsidR="00CE61B1">
        <w:rPr>
          <w:rFonts w:asciiTheme="minorBidi" w:hAnsiTheme="minorBidi"/>
          <w:rtl/>
        </w:rPr>
        <w:t>־</w:t>
      </w:r>
      <w:r w:rsidR="00CE61B1">
        <w:t>z</w:t>
      </w:r>
      <w:r w:rsidR="00CE61B1">
        <w:rPr>
          <w:rFonts w:hint="cs"/>
          <w:rtl/>
        </w:rPr>
        <w:t>, בדומה לחלק א'.</w:t>
      </w:r>
      <w:r w:rsidR="00CE61B1">
        <w:rPr>
          <w:rtl/>
        </w:rPr>
        <w:br/>
      </w:r>
      <w:r w:rsidR="00CE61B1">
        <w:rPr>
          <w:rFonts w:hint="cs"/>
          <w:rtl/>
        </w:rPr>
        <w:t xml:space="preserve">ניתוח זמן ריצה: </w:t>
      </w:r>
      <w:r w:rsidR="00CE61B1">
        <w:t>MERGE-SORT</w:t>
      </w:r>
      <w:r w:rsidR="00CE61B1">
        <w:rPr>
          <w:rFonts w:hint="cs"/>
          <w:rtl/>
        </w:rPr>
        <w:t xml:space="preserve"> - </w:t>
      </w:r>
      <m:oMath>
        <m:r>
          <m:rPr>
            <m:sty m:val="p"/>
          </m:rPr>
          <w:rPr>
            <w:rFonts w:ascii="Cambria Math" w:hAnsi="Cambria Math"/>
          </w:rPr>
          <m:t>Θ</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oMath>
      <w:r w:rsidR="00CE61B1">
        <w:rPr>
          <w:rtl/>
        </w:rPr>
        <w:br/>
      </w:r>
      <w:r w:rsidR="00CE61B1">
        <w:rPr>
          <w:rFonts w:hint="cs"/>
          <w:rtl/>
        </w:rPr>
        <w:t xml:space="preserve">לולאה חיצונית - </w:t>
      </w:r>
      <w:r w:rsidR="00CE61B1">
        <w:t>n</w:t>
      </w:r>
      <w:r w:rsidR="00CE61B1">
        <w:rPr>
          <w:rFonts w:hint="cs"/>
          <w:rtl/>
        </w:rPr>
        <w:t xml:space="preserve"> פעמים במקרה הגרוע, לולאה פנימית - </w:t>
      </w:r>
      <w:r w:rsidR="00CE61B1">
        <w:t>n</w:t>
      </w:r>
      <w:r w:rsidR="00CE61B1">
        <w:rPr>
          <w:rFonts w:hint="cs"/>
          <w:rtl/>
        </w:rPr>
        <w:t xml:space="preserve"> פעמים במקרה הגרוע, לכן זמן הריצה הוא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CE61B1">
        <w:rPr>
          <w:rFonts w:eastAsiaTheme="minorEastAsia" w:hint="cs"/>
          <w:rtl/>
        </w:rPr>
        <w:t xml:space="preserve"> (המקרה הגרוע ביותר מתקיים כאשר לא קיימים שלושה איברים שסכומם </w:t>
      </w:r>
      <w:r w:rsidR="00CE61B1">
        <w:rPr>
          <w:rFonts w:eastAsiaTheme="minorEastAsia"/>
        </w:rPr>
        <w:t>z</w:t>
      </w:r>
      <w:r w:rsidR="00CE61B1">
        <w:rPr>
          <w:rFonts w:eastAsiaTheme="minorEastAsia" w:hint="cs"/>
          <w:rtl/>
        </w:rPr>
        <w:t>)</w:t>
      </w:r>
    </w:p>
    <w:p w:rsidR="00082B7A" w:rsidRDefault="00082B7A">
      <w:pPr>
        <w:bidi w:val="0"/>
      </w:pPr>
      <w:r>
        <w:rPr>
          <w:rtl/>
        </w:rPr>
        <w:br w:type="page"/>
      </w:r>
    </w:p>
    <w:p w:rsidR="00082B7A" w:rsidRDefault="00082B7A" w:rsidP="00AB1139">
      <w:pPr>
        <w:rPr>
          <w:rtl/>
        </w:rPr>
      </w:pPr>
      <w:r>
        <w:rPr>
          <w:rFonts w:hint="cs"/>
          <w:rtl/>
        </w:rPr>
        <w:lastRenderedPageBreak/>
        <w:t>שאלה 3</w:t>
      </w:r>
    </w:p>
    <w:p w:rsidR="000F3D56" w:rsidRDefault="000F3D56" w:rsidP="000F3D56">
      <w:pPr>
        <w:rPr>
          <w:rtl/>
        </w:rPr>
      </w:pPr>
      <w:r>
        <w:rPr>
          <w:rFonts w:hint="cs"/>
          <w:rtl/>
        </w:rPr>
        <w:t xml:space="preserve">נגדיר רשימה </w:t>
      </w:r>
      <w:r>
        <w:t>XL</w:t>
      </w:r>
      <w:r>
        <w:rPr>
          <w:rFonts w:hint="cs"/>
          <w:rtl/>
        </w:rPr>
        <w:t xml:space="preserve"> באופן הבא</w:t>
      </w:r>
      <w:r>
        <w:t>:</w:t>
      </w:r>
      <w:r>
        <w:br/>
        <w:t>head[XL]</w:t>
      </w:r>
      <w:r>
        <w:rPr>
          <w:rFonts w:hint="cs"/>
          <w:rtl/>
        </w:rPr>
        <w:t xml:space="preserve"> - מצביע לאיבר הראשון (או 0 אם הרשימה ריקה)</w:t>
      </w:r>
      <w:r>
        <w:rPr>
          <w:rtl/>
        </w:rPr>
        <w:br/>
      </w:r>
      <w:r>
        <w:t>tail[XL]</w:t>
      </w:r>
      <w:r>
        <w:rPr>
          <w:rFonts w:hint="cs"/>
          <w:rtl/>
        </w:rPr>
        <w:t xml:space="preserve"> - מצביע לאיבר האחרון (או 0 אם הרשימה ריקה)</w:t>
      </w:r>
      <w:r>
        <w:rPr>
          <w:rtl/>
        </w:rPr>
        <w:br/>
      </w:r>
      <w:r>
        <w:rPr>
          <w:rFonts w:hint="cs"/>
          <w:rtl/>
        </w:rPr>
        <w:t xml:space="preserve">לכל איבר </w:t>
      </w:r>
      <w:r>
        <w:t>x</w:t>
      </w:r>
      <w:r>
        <w:rPr>
          <w:rFonts w:hint="cs"/>
          <w:rtl/>
        </w:rPr>
        <w:t xml:space="preserve"> ברשימה יהיו השדות הבאים:</w:t>
      </w:r>
      <w:r>
        <w:rPr>
          <w:rtl/>
        </w:rPr>
        <w:br/>
      </w:r>
      <w:r>
        <w:t>key[x]</w:t>
      </w:r>
      <w:r>
        <w:rPr>
          <w:rFonts w:hint="cs"/>
          <w:rtl/>
        </w:rPr>
        <w:t xml:space="preserve"> - ערך האיבר.</w:t>
      </w:r>
      <w:r>
        <w:rPr>
          <w:rtl/>
        </w:rPr>
        <w:br/>
      </w:r>
      <w:proofErr w:type="spellStart"/>
      <w:proofErr w:type="gramStart"/>
      <w:r>
        <w:t>np</w:t>
      </w:r>
      <w:proofErr w:type="spellEnd"/>
      <w:r>
        <w:t>[</w:t>
      </w:r>
      <w:proofErr w:type="gramEnd"/>
      <w:r>
        <w:t>x]</w:t>
      </w:r>
      <w:r>
        <w:rPr>
          <w:rFonts w:hint="cs"/>
          <w:rtl/>
        </w:rPr>
        <w:t xml:space="preserve"> - </w:t>
      </w:r>
      <w:r>
        <w:t>XOR</w:t>
      </w:r>
      <w:r>
        <w:rPr>
          <w:rFonts w:hint="cs"/>
          <w:rtl/>
        </w:rPr>
        <w:t xml:space="preserve"> בין המצביע לאיבר הקודם למצביע לאיבר הבא.</w:t>
      </w:r>
    </w:p>
    <w:p w:rsidR="00952CB0" w:rsidRDefault="00952CB0" w:rsidP="000F3D56">
      <w:r>
        <w:rPr>
          <w:rFonts w:hint="cs"/>
          <w:rtl/>
        </w:rPr>
        <w:t xml:space="preserve">אם יש לנו מצביעים לשני איברים עוקבים </w:t>
      </w:r>
      <w:r>
        <w:t>x, y</w:t>
      </w:r>
      <w:r>
        <w:rPr>
          <w:rFonts w:hint="cs"/>
          <w:rtl/>
        </w:rPr>
        <w:t xml:space="preserve"> ניתן למצוא את האיבר הבא </w:t>
      </w:r>
      <w:r>
        <w:t>z</w:t>
      </w:r>
      <w:r>
        <w:rPr>
          <w:rFonts w:hint="cs"/>
          <w:rtl/>
        </w:rPr>
        <w:t xml:space="preserve"> כך:</w:t>
      </w:r>
      <w:r>
        <w:rPr>
          <w:rtl/>
        </w:rPr>
        <w:br/>
      </w:r>
      <w:r>
        <w:t>z=</w:t>
      </w:r>
      <w:proofErr w:type="spellStart"/>
      <w:r>
        <w:t>np</w:t>
      </w:r>
      <w:proofErr w:type="spellEnd"/>
      <w:r>
        <w:t>[y] XOR x</w:t>
      </w:r>
      <w:r>
        <w:rPr>
          <w:rFonts w:hint="cs"/>
          <w:rtl/>
        </w:rPr>
        <w:t xml:space="preserve"> כי </w:t>
      </w:r>
      <w:proofErr w:type="spellStart"/>
      <w:r>
        <w:t>np</w:t>
      </w:r>
      <w:proofErr w:type="spellEnd"/>
      <w:r>
        <w:t>[y]=x XOR z</w:t>
      </w:r>
    </w:p>
    <w:p w:rsidR="000F3D56" w:rsidRDefault="000F3D56" w:rsidP="000F3D56">
      <w:pPr>
        <w:rPr>
          <w:rtl/>
        </w:rPr>
      </w:pPr>
      <w:r>
        <w:rPr>
          <w:rFonts w:hint="cs"/>
          <w:rtl/>
        </w:rPr>
        <w:t>את הפעולות המבוקשות ניתן לממש באופן הבא:</w:t>
      </w:r>
    </w:p>
    <w:p w:rsidR="000F3D56" w:rsidRDefault="00EF6DEB" w:rsidP="006A4420">
      <w:pPr>
        <w:bidi w:val="0"/>
      </w:pPr>
      <w:r>
        <w:t>// In these algorithms, it is assumed that NIL=0</w:t>
      </w:r>
      <w:r>
        <w:br/>
      </w:r>
      <w:proofErr w:type="gramStart"/>
      <w:r w:rsidR="000F3D56">
        <w:t>SEARCH(</w:t>
      </w:r>
      <w:proofErr w:type="gramEnd"/>
      <w:r w:rsidR="000F3D56">
        <w:t>XL, k):</w:t>
      </w:r>
      <w:r w:rsidR="000F3D56">
        <w:br/>
      </w:r>
      <w:r>
        <w:tab/>
      </w:r>
      <w:proofErr w:type="spellStart"/>
      <w:r>
        <w:t>prev</w:t>
      </w:r>
      <w:proofErr w:type="spellEnd"/>
      <w:r>
        <w:sym w:font="Wingdings" w:char="F0DF"/>
      </w:r>
      <w:r>
        <w:t>NIL</w:t>
      </w:r>
      <w:r>
        <w:br/>
      </w:r>
      <w:r w:rsidR="000F3D56">
        <w:tab/>
      </w:r>
      <w:r>
        <w:t>next</w:t>
      </w:r>
      <w:r w:rsidR="00501F64">
        <w:sym w:font="Wingdings" w:char="F0DF"/>
      </w:r>
      <w:r w:rsidR="00501F64">
        <w:t>head[XL]</w:t>
      </w:r>
      <w:r w:rsidR="00501F64">
        <w:br/>
      </w:r>
      <w:r w:rsidR="00501F64">
        <w:tab/>
        <w:t xml:space="preserve">while </w:t>
      </w:r>
      <w:proofErr w:type="spellStart"/>
      <w:r>
        <w:t>next</w:t>
      </w:r>
      <w:r w:rsidR="00501F64" w:rsidRPr="00501F64">
        <w:t>≠</w:t>
      </w:r>
      <w:r w:rsidR="006A4420">
        <w:t>NIL</w:t>
      </w:r>
      <w:proofErr w:type="spellEnd"/>
      <w:r w:rsidR="00501F64">
        <w:t xml:space="preserve"> AND key[</w:t>
      </w:r>
      <w:r>
        <w:t>next</w:t>
      </w:r>
      <w:r w:rsidR="00501F64">
        <w:t>]</w:t>
      </w:r>
      <w:r w:rsidR="00501F64" w:rsidRPr="00501F64">
        <w:t>≠</w:t>
      </w:r>
      <w:r w:rsidR="00501F64">
        <w:t>k</w:t>
      </w:r>
      <w:r w:rsidR="000C368D">
        <w:br/>
      </w:r>
      <w:r w:rsidR="000C368D">
        <w:tab/>
      </w:r>
      <w:r w:rsidR="000C368D">
        <w:tab/>
      </w:r>
      <w:proofErr w:type="spellStart"/>
      <w:r>
        <w:t>newNext</w:t>
      </w:r>
      <w:proofErr w:type="spellEnd"/>
      <w:r w:rsidR="000C368D">
        <w:sym w:font="Wingdings" w:char="F0DF"/>
      </w:r>
      <w:proofErr w:type="spellStart"/>
      <w:r>
        <w:t>prev</w:t>
      </w:r>
      <w:proofErr w:type="spellEnd"/>
      <w:r>
        <w:t xml:space="preserve"> XOR </w:t>
      </w:r>
      <w:proofErr w:type="spellStart"/>
      <w:r>
        <w:t>np</w:t>
      </w:r>
      <w:proofErr w:type="spellEnd"/>
      <w:r>
        <w:t>[next]</w:t>
      </w:r>
      <w:r w:rsidR="00501F64">
        <w:br/>
      </w:r>
      <w:r w:rsidR="00501F64">
        <w:tab/>
      </w:r>
      <w:r w:rsidR="00501F64">
        <w:tab/>
      </w:r>
      <w:proofErr w:type="spellStart"/>
      <w:r w:rsidR="0055436A">
        <w:t>prev</w:t>
      </w:r>
      <w:proofErr w:type="spellEnd"/>
      <w:r w:rsidR="00501F64">
        <w:sym w:font="Wingdings" w:char="F0DF"/>
      </w:r>
      <w:r>
        <w:t>next</w:t>
      </w:r>
      <w:r w:rsidR="00501F64">
        <w:br/>
      </w:r>
      <w:r w:rsidR="00501F64">
        <w:tab/>
      </w:r>
      <w:r w:rsidR="00501F64">
        <w:tab/>
      </w:r>
      <w:r>
        <w:t>next</w:t>
      </w:r>
      <w:r w:rsidR="00501F64">
        <w:sym w:font="Wingdings" w:char="F0DF"/>
      </w:r>
      <w:proofErr w:type="spellStart"/>
      <w:r>
        <w:t>newNext</w:t>
      </w:r>
      <w:proofErr w:type="spellEnd"/>
      <w:r w:rsidR="00501F64">
        <w:br/>
      </w:r>
      <w:r w:rsidR="00501F64">
        <w:tab/>
        <w:t xml:space="preserve">return </w:t>
      </w:r>
      <w:r w:rsidR="00FB6C1C">
        <w:t>next</w:t>
      </w:r>
    </w:p>
    <w:p w:rsidR="00952CB0" w:rsidRDefault="00952CB0" w:rsidP="00952CB0">
      <w:pPr>
        <w:rPr>
          <w:rtl/>
        </w:rPr>
      </w:pPr>
      <w:r>
        <w:rPr>
          <w:rFonts w:hint="cs"/>
          <w:rtl/>
        </w:rPr>
        <w:t xml:space="preserve">הסבר: מעבר סדרתי על הרשימה בחיפוש אחר האיבר. מעבר מאיבר לאיבר ע"י </w:t>
      </w:r>
      <w:r>
        <w:rPr>
          <w:rFonts w:hint="cs"/>
        </w:rPr>
        <w:t>XOR</w:t>
      </w:r>
      <w:r>
        <w:rPr>
          <w:rFonts w:hint="cs"/>
          <w:rtl/>
        </w:rPr>
        <w:t xml:space="preserve"> בהתאם להסבר למעלה.</w:t>
      </w:r>
      <w:r>
        <w:rPr>
          <w:rtl/>
        </w:rPr>
        <w:br/>
      </w:r>
      <w:r>
        <w:rPr>
          <w:rFonts w:hint="cs"/>
          <w:rtl/>
        </w:rPr>
        <w:t xml:space="preserve">זמן ריצה: </w:t>
      </w:r>
      <m:oMath>
        <m:r>
          <w:rPr>
            <w:rFonts w:ascii="Cambria Math" w:hAnsi="Cambria Math"/>
          </w:rPr>
          <m:t>O</m:t>
        </m:r>
        <m:d>
          <m:dPr>
            <m:ctrlPr>
              <w:rPr>
                <w:rFonts w:ascii="Cambria Math" w:hAnsi="Cambria Math"/>
                <w:i/>
              </w:rPr>
            </m:ctrlPr>
          </m:dPr>
          <m:e>
            <m:r>
              <w:rPr>
                <w:rFonts w:ascii="Cambria Math" w:hAnsi="Cambria Math"/>
              </w:rPr>
              <m:t>n</m:t>
            </m:r>
          </m:e>
        </m:d>
      </m:oMath>
    </w:p>
    <w:p w:rsidR="000C368D" w:rsidRDefault="000C368D" w:rsidP="006A4420">
      <w:pPr>
        <w:bidi w:val="0"/>
      </w:pPr>
      <w:proofErr w:type="gramStart"/>
      <w:r>
        <w:t>INSERT(</w:t>
      </w:r>
      <w:proofErr w:type="gramEnd"/>
      <w:r>
        <w:t>XL, x):</w:t>
      </w:r>
      <w:r w:rsidR="006A4420">
        <w:br/>
      </w:r>
      <w:r w:rsidR="006A4420">
        <w:tab/>
      </w:r>
      <w:proofErr w:type="spellStart"/>
      <w:r w:rsidR="006A4420">
        <w:t>oldHead</w:t>
      </w:r>
      <w:proofErr w:type="spellEnd"/>
      <w:r w:rsidR="006A4420">
        <w:sym w:font="Wingdings" w:char="F0DF"/>
      </w:r>
      <w:r w:rsidR="006A4420">
        <w:t>head[XL]</w:t>
      </w:r>
      <w:r w:rsidR="006A4420">
        <w:br/>
      </w:r>
      <w:r w:rsidR="006A4420">
        <w:tab/>
        <w:t xml:space="preserve">if </w:t>
      </w:r>
      <w:proofErr w:type="spellStart"/>
      <w:r w:rsidR="006A4420">
        <w:t>oldHead</w:t>
      </w:r>
      <w:proofErr w:type="spellEnd"/>
      <w:r w:rsidR="006A4420">
        <w:t>=NIL</w:t>
      </w:r>
      <w:r w:rsidR="006A4420">
        <w:br/>
      </w:r>
      <w:r w:rsidR="006A4420">
        <w:tab/>
      </w:r>
      <w:r w:rsidR="006A4420">
        <w:tab/>
        <w:t>tail[XL]</w:t>
      </w:r>
      <w:r w:rsidR="006A4420">
        <w:sym w:font="Wingdings" w:char="F0DF"/>
      </w:r>
      <w:r w:rsidR="006A4420">
        <w:t>x</w:t>
      </w:r>
      <w:r w:rsidR="006A4420">
        <w:br/>
      </w:r>
      <w:r w:rsidR="006A4420">
        <w:tab/>
        <w:t>else</w:t>
      </w:r>
      <w:r w:rsidR="006A4420">
        <w:br/>
      </w:r>
      <w:r w:rsidR="006A4420">
        <w:tab/>
      </w:r>
      <w:r w:rsidR="006A4420">
        <w:tab/>
      </w:r>
      <w:proofErr w:type="spellStart"/>
      <w:r w:rsidR="006A4420">
        <w:t>np</w:t>
      </w:r>
      <w:proofErr w:type="spellEnd"/>
      <w:r w:rsidR="006A4420">
        <w:t>[</w:t>
      </w:r>
      <w:proofErr w:type="spellStart"/>
      <w:r w:rsidR="006A4420">
        <w:t>oldHead</w:t>
      </w:r>
      <w:proofErr w:type="spellEnd"/>
      <w:r w:rsidR="006A4420">
        <w:t>]</w:t>
      </w:r>
      <w:r w:rsidR="006A4420">
        <w:sym w:font="Wingdings" w:char="F0DF"/>
      </w:r>
      <w:r w:rsidR="006A4420">
        <w:t xml:space="preserve">x XOR </w:t>
      </w:r>
      <w:proofErr w:type="spellStart"/>
      <w:r w:rsidR="006A4420">
        <w:t>np</w:t>
      </w:r>
      <w:proofErr w:type="spellEnd"/>
      <w:r w:rsidR="006A4420">
        <w:t>[</w:t>
      </w:r>
      <w:proofErr w:type="spellStart"/>
      <w:r w:rsidR="006A4420">
        <w:t>oldHead</w:t>
      </w:r>
      <w:proofErr w:type="spellEnd"/>
      <w:r w:rsidR="006A4420">
        <w:t>]</w:t>
      </w:r>
      <w:r w:rsidR="006A4420">
        <w:br/>
      </w:r>
      <w:r w:rsidR="006A4420">
        <w:tab/>
      </w:r>
      <w:proofErr w:type="spellStart"/>
      <w:r w:rsidR="006A4420">
        <w:t>np</w:t>
      </w:r>
      <w:proofErr w:type="spellEnd"/>
      <w:r w:rsidR="006A4420">
        <w:t>[x]</w:t>
      </w:r>
      <w:r w:rsidR="006A4420">
        <w:sym w:font="Wingdings" w:char="F0DF"/>
      </w:r>
      <w:proofErr w:type="spellStart"/>
      <w:r w:rsidR="006A4420">
        <w:t>oldHead</w:t>
      </w:r>
      <w:proofErr w:type="spellEnd"/>
      <w:r w:rsidR="006A4420">
        <w:br/>
      </w:r>
      <w:r w:rsidR="006A4420">
        <w:tab/>
        <w:t>head[XL]</w:t>
      </w:r>
      <w:r w:rsidR="006A4420">
        <w:sym w:font="Wingdings" w:char="F0DF"/>
      </w:r>
      <w:r w:rsidR="006A4420">
        <w:t>x</w:t>
      </w:r>
    </w:p>
    <w:p w:rsidR="00952CB0" w:rsidRDefault="00952CB0" w:rsidP="00952CB0">
      <w:pPr>
        <w:rPr>
          <w:rtl/>
        </w:rPr>
      </w:pPr>
      <w:r>
        <w:rPr>
          <w:rFonts w:hint="cs"/>
          <w:rtl/>
        </w:rPr>
        <w:t xml:space="preserve">הסבר: הכנסת איבר לראש הרשימה. עדכון ערך </w:t>
      </w:r>
      <w:proofErr w:type="spellStart"/>
      <w:r>
        <w:t>np</w:t>
      </w:r>
      <w:proofErr w:type="spellEnd"/>
      <w:r>
        <w:rPr>
          <w:rFonts w:hint="cs"/>
          <w:rtl/>
        </w:rPr>
        <w:t xml:space="preserve"> של האיבר החדש והאיבר הקודם בראש הרשימה. בנוסף אם הרשימה היתה ריקה, עדכון </w:t>
      </w:r>
      <w:r>
        <w:t>tail</w:t>
      </w:r>
      <w:r>
        <w:rPr>
          <w:rFonts w:hint="cs"/>
          <w:rtl/>
        </w:rPr>
        <w:t xml:space="preserve"> להצביע על האיבר החדש.</w:t>
      </w:r>
      <w:r>
        <w:rPr>
          <w:rtl/>
        </w:rPr>
        <w:br/>
      </w:r>
      <w:r>
        <w:rPr>
          <w:rFonts w:hint="cs"/>
          <w:rtl/>
        </w:rPr>
        <w:t xml:space="preserve">זמן ריצה: </w:t>
      </w:r>
      <m:oMath>
        <m:r>
          <w:rPr>
            <w:rFonts w:ascii="Cambria Math" w:hAnsi="Cambria Math"/>
          </w:rPr>
          <m:t>O</m:t>
        </m:r>
        <m:d>
          <m:dPr>
            <m:ctrlPr>
              <w:rPr>
                <w:rFonts w:ascii="Cambria Math" w:hAnsi="Cambria Math"/>
                <w:i/>
              </w:rPr>
            </m:ctrlPr>
          </m:dPr>
          <m:e>
            <m:r>
              <w:rPr>
                <w:rFonts w:ascii="Cambria Math" w:hAnsi="Cambria Math"/>
              </w:rPr>
              <m:t>1</m:t>
            </m:r>
          </m:e>
        </m:d>
      </m:oMath>
    </w:p>
    <w:p w:rsidR="0055436A" w:rsidRDefault="0055436A" w:rsidP="00952CB0">
      <w:pPr>
        <w:bidi w:val="0"/>
      </w:pPr>
      <w:r>
        <w:t>DELETE(XL, x):</w:t>
      </w:r>
      <w:r w:rsidR="00A50A2C">
        <w:br/>
      </w:r>
      <w:r w:rsidR="00A50A2C">
        <w:tab/>
      </w:r>
      <w:proofErr w:type="spellStart"/>
      <w:r w:rsidR="00A50A2C">
        <w:t>prevprev</w:t>
      </w:r>
      <w:proofErr w:type="spellEnd"/>
      <w:r w:rsidR="00A50A2C">
        <w:t>=NIL</w:t>
      </w:r>
      <w:r w:rsidR="00A50A2C">
        <w:br/>
      </w:r>
      <w:r w:rsidR="00A50A2C">
        <w:tab/>
      </w:r>
      <w:proofErr w:type="spellStart"/>
      <w:r w:rsidR="00A50A2C">
        <w:t>prev</w:t>
      </w:r>
      <w:proofErr w:type="spellEnd"/>
      <w:r w:rsidR="00A50A2C">
        <w:t>=NIL</w:t>
      </w:r>
      <w:r w:rsidR="00A50A2C">
        <w:br/>
      </w:r>
      <w:r w:rsidR="00A50A2C">
        <w:tab/>
      </w:r>
      <w:proofErr w:type="spellStart"/>
      <w:r w:rsidR="00A50A2C">
        <w:t>curr</w:t>
      </w:r>
      <w:proofErr w:type="spellEnd"/>
      <w:r w:rsidR="00A50A2C">
        <w:t>=NIL</w:t>
      </w:r>
      <w:r w:rsidR="00A50A2C">
        <w:br/>
      </w:r>
      <w:r w:rsidR="00A50A2C">
        <w:tab/>
        <w:t>next=NIL</w:t>
      </w:r>
      <w:r w:rsidR="00A50A2C">
        <w:br/>
      </w:r>
      <w:r w:rsidR="00A50A2C">
        <w:tab/>
      </w:r>
      <w:proofErr w:type="spellStart"/>
      <w:r w:rsidR="00A50A2C">
        <w:t>nextnext</w:t>
      </w:r>
      <w:proofErr w:type="spellEnd"/>
      <w:r w:rsidR="00A50A2C">
        <w:t>=head[XL]</w:t>
      </w:r>
      <w:r w:rsidR="00A50A2C">
        <w:br/>
      </w:r>
      <w:r w:rsidR="00A50A2C">
        <w:tab/>
        <w:t>while (</w:t>
      </w:r>
      <w:proofErr w:type="spellStart"/>
      <w:r w:rsidR="00A50A2C">
        <w:t>curr</w:t>
      </w:r>
      <w:r w:rsidR="00A50A2C" w:rsidRPr="00A50A2C">
        <w:t>≠</w:t>
      </w:r>
      <w:r w:rsidR="00952CB0">
        <w:t>x</w:t>
      </w:r>
      <w:proofErr w:type="spellEnd"/>
      <w:r w:rsidR="00A50A2C">
        <w:t>)</w:t>
      </w:r>
      <w:r w:rsidR="00A50A2C">
        <w:br/>
      </w:r>
      <w:r w:rsidR="00A50A2C">
        <w:lastRenderedPageBreak/>
        <w:tab/>
      </w:r>
      <w:r w:rsidR="00A50A2C">
        <w:tab/>
        <w:t xml:space="preserve">if </w:t>
      </w:r>
      <w:proofErr w:type="spellStart"/>
      <w:r w:rsidR="00A50A2C">
        <w:t>nextnext</w:t>
      </w:r>
      <w:r w:rsidR="00A50A2C" w:rsidRPr="00A50A2C">
        <w:t>≠</w:t>
      </w:r>
      <w:r w:rsidR="00A50A2C">
        <w:t>NIL</w:t>
      </w:r>
      <w:proofErr w:type="spellEnd"/>
      <w:r w:rsidR="00A50A2C">
        <w:t xml:space="preserve"> then</w:t>
      </w:r>
      <w:r w:rsidR="00A50A2C">
        <w:br/>
      </w:r>
      <w:r w:rsidR="00A50A2C">
        <w:tab/>
      </w:r>
      <w:r w:rsidR="00A50A2C">
        <w:tab/>
      </w:r>
      <w:r w:rsidR="00A50A2C">
        <w:tab/>
      </w:r>
      <w:proofErr w:type="spellStart"/>
      <w:r w:rsidR="00A50A2C">
        <w:t>newNextnext</w:t>
      </w:r>
      <w:proofErr w:type="spellEnd"/>
      <w:r w:rsidR="00A50A2C">
        <w:sym w:font="Wingdings" w:char="F0DF"/>
      </w:r>
      <w:r w:rsidR="00A50A2C">
        <w:t xml:space="preserve"> next XOR </w:t>
      </w:r>
      <w:proofErr w:type="spellStart"/>
      <w:r w:rsidR="00A50A2C">
        <w:t>np</w:t>
      </w:r>
      <w:proofErr w:type="spellEnd"/>
      <w:r w:rsidR="00A50A2C">
        <w:t>[</w:t>
      </w:r>
      <w:proofErr w:type="spellStart"/>
      <w:r w:rsidR="00A50A2C">
        <w:t>nextnext</w:t>
      </w:r>
      <w:proofErr w:type="spellEnd"/>
      <w:r w:rsidR="00A50A2C">
        <w:t>]</w:t>
      </w:r>
      <w:r w:rsidR="00A50A2C">
        <w:br/>
      </w:r>
      <w:r w:rsidR="00A50A2C">
        <w:tab/>
      </w:r>
      <w:r w:rsidR="00A50A2C">
        <w:tab/>
        <w:t>else</w:t>
      </w:r>
      <w:r w:rsidR="00A50A2C">
        <w:br/>
      </w:r>
      <w:r w:rsidR="00A50A2C">
        <w:tab/>
      </w:r>
      <w:r w:rsidR="00A50A2C">
        <w:tab/>
      </w:r>
      <w:r w:rsidR="00A50A2C">
        <w:tab/>
      </w:r>
      <w:proofErr w:type="spellStart"/>
      <w:r w:rsidR="00A50A2C">
        <w:t>newNextnext</w:t>
      </w:r>
      <w:proofErr w:type="spellEnd"/>
      <w:r w:rsidR="00A50A2C">
        <w:sym w:font="Wingdings" w:char="F0DF"/>
      </w:r>
      <w:r w:rsidR="00A50A2C">
        <w:t>NIL</w:t>
      </w:r>
      <w:r w:rsidR="00A50A2C">
        <w:br/>
      </w:r>
      <w:r w:rsidR="00A50A2C">
        <w:tab/>
      </w:r>
      <w:r w:rsidR="00A50A2C">
        <w:tab/>
      </w:r>
      <w:proofErr w:type="spellStart"/>
      <w:r w:rsidR="00A50A2C">
        <w:t>prevprev</w:t>
      </w:r>
      <w:proofErr w:type="spellEnd"/>
      <w:r w:rsidR="00A50A2C">
        <w:sym w:font="Wingdings" w:char="F0DF"/>
      </w:r>
      <w:proofErr w:type="spellStart"/>
      <w:r w:rsidR="00A50A2C">
        <w:t>prev</w:t>
      </w:r>
      <w:proofErr w:type="spellEnd"/>
      <w:r w:rsidR="00A50A2C">
        <w:br/>
      </w:r>
      <w:r w:rsidR="00A50A2C">
        <w:tab/>
      </w:r>
      <w:r w:rsidR="00A50A2C">
        <w:tab/>
      </w:r>
      <w:proofErr w:type="spellStart"/>
      <w:r w:rsidR="00A50A2C">
        <w:t>prev</w:t>
      </w:r>
      <w:proofErr w:type="spellEnd"/>
      <w:r w:rsidR="00A50A2C">
        <w:sym w:font="Wingdings" w:char="F0DF"/>
      </w:r>
      <w:proofErr w:type="spellStart"/>
      <w:r w:rsidR="00A50A2C">
        <w:t>curr</w:t>
      </w:r>
      <w:proofErr w:type="spellEnd"/>
      <w:r w:rsidR="00A50A2C">
        <w:br/>
      </w:r>
      <w:r w:rsidR="00A50A2C">
        <w:tab/>
      </w:r>
      <w:r w:rsidR="00A50A2C">
        <w:tab/>
      </w:r>
      <w:proofErr w:type="spellStart"/>
      <w:r w:rsidR="00A50A2C">
        <w:t>curr</w:t>
      </w:r>
      <w:proofErr w:type="spellEnd"/>
      <w:r w:rsidR="00A50A2C">
        <w:sym w:font="Wingdings" w:char="F0DF"/>
      </w:r>
      <w:r w:rsidR="00A50A2C">
        <w:t>next</w:t>
      </w:r>
      <w:r w:rsidR="00A50A2C">
        <w:br/>
      </w:r>
      <w:r w:rsidR="00A50A2C">
        <w:tab/>
      </w:r>
      <w:r w:rsidR="00A50A2C">
        <w:tab/>
        <w:t>next</w:t>
      </w:r>
      <w:r w:rsidR="00A50A2C">
        <w:sym w:font="Wingdings" w:char="F0DF"/>
      </w:r>
      <w:proofErr w:type="spellStart"/>
      <w:r w:rsidR="00A50A2C">
        <w:t>nextnext</w:t>
      </w:r>
      <w:proofErr w:type="spellEnd"/>
      <w:r w:rsidR="00A50A2C">
        <w:br/>
      </w:r>
      <w:r w:rsidR="00A50A2C">
        <w:tab/>
      </w:r>
      <w:r w:rsidR="00A50A2C">
        <w:tab/>
      </w:r>
      <w:proofErr w:type="spellStart"/>
      <w:r w:rsidR="00A50A2C">
        <w:t>nextnext</w:t>
      </w:r>
      <w:proofErr w:type="spellEnd"/>
      <w:r w:rsidR="00A50A2C">
        <w:sym w:font="Wingdings" w:char="F0DF"/>
      </w:r>
      <w:proofErr w:type="spellStart"/>
      <w:r w:rsidR="00A50A2C">
        <w:t>newNextnext</w:t>
      </w:r>
      <w:proofErr w:type="spellEnd"/>
      <w:r w:rsidR="00A50A2C">
        <w:br/>
      </w:r>
      <w:r w:rsidR="00A50A2C">
        <w:tab/>
        <w:t xml:space="preserve">if </w:t>
      </w:r>
      <w:proofErr w:type="spellStart"/>
      <w:r w:rsidR="00A50A2C">
        <w:t>prev</w:t>
      </w:r>
      <w:proofErr w:type="spellEnd"/>
      <w:r w:rsidR="00A50A2C">
        <w:t>=NIL then</w:t>
      </w:r>
      <w:r w:rsidR="00A50A2C">
        <w:br/>
      </w:r>
      <w:r w:rsidR="00A50A2C">
        <w:tab/>
      </w:r>
      <w:r w:rsidR="00A50A2C">
        <w:tab/>
        <w:t>head[XL]</w:t>
      </w:r>
      <w:r w:rsidR="00A50A2C">
        <w:sym w:font="Wingdings" w:char="F0DF"/>
      </w:r>
      <w:r w:rsidR="00A50A2C">
        <w:t>next</w:t>
      </w:r>
      <w:r w:rsidR="00A50A2C">
        <w:br/>
      </w:r>
      <w:r w:rsidR="00A50A2C">
        <w:tab/>
        <w:t>else</w:t>
      </w:r>
      <w:r w:rsidR="00A50A2C">
        <w:br/>
      </w:r>
      <w:r w:rsidR="00A50A2C">
        <w:tab/>
      </w:r>
      <w:r w:rsidR="00A50A2C">
        <w:tab/>
      </w:r>
      <w:proofErr w:type="spellStart"/>
      <w:r w:rsidR="00A50A2C">
        <w:t>np</w:t>
      </w:r>
      <w:proofErr w:type="spellEnd"/>
      <w:r w:rsidR="00A50A2C">
        <w:t>[</w:t>
      </w:r>
      <w:proofErr w:type="spellStart"/>
      <w:r w:rsidR="00A50A2C">
        <w:t>prev</w:t>
      </w:r>
      <w:proofErr w:type="spellEnd"/>
      <w:r w:rsidR="00A50A2C">
        <w:t>]</w:t>
      </w:r>
      <w:r w:rsidR="00A50A2C">
        <w:sym w:font="Wingdings" w:char="F0DF"/>
      </w:r>
      <w:proofErr w:type="spellStart"/>
      <w:r w:rsidR="00A50A2C">
        <w:t>prevprev</w:t>
      </w:r>
      <w:proofErr w:type="spellEnd"/>
      <w:r w:rsidR="00A50A2C">
        <w:t xml:space="preserve"> XOR next</w:t>
      </w:r>
      <w:r w:rsidR="00A50A2C">
        <w:br/>
      </w:r>
      <w:r w:rsidR="00A50A2C">
        <w:tab/>
        <w:t>if next=NIL then</w:t>
      </w:r>
      <w:r w:rsidR="00A50A2C">
        <w:br/>
      </w:r>
      <w:r w:rsidR="00A50A2C">
        <w:tab/>
      </w:r>
      <w:r w:rsidR="00A50A2C">
        <w:tab/>
        <w:t>tail[XL]</w:t>
      </w:r>
      <w:r w:rsidR="00A50A2C">
        <w:sym w:font="Wingdings" w:char="F0DF"/>
      </w:r>
      <w:proofErr w:type="spellStart"/>
      <w:r w:rsidR="00A50A2C">
        <w:t>prev</w:t>
      </w:r>
      <w:proofErr w:type="spellEnd"/>
      <w:r w:rsidR="00A50A2C">
        <w:br/>
      </w:r>
      <w:r w:rsidR="00A50A2C">
        <w:tab/>
        <w:t>else</w:t>
      </w:r>
      <w:r w:rsidR="00A50A2C">
        <w:br/>
      </w:r>
      <w:r w:rsidR="00A50A2C">
        <w:tab/>
      </w:r>
      <w:r w:rsidR="00A50A2C">
        <w:tab/>
      </w:r>
      <w:proofErr w:type="spellStart"/>
      <w:r w:rsidR="00A50A2C">
        <w:t>np</w:t>
      </w:r>
      <w:proofErr w:type="spellEnd"/>
      <w:r w:rsidR="00A50A2C">
        <w:t>[next]</w:t>
      </w:r>
      <w:r w:rsidR="00A50A2C">
        <w:sym w:font="Wingdings" w:char="F0DF"/>
      </w:r>
      <w:proofErr w:type="spellStart"/>
      <w:r w:rsidR="00A50A2C">
        <w:t>prev</w:t>
      </w:r>
      <w:proofErr w:type="spellEnd"/>
      <w:r w:rsidR="00A50A2C">
        <w:t xml:space="preserve"> XOR </w:t>
      </w:r>
      <w:proofErr w:type="spellStart"/>
      <w:r w:rsidR="00A50A2C">
        <w:t>nextnext</w:t>
      </w:r>
      <w:proofErr w:type="spellEnd"/>
    </w:p>
    <w:p w:rsidR="00952CB0" w:rsidRDefault="00952CB0" w:rsidP="00CA74A4">
      <w:pPr>
        <w:rPr>
          <w:rtl/>
        </w:rPr>
      </w:pPr>
      <w:r>
        <w:rPr>
          <w:rFonts w:hint="cs"/>
          <w:rtl/>
        </w:rPr>
        <w:t>הסבר: 5 מצביעים לאיברים עוקבים מעודכנים בלולאה, מתקדמים איבר איבר עד ש</w:t>
      </w:r>
      <w:r>
        <w:rPr>
          <w:rFonts w:asciiTheme="minorBidi" w:hAnsiTheme="minorBidi"/>
          <w:rtl/>
        </w:rPr>
        <w:t>־</w:t>
      </w:r>
      <w:proofErr w:type="spellStart"/>
      <w:r>
        <w:t>curr</w:t>
      </w:r>
      <w:proofErr w:type="spellEnd"/>
      <w:r>
        <w:rPr>
          <w:rFonts w:hint="cs"/>
          <w:rtl/>
        </w:rPr>
        <w:t xml:space="preserve"> שווה ל</w:t>
      </w:r>
      <w:r w:rsidR="00CA74A4">
        <w:rPr>
          <w:rFonts w:asciiTheme="minorBidi" w:hAnsiTheme="minorBidi"/>
          <w:rtl/>
        </w:rPr>
        <w:t>־</w:t>
      </w:r>
      <w:r w:rsidR="00CA74A4">
        <w:t>x</w:t>
      </w:r>
      <w:r w:rsidR="00CA74A4">
        <w:rPr>
          <w:rFonts w:hint="cs"/>
          <w:rtl/>
        </w:rPr>
        <w:t>.</w:t>
      </w:r>
      <w:r w:rsidR="00CA74A4">
        <w:rPr>
          <w:rtl/>
        </w:rPr>
        <w:br/>
      </w:r>
      <w:r w:rsidR="00CA74A4">
        <w:rPr>
          <w:rFonts w:hint="cs"/>
          <w:rtl/>
        </w:rPr>
        <w:t xml:space="preserve">מסירים את </w:t>
      </w:r>
      <w:r w:rsidR="00CA74A4">
        <w:t>x</w:t>
      </w:r>
      <w:r w:rsidR="00CA74A4">
        <w:rPr>
          <w:rFonts w:hint="cs"/>
          <w:rtl/>
        </w:rPr>
        <w:t xml:space="preserve"> מהרשימה ע"י עדכון שדה </w:t>
      </w:r>
      <w:proofErr w:type="spellStart"/>
      <w:r w:rsidR="00CA74A4">
        <w:t>np</w:t>
      </w:r>
      <w:proofErr w:type="spellEnd"/>
      <w:r w:rsidR="00CA74A4">
        <w:rPr>
          <w:rFonts w:hint="cs"/>
          <w:rtl/>
        </w:rPr>
        <w:t xml:space="preserve"> של </w:t>
      </w:r>
      <w:proofErr w:type="spellStart"/>
      <w:r w:rsidR="00CA74A4">
        <w:t>prev</w:t>
      </w:r>
      <w:proofErr w:type="spellEnd"/>
      <w:r w:rsidR="00CA74A4">
        <w:rPr>
          <w:rFonts w:hint="cs"/>
          <w:rtl/>
        </w:rPr>
        <w:t xml:space="preserve"> ו</w:t>
      </w:r>
      <w:r w:rsidR="00CA74A4">
        <w:rPr>
          <w:rFonts w:asciiTheme="minorBidi" w:hAnsiTheme="minorBidi"/>
          <w:rtl/>
        </w:rPr>
        <w:t>־</w:t>
      </w:r>
      <w:r w:rsidR="00CA74A4">
        <w:t>next</w:t>
      </w:r>
      <w:r w:rsidR="00CA74A4">
        <w:rPr>
          <w:rFonts w:hint="cs"/>
          <w:rtl/>
        </w:rPr>
        <w:t>, וטיפול מתאים ב</w:t>
      </w:r>
      <w:r w:rsidR="00CA74A4">
        <w:rPr>
          <w:rFonts w:asciiTheme="minorBidi" w:hAnsiTheme="minorBidi"/>
          <w:rtl/>
        </w:rPr>
        <w:t>־</w:t>
      </w:r>
      <w:r w:rsidR="00CA74A4">
        <w:t>head/tail</w:t>
      </w:r>
      <w:r w:rsidR="00CA74A4">
        <w:rPr>
          <w:rFonts w:hint="cs"/>
          <w:rtl/>
        </w:rPr>
        <w:t xml:space="preserve"> במקרים שהאיבר ראשון/אחרון ברשימה.</w:t>
      </w:r>
      <w:r w:rsidR="00CA74A4">
        <w:rPr>
          <w:rtl/>
        </w:rPr>
        <w:br/>
      </w:r>
      <w:r w:rsidR="00CA74A4">
        <w:rPr>
          <w:rFonts w:hint="cs"/>
          <w:rtl/>
        </w:rPr>
        <w:t xml:space="preserve">זמן ריצה: </w:t>
      </w:r>
      <m:oMath>
        <m:r>
          <w:rPr>
            <w:rFonts w:ascii="Cambria Math" w:hAnsi="Cambria Math"/>
          </w:rPr>
          <m:t>O</m:t>
        </m:r>
        <m:d>
          <m:dPr>
            <m:ctrlPr>
              <w:rPr>
                <w:rFonts w:ascii="Cambria Math" w:hAnsi="Cambria Math"/>
                <w:i/>
              </w:rPr>
            </m:ctrlPr>
          </m:dPr>
          <m:e>
            <m:r>
              <w:rPr>
                <w:rFonts w:ascii="Cambria Math" w:hAnsi="Cambria Math"/>
              </w:rPr>
              <m:t>n</m:t>
            </m:r>
          </m:e>
        </m:d>
      </m:oMath>
    </w:p>
    <w:p w:rsidR="004A44E1" w:rsidRDefault="00A25AE3" w:rsidP="004A44E1">
      <w:pPr>
        <w:bidi w:val="0"/>
      </w:pPr>
      <w:r>
        <w:t>// Flip the order of the elements</w:t>
      </w:r>
      <w:r>
        <w:br/>
      </w:r>
      <w:proofErr w:type="gramStart"/>
      <w:r w:rsidR="004A44E1">
        <w:t>FLIP(</w:t>
      </w:r>
      <w:proofErr w:type="gramEnd"/>
      <w:r w:rsidR="004A44E1">
        <w:t>XL):</w:t>
      </w:r>
      <w:r w:rsidR="004A44E1">
        <w:br/>
      </w:r>
      <w:r w:rsidR="004A44E1">
        <w:tab/>
        <w:t>temp</w:t>
      </w:r>
      <w:r w:rsidR="004A44E1">
        <w:sym w:font="Wingdings" w:char="F0DF"/>
      </w:r>
      <w:r w:rsidR="004A44E1">
        <w:t>head[XL]</w:t>
      </w:r>
      <w:r w:rsidR="004A44E1">
        <w:br/>
      </w:r>
      <w:r w:rsidR="004A44E1">
        <w:tab/>
        <w:t>head[XL]</w:t>
      </w:r>
      <w:r w:rsidR="004A44E1">
        <w:sym w:font="Wingdings" w:char="F0DF"/>
      </w:r>
      <w:r w:rsidR="004A44E1">
        <w:t>tail[XL]</w:t>
      </w:r>
      <w:r w:rsidR="004A44E1">
        <w:br/>
      </w:r>
      <w:r w:rsidR="004A44E1">
        <w:tab/>
        <w:t>tail[XL]</w:t>
      </w:r>
      <w:r w:rsidR="004A44E1">
        <w:sym w:font="Wingdings" w:char="F0DF"/>
      </w:r>
      <w:r w:rsidR="004A44E1">
        <w:t>temp</w:t>
      </w:r>
    </w:p>
    <w:p w:rsidR="00CA74A4" w:rsidRDefault="00CA74A4" w:rsidP="00CA74A4">
      <w:pPr>
        <w:rPr>
          <w:rtl/>
        </w:rPr>
      </w:pPr>
      <w:r>
        <w:rPr>
          <w:rFonts w:hint="cs"/>
          <w:rtl/>
        </w:rPr>
        <w:t xml:space="preserve">הסבר: החלפה בין ערכי </w:t>
      </w:r>
      <w:r>
        <w:t>head</w:t>
      </w:r>
      <w:r>
        <w:rPr>
          <w:rFonts w:hint="cs"/>
          <w:rtl/>
        </w:rPr>
        <w:t xml:space="preserve"> ו</w:t>
      </w:r>
      <w:r>
        <w:rPr>
          <w:rFonts w:asciiTheme="minorBidi" w:hAnsiTheme="minorBidi"/>
          <w:rtl/>
        </w:rPr>
        <w:t>־</w:t>
      </w:r>
      <w:r>
        <w:t>tail</w:t>
      </w:r>
      <w:r>
        <w:rPr>
          <w:rFonts w:hint="cs"/>
          <w:rtl/>
        </w:rPr>
        <w:t xml:space="preserve"> של הרשימה. זה גורם להפיכת סדר האיברים.</w:t>
      </w:r>
      <w:r>
        <w:rPr>
          <w:rtl/>
        </w:rPr>
        <w:br/>
      </w:r>
      <w:r>
        <w:rPr>
          <w:rFonts w:eastAsiaTheme="minorEastAsia" w:hint="cs"/>
          <w:rtl/>
        </w:rPr>
        <w:t xml:space="preserve">זמן ריצה: </w:t>
      </w:r>
      <m:oMath>
        <m:r>
          <w:rPr>
            <w:rFonts w:ascii="Cambria Math" w:hAnsi="Cambria Math"/>
          </w:rPr>
          <m:t>O</m:t>
        </m:r>
        <m:d>
          <m:dPr>
            <m:ctrlPr>
              <w:rPr>
                <w:rFonts w:ascii="Cambria Math" w:hAnsi="Cambria Math"/>
                <w:i/>
              </w:rPr>
            </m:ctrlPr>
          </m:dPr>
          <m:e>
            <m:r>
              <w:rPr>
                <w:rFonts w:ascii="Cambria Math" w:hAnsi="Cambria Math"/>
              </w:rPr>
              <m:t>n</m:t>
            </m:r>
          </m:e>
        </m:d>
      </m:oMath>
    </w:p>
    <w:p w:rsidR="00A25AE3" w:rsidRDefault="00A25AE3" w:rsidP="00CA74A4">
      <w:pPr>
        <w:bidi w:val="0"/>
        <w:rPr>
          <w:rtl/>
        </w:rPr>
      </w:pPr>
      <w:r>
        <w:rPr>
          <w:rtl/>
        </w:rPr>
        <w:br w:type="page"/>
      </w:r>
    </w:p>
    <w:p w:rsidR="000F3D56" w:rsidRDefault="00A25AE3" w:rsidP="000F3D56">
      <w:pPr>
        <w:rPr>
          <w:rtl/>
        </w:rPr>
      </w:pPr>
      <w:r>
        <w:rPr>
          <w:rFonts w:hint="cs"/>
          <w:rtl/>
        </w:rPr>
        <w:lastRenderedPageBreak/>
        <w:t>שאלה 4</w:t>
      </w:r>
    </w:p>
    <w:p w:rsidR="00A50A2C" w:rsidRDefault="009D5D4A" w:rsidP="000F3D56">
      <w:pPr>
        <w:rPr>
          <w:rtl/>
        </w:rPr>
      </w:pPr>
      <w:r>
        <w:rPr>
          <w:rFonts w:hint="cs"/>
          <w:rtl/>
        </w:rPr>
        <w:t>א'</w:t>
      </w:r>
    </w:p>
    <w:p w:rsidR="009D5D4A" w:rsidRDefault="0027139D" w:rsidP="0027139D">
      <w:pPr>
        <w:bidi w:val="0"/>
      </w:pPr>
      <w:r>
        <w:t>BUILD-S-1(P):</w:t>
      </w:r>
      <w:r>
        <w:br/>
      </w:r>
      <w:r>
        <w:tab/>
        <w:t>n</w:t>
      </w:r>
      <w:r>
        <w:sym w:font="Wingdings" w:char="F0DF"/>
      </w:r>
      <w:proofErr w:type="gramStart"/>
      <w:r>
        <w:t>length[</w:t>
      </w:r>
      <w:proofErr w:type="gramEnd"/>
      <w:r>
        <w:t>P]</w:t>
      </w:r>
      <w:r>
        <w:br/>
      </w:r>
      <w:r>
        <w:tab/>
        <w:t>create array S[1..n]</w:t>
      </w:r>
      <w:r>
        <w:br/>
      </w:r>
      <w:r>
        <w:tab/>
        <w:t xml:space="preserve">for </w:t>
      </w:r>
      <w:proofErr w:type="spellStart"/>
      <w:r>
        <w:t>i</w:t>
      </w:r>
      <w:proofErr w:type="spellEnd"/>
      <w:r>
        <w:sym w:font="Wingdings" w:char="F0DF"/>
      </w:r>
      <w:r>
        <w:t>1 to n</w:t>
      </w:r>
      <w:r>
        <w:br/>
      </w:r>
      <w:r>
        <w:tab/>
      </w:r>
      <w:r>
        <w:tab/>
        <w:t>j</w:t>
      </w:r>
      <w:r>
        <w:sym w:font="Wingdings" w:char="F0DF"/>
      </w:r>
      <w:proofErr w:type="spellStart"/>
      <w:r>
        <w:t>i</w:t>
      </w:r>
      <w:proofErr w:type="spellEnd"/>
      <w:r>
        <w:br/>
      </w:r>
      <w:r>
        <w:tab/>
      </w:r>
      <w:r>
        <w:tab/>
        <w:t>while j&gt;=1 AND P[j]&lt;=P[</w:t>
      </w:r>
      <w:proofErr w:type="spellStart"/>
      <w:r>
        <w:t>i</w:t>
      </w:r>
      <w:proofErr w:type="spellEnd"/>
      <w:r>
        <w:t>]</w:t>
      </w:r>
      <w:r>
        <w:br/>
      </w:r>
      <w:r>
        <w:tab/>
      </w:r>
      <w:r>
        <w:tab/>
      </w:r>
      <w:r>
        <w:tab/>
        <w:t>j</w:t>
      </w:r>
      <w:r>
        <w:sym w:font="Wingdings" w:char="F0DF"/>
      </w:r>
      <w:r>
        <w:t>j-1</w:t>
      </w:r>
      <w:r>
        <w:br/>
      </w:r>
      <w:r>
        <w:tab/>
      </w:r>
      <w:r>
        <w:tab/>
        <w:t>P[</w:t>
      </w:r>
      <w:proofErr w:type="spellStart"/>
      <w:r>
        <w:t>i</w:t>
      </w:r>
      <w:proofErr w:type="spellEnd"/>
      <w:r>
        <w:t>]</w:t>
      </w:r>
      <w:r>
        <w:sym w:font="Wingdings" w:char="F0DF"/>
      </w:r>
      <w:proofErr w:type="spellStart"/>
      <w:r>
        <w:t>i</w:t>
      </w:r>
      <w:proofErr w:type="spellEnd"/>
      <w:r>
        <w:t>-j</w:t>
      </w:r>
    </w:p>
    <w:p w:rsidR="0027139D" w:rsidRDefault="00F55AD2" w:rsidP="00C47803">
      <w:pPr>
        <w:rPr>
          <w:rtl/>
        </w:rPr>
      </w:pPr>
      <w:r>
        <w:rPr>
          <w:rFonts w:hint="cs"/>
          <w:rtl/>
        </w:rPr>
        <w:t xml:space="preserve">הסבר: לכל אינדקס </w:t>
      </w:r>
      <w:r>
        <w:t>1..</w:t>
      </w:r>
      <w:proofErr w:type="gramStart"/>
      <w:r>
        <w:t>n</w:t>
      </w:r>
      <w:proofErr w:type="gramEnd"/>
      <w:r>
        <w:rPr>
          <w:rFonts w:hint="cs"/>
          <w:rtl/>
        </w:rPr>
        <w:t xml:space="preserve"> </w:t>
      </w:r>
      <w:r w:rsidR="00C47803">
        <w:rPr>
          <w:rFonts w:hint="cs"/>
          <w:rtl/>
        </w:rPr>
        <w:t>האלגוריתם</w:t>
      </w:r>
      <w:r>
        <w:rPr>
          <w:rFonts w:hint="cs"/>
          <w:rtl/>
        </w:rPr>
        <w:t xml:space="preserve"> סורק את המערך </w:t>
      </w:r>
      <w:r>
        <w:t>P</w:t>
      </w:r>
      <w:r>
        <w:rPr>
          <w:rFonts w:hint="cs"/>
          <w:rtl/>
        </w:rPr>
        <w:t xml:space="preserve"> שמאלה עד שהוא מוצא איבר יותר גדול מ</w:t>
      </w:r>
      <w:r>
        <w:rPr>
          <w:rFonts w:asciiTheme="minorBidi" w:hAnsiTheme="minorBidi"/>
          <w:rtl/>
        </w:rPr>
        <w:t>־</w:t>
      </w:r>
      <w:r>
        <w:t>P[</w:t>
      </w:r>
      <w:proofErr w:type="spellStart"/>
      <w:r>
        <w:t>i</w:t>
      </w:r>
      <w:proofErr w:type="spellEnd"/>
      <w:r>
        <w:t>]</w:t>
      </w:r>
      <w:r>
        <w:rPr>
          <w:rFonts w:hint="cs"/>
          <w:rtl/>
        </w:rPr>
        <w:t xml:space="preserve"> או את תחילת המערך, ושם ב</w:t>
      </w:r>
      <w:r>
        <w:rPr>
          <w:rFonts w:asciiTheme="minorBidi" w:hAnsiTheme="minorBidi"/>
          <w:rtl/>
        </w:rPr>
        <w:t>־</w:t>
      </w:r>
      <w:r>
        <w:t>B[</w:t>
      </w:r>
      <w:proofErr w:type="spellStart"/>
      <w:r>
        <w:t>i</w:t>
      </w:r>
      <w:proofErr w:type="spellEnd"/>
      <w:r>
        <w:t>]</w:t>
      </w:r>
      <w:r>
        <w:rPr>
          <w:rFonts w:hint="cs"/>
          <w:rtl/>
        </w:rPr>
        <w:t xml:space="preserve"> את ההפרש בין האינדקסים (שזה כמות האיברים שצמודים ל</w:t>
      </w:r>
      <w:r>
        <w:rPr>
          <w:rFonts w:asciiTheme="minorBidi" w:hAnsiTheme="minorBidi"/>
          <w:rtl/>
        </w:rPr>
        <w:t>־</w:t>
      </w:r>
      <w:proofErr w:type="spellStart"/>
      <w:r>
        <w:t>i</w:t>
      </w:r>
      <w:proofErr w:type="spellEnd"/>
      <w:r>
        <w:rPr>
          <w:rFonts w:hint="cs"/>
          <w:rtl/>
        </w:rPr>
        <w:t xml:space="preserve"> משמאל ולא גדולים ממנו)</w:t>
      </w:r>
    </w:p>
    <w:p w:rsidR="00F55AD2" w:rsidRDefault="00F55AD2" w:rsidP="00C47803">
      <w:pPr>
        <w:rPr>
          <w:rtl/>
        </w:rPr>
      </w:pPr>
      <w:r>
        <w:rPr>
          <w:rFonts w:hint="cs"/>
          <w:rtl/>
        </w:rPr>
        <w:t xml:space="preserve">ניתוח זמן ריצה: הלולאה החיצונית תמיד תרוץ </w:t>
      </w:r>
      <w:r>
        <w:t>n</w:t>
      </w:r>
      <w:r>
        <w:rPr>
          <w:rFonts w:hint="cs"/>
          <w:rtl/>
        </w:rPr>
        <w:t xml:space="preserve"> פעמים.</w:t>
      </w:r>
      <w:r>
        <w:rPr>
          <w:rtl/>
        </w:rPr>
        <w:br/>
      </w:r>
      <w:r>
        <w:rPr>
          <w:rFonts w:hint="cs"/>
          <w:rtl/>
        </w:rPr>
        <w:t>במקרה הגרוע (המערך בסדר לא</w:t>
      </w:r>
      <w:r>
        <w:rPr>
          <w:rFonts w:asciiTheme="minorBidi" w:hAnsiTheme="minorBidi"/>
          <w:rtl/>
        </w:rPr>
        <w:t>־</w:t>
      </w:r>
      <w:r>
        <w:rPr>
          <w:rFonts w:hint="cs"/>
          <w:rtl/>
        </w:rPr>
        <w:t xml:space="preserve">יורד), הלולאה הפנימית תרוץ </w:t>
      </w:r>
      <w:proofErr w:type="spellStart"/>
      <w:r>
        <w:t>i</w:t>
      </w:r>
      <w:proofErr w:type="spellEnd"/>
      <w:r>
        <w:rPr>
          <w:rFonts w:hint="cs"/>
          <w:rtl/>
        </w:rPr>
        <w:t xml:space="preserve"> פעמים. הלולאה הפנימית תתבצע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hint="cs"/>
          <w:rtl/>
        </w:rPr>
        <w:t xml:space="preserve"> פעמים</w:t>
      </w:r>
      <w:r w:rsidR="00C47803">
        <w:rPr>
          <w:rFonts w:eastAsiaTheme="minorEastAsia" w:hint="cs"/>
          <w:rtl/>
        </w:rPr>
        <w:t xml:space="preserve">. לכן זמן הריצה במקרה הגרוע הוא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C47803">
        <w:rPr>
          <w:rFonts w:eastAsiaTheme="minorEastAsia" w:hint="cs"/>
          <w:rtl/>
        </w:rPr>
        <w:t>.</w:t>
      </w:r>
    </w:p>
    <w:p w:rsidR="009D5D4A" w:rsidRDefault="009D5D4A" w:rsidP="000F3D56">
      <w:pPr>
        <w:rPr>
          <w:rtl/>
        </w:rPr>
      </w:pPr>
      <w:r>
        <w:rPr>
          <w:rFonts w:hint="cs"/>
          <w:rtl/>
        </w:rPr>
        <w:t>ב'</w:t>
      </w:r>
    </w:p>
    <w:p w:rsidR="009D5D4A" w:rsidRDefault="0027139D" w:rsidP="00F27809">
      <w:pPr>
        <w:bidi w:val="0"/>
      </w:pPr>
      <w:r>
        <w:t>BUILD-S-2(P):</w:t>
      </w:r>
      <w:r w:rsidR="000B7770">
        <w:br/>
      </w:r>
      <w:r w:rsidR="000B7770">
        <w:tab/>
        <w:t>n</w:t>
      </w:r>
      <w:r w:rsidR="000B7770">
        <w:sym w:font="Wingdings" w:char="F0DF"/>
      </w:r>
      <w:r w:rsidR="000B7770">
        <w:t>length[P]</w:t>
      </w:r>
      <w:r>
        <w:br/>
      </w:r>
      <w:r w:rsidR="000B7770">
        <w:tab/>
        <w:t>create array S[1..n]</w:t>
      </w:r>
      <w:r w:rsidR="000B7770">
        <w:br/>
      </w:r>
      <w:r w:rsidR="000B7770">
        <w:tab/>
        <w:t>indexes</w:t>
      </w:r>
      <w:r w:rsidR="000B7770">
        <w:sym w:font="Wingdings" w:char="F0DF"/>
      </w:r>
      <w:r w:rsidR="000B7770">
        <w:t>Init stack</w:t>
      </w:r>
      <w:r w:rsidR="000B7770">
        <w:br/>
      </w:r>
      <w:r w:rsidR="000B7770">
        <w:tab/>
        <w:t>for j</w:t>
      </w:r>
      <w:r w:rsidR="000B7770">
        <w:sym w:font="Wingdings" w:char="F0DF"/>
      </w:r>
      <w:r w:rsidR="000B7770">
        <w:t>n to 1</w:t>
      </w:r>
      <w:r w:rsidR="000B7770">
        <w:br/>
      </w:r>
      <w:r w:rsidR="000B7770">
        <w:tab/>
      </w:r>
      <w:r w:rsidR="000B7770">
        <w:tab/>
        <w:t xml:space="preserve">// STACK-TOP is defined in </w:t>
      </w:r>
      <w:r w:rsidR="000B7770">
        <w:rPr>
          <w:rFonts w:hint="cs"/>
          <w:rtl/>
        </w:rPr>
        <w:t>שאלה ח-2 במדריך</w:t>
      </w:r>
      <w:r w:rsidR="000B7770">
        <w:br/>
      </w:r>
      <w:r w:rsidR="000B7770">
        <w:tab/>
      </w:r>
      <w:r w:rsidR="000B7770">
        <w:tab/>
        <w:t>while (NOT STACK-EMPTY(</w:t>
      </w:r>
      <w:r w:rsidR="00F27809">
        <w:t>indexes</w:t>
      </w:r>
      <w:r w:rsidR="000B7770">
        <w:t xml:space="preserve">)) AND (P[j] &gt; </w:t>
      </w:r>
      <w:r w:rsidR="00F27809">
        <w:t>P[</w:t>
      </w:r>
      <w:r w:rsidR="000B7770">
        <w:t>STACK-TOP(</w:t>
      </w:r>
      <w:r w:rsidR="00F27809">
        <w:t>indexes</w:t>
      </w:r>
      <w:r w:rsidR="000B7770">
        <w:t>)</w:t>
      </w:r>
      <w:r w:rsidR="00F27809">
        <w:t>]</w:t>
      </w:r>
      <w:r w:rsidR="000B7770">
        <w:t>)</w:t>
      </w:r>
      <w:r w:rsidR="00F27809">
        <w:br/>
      </w:r>
      <w:r w:rsidR="00F27809">
        <w:tab/>
      </w:r>
      <w:r w:rsidR="00F27809">
        <w:tab/>
      </w:r>
      <w:r w:rsidR="00F27809">
        <w:tab/>
      </w:r>
      <w:proofErr w:type="spellStart"/>
      <w:r w:rsidR="00F27809">
        <w:t>tmp</w:t>
      </w:r>
      <w:proofErr w:type="spellEnd"/>
      <w:r w:rsidR="00F27809">
        <w:sym w:font="Wingdings" w:char="F0DF"/>
      </w:r>
      <w:r w:rsidR="00F27809">
        <w:t>POP(indexes)</w:t>
      </w:r>
      <w:r w:rsidR="000B7770">
        <w:br/>
      </w:r>
      <w:r w:rsidR="000B7770">
        <w:tab/>
      </w:r>
      <w:r w:rsidR="000B7770">
        <w:tab/>
      </w:r>
      <w:r w:rsidR="000B7770">
        <w:tab/>
        <w:t>S[</w:t>
      </w:r>
      <w:proofErr w:type="spellStart"/>
      <w:r w:rsidR="00F27809">
        <w:t>tmp</w:t>
      </w:r>
      <w:proofErr w:type="spellEnd"/>
      <w:r w:rsidR="000B7770">
        <w:t>]</w:t>
      </w:r>
      <w:r w:rsidR="000B7770">
        <w:sym w:font="Wingdings" w:char="F0DF"/>
      </w:r>
      <w:proofErr w:type="spellStart"/>
      <w:r w:rsidR="00F27809">
        <w:t>tmp</w:t>
      </w:r>
      <w:proofErr w:type="spellEnd"/>
      <w:r w:rsidR="000B7770">
        <w:t>-j</w:t>
      </w:r>
      <w:r w:rsidR="000B7770">
        <w:br/>
      </w:r>
      <w:r w:rsidR="000B7770">
        <w:tab/>
      </w:r>
      <w:r w:rsidR="000B7770">
        <w:tab/>
        <w:t>PUSH(indexes, j)</w:t>
      </w:r>
      <w:r w:rsidR="000B7770">
        <w:br/>
      </w:r>
      <w:r w:rsidR="000B7770">
        <w:tab/>
      </w:r>
      <w:r w:rsidR="00F27809">
        <w:t>while NOT STACK-EMPTY(indexes)</w:t>
      </w:r>
      <w:r w:rsidR="00F27809">
        <w:br/>
      </w:r>
      <w:r w:rsidR="00F27809">
        <w:tab/>
      </w:r>
      <w:r w:rsidR="00F27809">
        <w:tab/>
      </w:r>
      <w:proofErr w:type="spellStart"/>
      <w:r w:rsidR="00F27809">
        <w:t>tmp</w:t>
      </w:r>
      <w:proofErr w:type="spellEnd"/>
      <w:r w:rsidR="00F27809">
        <w:sym w:font="Wingdings" w:char="F0DF"/>
      </w:r>
      <w:r w:rsidR="00F27809">
        <w:t>POP(indexes)</w:t>
      </w:r>
      <w:r w:rsidR="00F27809">
        <w:br/>
      </w:r>
      <w:r w:rsidR="00F27809">
        <w:tab/>
      </w:r>
      <w:r w:rsidR="00F27809">
        <w:tab/>
        <w:t>S[</w:t>
      </w:r>
      <w:proofErr w:type="spellStart"/>
      <w:r w:rsidR="00F27809">
        <w:t>tmp</w:t>
      </w:r>
      <w:proofErr w:type="spellEnd"/>
      <w:r w:rsidR="00F27809">
        <w:t>]</w:t>
      </w:r>
      <w:r w:rsidR="00F27809">
        <w:sym w:font="Wingdings" w:char="F0DF"/>
      </w:r>
      <w:proofErr w:type="spellStart"/>
      <w:r w:rsidR="00F27809">
        <w:t>tmp</w:t>
      </w:r>
      <w:proofErr w:type="spellEnd"/>
    </w:p>
    <w:p w:rsidR="00C47803" w:rsidRDefault="00C47803" w:rsidP="00F13513">
      <w:pPr>
        <w:rPr>
          <w:rtl/>
        </w:rPr>
      </w:pPr>
      <w:r>
        <w:rPr>
          <w:rFonts w:hint="cs"/>
          <w:rtl/>
        </w:rPr>
        <w:t xml:space="preserve">הסבר כללי: </w:t>
      </w:r>
      <w:r w:rsidR="00F13513">
        <w:rPr>
          <w:rtl/>
        </w:rPr>
        <w:br/>
      </w:r>
      <w:r w:rsidR="00F13513">
        <w:rPr>
          <w:rFonts w:hint="cs"/>
          <w:rtl/>
        </w:rPr>
        <w:t>סורקים את המערך מימין לשמאל, מכניסים כל אינדקס למחסנית. אם מגיעים לאיבר שיותר גדול מהאיבר שבאינדקס שבראש המחסנית (או לתחילת המערך), מוציאים אינדקס מראש המחסנית, ושמים במערך הפלט את ההפרש בין האינדקס מהמחסנית לאינדקס הנוכחי.</w:t>
      </w:r>
    </w:p>
    <w:p w:rsidR="00C47803" w:rsidRDefault="00C47803" w:rsidP="000F3D56">
      <w:pPr>
        <w:rPr>
          <w:rtl/>
        </w:rPr>
      </w:pPr>
      <w:r>
        <w:rPr>
          <w:rFonts w:hint="cs"/>
          <w:noProof/>
        </w:rPr>
        <w:lastRenderedPageBreak/>
        <w:drawing>
          <wp:inline distT="0" distB="0" distL="0" distR="0">
            <wp:extent cx="1498600" cy="1391723"/>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8600" cy="1391723"/>
                    </a:xfrm>
                    <a:prstGeom prst="rect">
                      <a:avLst/>
                    </a:prstGeom>
                    <a:noFill/>
                    <a:ln w="9525">
                      <a:noFill/>
                      <a:miter lim="800000"/>
                      <a:headEnd/>
                      <a:tailEnd/>
                    </a:ln>
                  </pic:spPr>
                </pic:pic>
              </a:graphicData>
            </a:graphic>
          </wp:inline>
        </w:drawing>
      </w:r>
      <w:r w:rsidR="00F13513">
        <w:rPr>
          <w:rFonts w:hint="cs"/>
          <w:rtl/>
        </w:rPr>
        <w:t>הדגמה</w:t>
      </w:r>
    </w:p>
    <w:p w:rsidR="0027139D" w:rsidRDefault="00F13513" w:rsidP="00F13513">
      <w:pPr>
        <w:rPr>
          <w:rtl/>
        </w:rPr>
      </w:pPr>
      <w:r>
        <w:rPr>
          <w:rFonts w:hint="cs"/>
          <w:rtl/>
        </w:rPr>
        <w:t>ניתוח זמן ריצה:</w:t>
      </w:r>
      <w:r>
        <w:rPr>
          <w:rtl/>
        </w:rPr>
        <w:br/>
      </w:r>
      <w:r>
        <w:rPr>
          <w:rFonts w:hint="cs"/>
          <w:rtl/>
        </w:rPr>
        <w:t xml:space="preserve">הלולאה הראשית רצה </w:t>
      </w:r>
      <w:r>
        <w:t>n</w:t>
      </w:r>
      <w:r>
        <w:rPr>
          <w:rFonts w:hint="cs"/>
          <w:rtl/>
        </w:rPr>
        <w:t xml:space="preserve"> פעמים, ומבצעת כל פעם הכנסה אחת למחסנית. לולאות ה</w:t>
      </w:r>
      <w:r>
        <w:rPr>
          <w:rFonts w:asciiTheme="minorBidi" w:hAnsiTheme="minorBidi"/>
          <w:rtl/>
        </w:rPr>
        <w:t>־</w:t>
      </w:r>
      <w:r>
        <w:t>while</w:t>
      </w:r>
      <w:r>
        <w:rPr>
          <w:rFonts w:hint="cs"/>
          <w:rtl/>
        </w:rPr>
        <w:t xml:space="preserve"> רצות רק כל עוד יש איברים במחסנית, ומבצעות שליפה אחת בכל איטרציה (סה"כ </w:t>
      </w:r>
      <w:r>
        <w:t>n</w:t>
      </w:r>
      <w:r>
        <w:rPr>
          <w:rFonts w:hint="cs"/>
          <w:rtl/>
        </w:rPr>
        <w:t xml:space="preserve"> שליפות, כמספר ההכנסות). שליפה והכנסה למחסנית לוקחות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 xml:space="preserve">. לכן זמן הריצה של האלגוריתם כולו במקרה הגרוע הוא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w:t>
      </w:r>
    </w:p>
    <w:p w:rsidR="00F27809" w:rsidRPr="000F3D56" w:rsidRDefault="00F27809" w:rsidP="000F3D56">
      <w:pPr>
        <w:rPr>
          <w:rtl/>
        </w:rPr>
      </w:pPr>
    </w:p>
    <w:sectPr w:rsidR="00F27809" w:rsidRPr="000F3D56" w:rsidSect="00B73F3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748" w:rsidRDefault="006A7748" w:rsidP="00865FCF">
      <w:pPr>
        <w:spacing w:after="0" w:line="240" w:lineRule="auto"/>
      </w:pPr>
      <w:r>
        <w:separator/>
      </w:r>
    </w:p>
  </w:endnote>
  <w:endnote w:type="continuationSeparator" w:id="0">
    <w:p w:rsidR="006A7748" w:rsidRDefault="006A7748" w:rsidP="0086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C" w:rsidRDefault="002C08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5356114"/>
      <w:docPartObj>
        <w:docPartGallery w:val="Page Numbers (Bottom of Page)"/>
        <w:docPartUnique/>
      </w:docPartObj>
    </w:sdtPr>
    <w:sdtContent>
      <w:p w:rsidR="00952CB0" w:rsidRDefault="00B16ADD">
        <w:pPr>
          <w:pStyle w:val="Footer"/>
          <w:jc w:val="right"/>
        </w:pPr>
        <w:fldSimple w:instr=" PAGE   \* MERGEFORMAT ">
          <w:r w:rsidR="002C080C">
            <w:rPr>
              <w:noProof/>
              <w:rtl/>
            </w:rPr>
            <w:t>1</w:t>
          </w:r>
        </w:fldSimple>
      </w:p>
    </w:sdtContent>
  </w:sdt>
  <w:p w:rsidR="00952CB0" w:rsidRDefault="00952C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C" w:rsidRDefault="002C08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748" w:rsidRDefault="006A7748" w:rsidP="00865FCF">
      <w:pPr>
        <w:spacing w:after="0" w:line="240" w:lineRule="auto"/>
      </w:pPr>
      <w:r>
        <w:separator/>
      </w:r>
    </w:p>
  </w:footnote>
  <w:footnote w:type="continuationSeparator" w:id="0">
    <w:p w:rsidR="006A7748" w:rsidRDefault="006A7748" w:rsidP="00865F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C" w:rsidRDefault="002C08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CB0" w:rsidRDefault="00B16ADD">
    <w:pPr>
      <w:pStyle w:val="Header"/>
      <w:rPr>
        <w:rtl/>
      </w:rPr>
    </w:pPr>
    <w:fldSimple w:instr=" DOCPROPERTY  &quot;Course Name&quot;  \* MERGEFORMAT ">
      <w:r w:rsidR="00952CB0">
        <w:rPr>
          <w:rFonts w:hint="cs"/>
          <w:rtl/>
        </w:rPr>
        <w:t>מבני</w:t>
      </w:r>
      <w:r w:rsidR="00952CB0">
        <w:rPr>
          <w:rtl/>
        </w:rPr>
        <w:t xml:space="preserve"> </w:t>
      </w:r>
      <w:r w:rsidR="00952CB0">
        <w:rPr>
          <w:rFonts w:hint="cs"/>
          <w:rtl/>
        </w:rPr>
        <w:t>נתונים</w:t>
      </w:r>
      <w:r w:rsidR="00952CB0">
        <w:rPr>
          <w:rtl/>
        </w:rPr>
        <w:t xml:space="preserve"> </w:t>
      </w:r>
      <w:r w:rsidR="00952CB0">
        <w:rPr>
          <w:rFonts w:hint="cs"/>
          <w:rtl/>
        </w:rPr>
        <w:t>ומבוא</w:t>
      </w:r>
      <w:r w:rsidR="00952CB0">
        <w:rPr>
          <w:rtl/>
        </w:rPr>
        <w:t xml:space="preserve"> </w:t>
      </w:r>
      <w:r w:rsidR="00952CB0">
        <w:rPr>
          <w:rFonts w:hint="cs"/>
          <w:rtl/>
        </w:rPr>
        <w:t>לאלגוריתמים</w:t>
      </w:r>
    </w:fldSimple>
  </w:p>
  <w:p w:rsidR="00952CB0" w:rsidRDefault="00952CB0" w:rsidP="00865FCF">
    <w:pPr>
      <w:pStyle w:val="Header"/>
      <w:rPr>
        <w:rtl/>
      </w:rPr>
    </w:pPr>
    <w:r>
      <w:rPr>
        <w:rFonts w:hint="cs"/>
        <w:rtl/>
      </w:rPr>
      <w:t xml:space="preserve">ממ"ן </w:t>
    </w:r>
    <w:fldSimple w:instr=" DOCPROPERTY  MamanNum  \* MERGEFORMAT ">
      <w:r>
        <w:t>15</w:t>
      </w:r>
    </w:fldSimple>
  </w:p>
  <w:p w:rsidR="00952CB0" w:rsidRDefault="00952CB0" w:rsidP="002C080C">
    <w:pPr>
      <w:pStyle w:val="Header"/>
      <w:rPr>
        <w:rtl/>
      </w:rPr>
    </w:pPr>
    <w:r>
      <w:rPr>
        <w:rFonts w:hint="cs"/>
        <w:rtl/>
      </w:rPr>
      <w:t xml:space="preserve">מגיש: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C" w:rsidRDefault="002C08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3580B"/>
    <w:multiLevelType w:val="multilevel"/>
    <w:tmpl w:val="6020443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
    <w:nsid w:val="3F765FC8"/>
    <w:multiLevelType w:val="multilevel"/>
    <w:tmpl w:val="D5FCAF2C"/>
    <w:styleLink w:val="Algo"/>
    <w:lvl w:ilvl="0">
      <w:start w:val="1"/>
      <w:numFmt w:val="decimal"/>
      <w:lvlText w:val="(%1)"/>
      <w:lvlJc w:val="left"/>
      <w:pPr>
        <w:ind w:left="2340" w:hanging="360"/>
      </w:pPr>
      <w:rPr>
        <w:rFonts w:hint="default"/>
      </w:rPr>
    </w:lvl>
    <w:lvl w:ilvl="1">
      <w:start w:val="1"/>
      <w:numFmt w:val="decimal"/>
      <w:lvlText w:val="(%2)"/>
      <w:lvlJc w:val="left"/>
      <w:pPr>
        <w:ind w:left="3060" w:hanging="360"/>
      </w:pPr>
      <w:rPr>
        <w:rFonts w:hint="default"/>
      </w:rPr>
    </w:lvl>
    <w:lvl w:ilvl="2">
      <w:start w:val="1"/>
      <w:numFmt w:val="decimal"/>
      <w:lvlText w:val="%3."/>
      <w:lvlJc w:val="righ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
    <w:nsid w:val="44DA0F0B"/>
    <w:multiLevelType w:val="hybridMultilevel"/>
    <w:tmpl w:val="CE449772"/>
    <w:lvl w:ilvl="0" w:tplc="6B307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64603"/>
    <w:multiLevelType w:val="hybridMultilevel"/>
    <w:tmpl w:val="BCAE0030"/>
    <w:lvl w:ilvl="0" w:tplc="6B3070E2">
      <w:start w:val="1"/>
      <w:numFmt w:val="decimal"/>
      <w:lvlText w:val="(%1)"/>
      <w:lvlJc w:val="left"/>
      <w:pPr>
        <w:ind w:left="720" w:hanging="360"/>
      </w:pPr>
      <w:rPr>
        <w:rFonts w:hint="default"/>
      </w:rPr>
    </w:lvl>
    <w:lvl w:ilvl="1" w:tplc="6B3070E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95543"/>
    <w:multiLevelType w:val="multilevel"/>
    <w:tmpl w:val="D5FCAF2C"/>
    <w:numStyleLink w:val="Algo"/>
  </w:abstractNum>
  <w:abstractNum w:abstractNumId="5">
    <w:nsid w:val="79CF3D29"/>
    <w:multiLevelType w:val="multilevel"/>
    <w:tmpl w:val="6020443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6">
    <w:nsid w:val="7D962935"/>
    <w:multiLevelType w:val="multilevel"/>
    <w:tmpl w:val="6020443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20"/>
  <w:characterSpacingControl w:val="doNotCompress"/>
  <w:footnotePr>
    <w:footnote w:id="-1"/>
    <w:footnote w:id="0"/>
  </w:footnotePr>
  <w:endnotePr>
    <w:endnote w:id="-1"/>
    <w:endnote w:id="0"/>
  </w:endnotePr>
  <w:compat/>
  <w:rsids>
    <w:rsidRoot w:val="00F8579D"/>
    <w:rsid w:val="00007DB6"/>
    <w:rsid w:val="00034B6F"/>
    <w:rsid w:val="00041AF8"/>
    <w:rsid w:val="00044B4D"/>
    <w:rsid w:val="00052C4D"/>
    <w:rsid w:val="00062A7D"/>
    <w:rsid w:val="00082B7A"/>
    <w:rsid w:val="000B7770"/>
    <w:rsid w:val="000C20E1"/>
    <w:rsid w:val="000C368D"/>
    <w:rsid w:val="000D7DFD"/>
    <w:rsid w:val="000E2AFC"/>
    <w:rsid w:val="000E5084"/>
    <w:rsid w:val="000E53AA"/>
    <w:rsid w:val="000F3D56"/>
    <w:rsid w:val="0013109B"/>
    <w:rsid w:val="001957B5"/>
    <w:rsid w:val="001B30CC"/>
    <w:rsid w:val="00231267"/>
    <w:rsid w:val="0027139D"/>
    <w:rsid w:val="002C00D0"/>
    <w:rsid w:val="002C080C"/>
    <w:rsid w:val="002E1F0E"/>
    <w:rsid w:val="002F4A6B"/>
    <w:rsid w:val="0039428E"/>
    <w:rsid w:val="00395934"/>
    <w:rsid w:val="003E746A"/>
    <w:rsid w:val="003F5F24"/>
    <w:rsid w:val="0040514D"/>
    <w:rsid w:val="0046624E"/>
    <w:rsid w:val="00477434"/>
    <w:rsid w:val="004944CF"/>
    <w:rsid w:val="004A1558"/>
    <w:rsid w:val="004A44E1"/>
    <w:rsid w:val="004C0FF0"/>
    <w:rsid w:val="004C3C50"/>
    <w:rsid w:val="004D6BD9"/>
    <w:rsid w:val="00501F64"/>
    <w:rsid w:val="005225C9"/>
    <w:rsid w:val="00525807"/>
    <w:rsid w:val="00527449"/>
    <w:rsid w:val="0053264A"/>
    <w:rsid w:val="0055436A"/>
    <w:rsid w:val="00623AA0"/>
    <w:rsid w:val="00624D18"/>
    <w:rsid w:val="006314BD"/>
    <w:rsid w:val="00635729"/>
    <w:rsid w:val="006375B6"/>
    <w:rsid w:val="00643D06"/>
    <w:rsid w:val="006554AE"/>
    <w:rsid w:val="00674FD9"/>
    <w:rsid w:val="006912D2"/>
    <w:rsid w:val="006A4420"/>
    <w:rsid w:val="006A514F"/>
    <w:rsid w:val="006A7748"/>
    <w:rsid w:val="006B01F5"/>
    <w:rsid w:val="006B6FC5"/>
    <w:rsid w:val="006D178F"/>
    <w:rsid w:val="007A053A"/>
    <w:rsid w:val="007F34AB"/>
    <w:rsid w:val="00806723"/>
    <w:rsid w:val="00807BF9"/>
    <w:rsid w:val="00823F1A"/>
    <w:rsid w:val="00830DA7"/>
    <w:rsid w:val="00865A17"/>
    <w:rsid w:val="00865FCF"/>
    <w:rsid w:val="008A5EF7"/>
    <w:rsid w:val="008F3A52"/>
    <w:rsid w:val="00910795"/>
    <w:rsid w:val="00927D63"/>
    <w:rsid w:val="00952CB0"/>
    <w:rsid w:val="009B0DEE"/>
    <w:rsid w:val="009D5D4A"/>
    <w:rsid w:val="009F5319"/>
    <w:rsid w:val="00A17154"/>
    <w:rsid w:val="00A25AE3"/>
    <w:rsid w:val="00A362CA"/>
    <w:rsid w:val="00A45BDC"/>
    <w:rsid w:val="00A50A2C"/>
    <w:rsid w:val="00A6424D"/>
    <w:rsid w:val="00A8403E"/>
    <w:rsid w:val="00AB1139"/>
    <w:rsid w:val="00AC0B2C"/>
    <w:rsid w:val="00AD5773"/>
    <w:rsid w:val="00B026F7"/>
    <w:rsid w:val="00B16ADD"/>
    <w:rsid w:val="00B261C6"/>
    <w:rsid w:val="00B73F39"/>
    <w:rsid w:val="00B874E5"/>
    <w:rsid w:val="00BD1D91"/>
    <w:rsid w:val="00BE0358"/>
    <w:rsid w:val="00C06538"/>
    <w:rsid w:val="00C243E7"/>
    <w:rsid w:val="00C47803"/>
    <w:rsid w:val="00C5414C"/>
    <w:rsid w:val="00C54E7B"/>
    <w:rsid w:val="00C65CEA"/>
    <w:rsid w:val="00C73998"/>
    <w:rsid w:val="00C82805"/>
    <w:rsid w:val="00C9645E"/>
    <w:rsid w:val="00CA74A4"/>
    <w:rsid w:val="00CD1754"/>
    <w:rsid w:val="00CE61B1"/>
    <w:rsid w:val="00CF7E82"/>
    <w:rsid w:val="00D030AF"/>
    <w:rsid w:val="00D31203"/>
    <w:rsid w:val="00D418AD"/>
    <w:rsid w:val="00D71257"/>
    <w:rsid w:val="00D931CB"/>
    <w:rsid w:val="00DA031A"/>
    <w:rsid w:val="00DC4A96"/>
    <w:rsid w:val="00DD2EC5"/>
    <w:rsid w:val="00DD424A"/>
    <w:rsid w:val="00E00ADF"/>
    <w:rsid w:val="00E45B5F"/>
    <w:rsid w:val="00E608F2"/>
    <w:rsid w:val="00E72F6C"/>
    <w:rsid w:val="00E81807"/>
    <w:rsid w:val="00EA6A4D"/>
    <w:rsid w:val="00EF6DEB"/>
    <w:rsid w:val="00F01A74"/>
    <w:rsid w:val="00F13513"/>
    <w:rsid w:val="00F1442F"/>
    <w:rsid w:val="00F27809"/>
    <w:rsid w:val="00F55AD2"/>
    <w:rsid w:val="00F8579D"/>
    <w:rsid w:val="00F92ED1"/>
    <w:rsid w:val="00FB6C1C"/>
    <w:rsid w:val="00FE6B8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B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F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5FCF"/>
  </w:style>
  <w:style w:type="paragraph" w:styleId="Footer">
    <w:name w:val="footer"/>
    <w:basedOn w:val="Normal"/>
    <w:link w:val="FooterChar"/>
    <w:uiPriority w:val="99"/>
    <w:unhideWhenUsed/>
    <w:rsid w:val="00865F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5FCF"/>
  </w:style>
  <w:style w:type="paragraph" w:styleId="ListParagraph">
    <w:name w:val="List Paragraph"/>
    <w:basedOn w:val="Normal"/>
    <w:uiPriority w:val="34"/>
    <w:qFormat/>
    <w:rsid w:val="009B0DEE"/>
    <w:pPr>
      <w:ind w:left="720"/>
      <w:contextualSpacing/>
    </w:pPr>
  </w:style>
  <w:style w:type="numbering" w:customStyle="1" w:styleId="Algo">
    <w:name w:val="Algo"/>
    <w:uiPriority w:val="99"/>
    <w:rsid w:val="006B6FC5"/>
    <w:pPr>
      <w:numPr>
        <w:numId w:val="2"/>
      </w:numPr>
    </w:pPr>
  </w:style>
  <w:style w:type="character" w:styleId="PlaceholderText">
    <w:name w:val="Placeholder Text"/>
    <w:basedOn w:val="DefaultParagraphFont"/>
    <w:uiPriority w:val="99"/>
    <w:semiHidden/>
    <w:rsid w:val="00E72F6C"/>
    <w:rPr>
      <w:color w:val="808080"/>
    </w:rPr>
  </w:style>
  <w:style w:type="paragraph" w:styleId="BalloonText">
    <w:name w:val="Balloon Text"/>
    <w:basedOn w:val="Normal"/>
    <w:link w:val="BalloonTextChar"/>
    <w:uiPriority w:val="99"/>
    <w:semiHidden/>
    <w:unhideWhenUsed/>
    <w:rsid w:val="00E7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F6C"/>
    <w:rPr>
      <w:rFonts w:ascii="Tahoma" w:hAnsi="Tahoma" w:cs="Tahoma"/>
      <w:sz w:val="16"/>
      <w:szCs w:val="16"/>
    </w:rPr>
  </w:style>
  <w:style w:type="table" w:styleId="TableGrid">
    <w:name w:val="Table Grid"/>
    <w:basedOn w:val="TableNormal"/>
    <w:uiPriority w:val="59"/>
    <w:rsid w:val="00DA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ga\Dropbox\Op\20407%20-%20&#1502;&#1489;&#1504;&#1497;%20&#1504;&#1514;&#1493;&#1504;&#1497;&#1501;%20&#1493;&#1502;&#1489;&#1493;&#1488;%20&#1500;&#1488;&#1500;&#1490;&#1493;&#1512;&#1497;&#1514;&#1502;&#1497;&#1501;\m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1FBB-4F43-4016-9E23-AEACF811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mmn_template.dotx</Template>
  <TotalTime>3587</TotalTime>
  <Pages>16</Pages>
  <Words>1905</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44</cp:revision>
  <dcterms:created xsi:type="dcterms:W3CDTF">2015-12-23T15:53:00Z</dcterms:created>
  <dcterms:modified xsi:type="dcterms:W3CDTF">2016-04-04T13:04:00Z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manNum">
    <vt:lpwstr>15</vt:lpwstr>
  </property>
  <property fmtid="{D5CDD505-2E9C-101B-9397-08002B2CF9AE}" pid="3" name="Course Name">
    <vt:lpwstr>מבני נתונים ומבוא לאלגוריתמים</vt:lpwstr>
  </property>
</Properties>
</file>